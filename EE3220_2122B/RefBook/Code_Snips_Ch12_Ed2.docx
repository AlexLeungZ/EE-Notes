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8384D" w14:textId="077FC787" w:rsidR="00941D34" w:rsidRDefault="00A10189" w:rsidP="00A61EDD">
      <w:pPr>
        <w:pStyle w:val="Heading1"/>
      </w:pPr>
      <w:r>
        <w:t>1</w:t>
      </w:r>
      <w:r w:rsidR="007037BF">
        <w:t>2</w:t>
      </w:r>
      <w:r w:rsidR="00A61EDD">
        <w:t xml:space="preserve"> </w:t>
      </w:r>
      <w:r w:rsidR="002C52E0">
        <w:t>INTERNET COMMUNICATION and CONTROL</w:t>
      </w:r>
      <w:r w:rsidR="004626EC">
        <w:t xml:space="preserve"> – Code Snips</w:t>
      </w:r>
    </w:p>
    <w:p w14:paraId="0D83BFA7" w14:textId="77777777" w:rsidR="004626EC" w:rsidRDefault="004626EC" w:rsidP="004626EC">
      <w:pPr>
        <w:rPr>
          <w:b/>
        </w:rPr>
      </w:pPr>
      <w:r>
        <w:rPr>
          <w:b/>
        </w:rPr>
        <w:t xml:space="preserve">Note: These Code Snips are taken straight from the book chapter; i.e. the “Program Examples”. In some cases therefore they are not complete programs. </w:t>
      </w:r>
    </w:p>
    <w:p w14:paraId="00033611" w14:textId="745AF4A7" w:rsidR="00C115A3" w:rsidRDefault="00C115A3" w:rsidP="00A61EDD">
      <w:pPr>
        <w:pStyle w:val="BodyText1"/>
      </w:pPr>
      <w:bookmarkStart w:id="0" w:name="_GoBack"/>
      <w:bookmarkEnd w:id="0"/>
    </w:p>
    <w:p w14:paraId="163DDE54" w14:textId="68CCE498" w:rsidR="00FA137B" w:rsidRPr="001C3EE3" w:rsidRDefault="001C3EE3" w:rsidP="00FA137B">
      <w:pPr>
        <w:pStyle w:val="Codetext"/>
      </w:pPr>
      <w:r>
        <w:t>/* P</w:t>
      </w:r>
      <w:r w:rsidR="00FA137B">
        <w:t>rogram</w:t>
      </w:r>
      <w:r>
        <w:t xml:space="preserve"> Example </w:t>
      </w:r>
      <w:r w:rsidR="007037BF">
        <w:t>12.</w:t>
      </w:r>
      <w:r w:rsidR="003129AD">
        <w:t>1</w:t>
      </w:r>
      <w:r w:rsidR="00E303BA">
        <w:t>:</w:t>
      </w:r>
      <w:r w:rsidR="00FA137B">
        <w:t xml:space="preserve"> </w:t>
      </w:r>
      <w:r>
        <w:t>Ethernet write</w:t>
      </w:r>
    </w:p>
    <w:p w14:paraId="5E87002D" w14:textId="77777777" w:rsidR="001C3EE3" w:rsidRPr="001C3EE3" w:rsidRDefault="001C3EE3" w:rsidP="00FA137B">
      <w:pPr>
        <w:pStyle w:val="Codetext"/>
      </w:pPr>
      <w:r>
        <w:t xml:space="preserve">                                         */</w:t>
      </w:r>
    </w:p>
    <w:p w14:paraId="7C1EA6D5" w14:textId="77777777" w:rsidR="00FA137B" w:rsidRDefault="00FA137B" w:rsidP="00FA137B">
      <w:pPr>
        <w:pStyle w:val="Codetext"/>
      </w:pPr>
      <w:r>
        <w:t>#include "</w:t>
      </w:r>
      <w:proofErr w:type="spellStart"/>
      <w:r>
        <w:t>mbed.h</w:t>
      </w:r>
      <w:proofErr w:type="spellEnd"/>
      <w:r>
        <w:t xml:space="preserve">"                                      </w:t>
      </w:r>
    </w:p>
    <w:p w14:paraId="3EF331DD" w14:textId="77777777" w:rsidR="00FA137B" w:rsidRDefault="00FA137B" w:rsidP="00FA137B">
      <w:pPr>
        <w:pStyle w:val="Codetext"/>
      </w:pPr>
      <w:r>
        <w:t>#include "</w:t>
      </w:r>
      <w:proofErr w:type="spellStart"/>
      <w:r>
        <w:t>Ethernet.h</w:t>
      </w:r>
      <w:proofErr w:type="spellEnd"/>
      <w:r>
        <w:t>"</w:t>
      </w:r>
    </w:p>
    <w:p w14:paraId="12CCC820" w14:textId="77777777" w:rsidR="00FA137B" w:rsidRDefault="00FA137B" w:rsidP="00FA137B">
      <w:pPr>
        <w:pStyle w:val="Codetext"/>
      </w:pPr>
      <w:r>
        <w:t xml:space="preserve">Ethernet eth;                   // The </w:t>
      </w:r>
      <w:r w:rsidR="000E0BA9">
        <w:t>Ethernet</w:t>
      </w:r>
      <w:r>
        <w:t xml:space="preserve"> object</w:t>
      </w:r>
    </w:p>
    <w:p w14:paraId="5526291F" w14:textId="77777777" w:rsidR="00FA137B" w:rsidRDefault="00FA137B" w:rsidP="00FA137B">
      <w:pPr>
        <w:pStyle w:val="Codetext"/>
      </w:pPr>
      <w:proofErr w:type="gramStart"/>
      <w:r>
        <w:t>char</w:t>
      </w:r>
      <w:proofErr w:type="gramEnd"/>
      <w:r>
        <w:t xml:space="preserve"> data[]={0xB9,0x46};        // Define the data values</w:t>
      </w:r>
    </w:p>
    <w:p w14:paraId="34047EA0" w14:textId="77777777" w:rsidR="00FA137B" w:rsidRDefault="00FA137B" w:rsidP="00FA137B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 {                                             </w:t>
      </w:r>
    </w:p>
    <w:p w14:paraId="2B7A9D56" w14:textId="77777777" w:rsidR="00FA137B" w:rsidRDefault="00FA137B" w:rsidP="00FA137B">
      <w:pPr>
        <w:pStyle w:val="Codetext"/>
      </w:pPr>
      <w:r>
        <w:t xml:space="preserve">    </w:t>
      </w:r>
      <w:proofErr w:type="gramStart"/>
      <w:r>
        <w:t>while</w:t>
      </w:r>
      <w:proofErr w:type="gramEnd"/>
      <w:r>
        <w:t xml:space="preserve"> (1) {                                         </w:t>
      </w:r>
    </w:p>
    <w:p w14:paraId="19F2C496" w14:textId="77777777" w:rsidR="00FA137B" w:rsidRDefault="00FA137B" w:rsidP="00FA137B">
      <w:pPr>
        <w:pStyle w:val="Codetext"/>
      </w:pPr>
      <w:r>
        <w:t xml:space="preserve">        </w:t>
      </w:r>
      <w:proofErr w:type="spellStart"/>
      <w:proofErr w:type="gramStart"/>
      <w:r>
        <w:t>eth.write</w:t>
      </w:r>
      <w:proofErr w:type="spellEnd"/>
      <w:r>
        <w:t>(</w:t>
      </w:r>
      <w:proofErr w:type="gramEnd"/>
      <w:r>
        <w:t>data,0x02);   // Write the package</w:t>
      </w:r>
    </w:p>
    <w:p w14:paraId="116C67E4" w14:textId="77777777" w:rsidR="00FA137B" w:rsidRDefault="00FA137B" w:rsidP="00FA137B">
      <w:pPr>
        <w:pStyle w:val="Codetext"/>
      </w:pPr>
      <w:r>
        <w:t xml:space="preserve">        </w:t>
      </w:r>
      <w:proofErr w:type="spellStart"/>
      <w:proofErr w:type="gramStart"/>
      <w:r>
        <w:t>eth.send</w:t>
      </w:r>
      <w:proofErr w:type="spellEnd"/>
      <w:r>
        <w:t>(</w:t>
      </w:r>
      <w:proofErr w:type="gramEnd"/>
      <w:r>
        <w:t>);             // Send the package</w:t>
      </w:r>
    </w:p>
    <w:p w14:paraId="06DA4E8D" w14:textId="77777777" w:rsidR="00FA137B" w:rsidRDefault="00FA137B" w:rsidP="00FA137B">
      <w:pPr>
        <w:pStyle w:val="Codetext"/>
      </w:pPr>
      <w:r>
        <w:t xml:space="preserve">        </w:t>
      </w:r>
      <w:proofErr w:type="gramStart"/>
      <w:r>
        <w:t>wait(</w:t>
      </w:r>
      <w:proofErr w:type="gramEnd"/>
      <w:r>
        <w:t xml:space="preserve">0.2);              // wait 200 </w:t>
      </w:r>
      <w:proofErr w:type="spellStart"/>
      <w:r>
        <w:t>ms</w:t>
      </w:r>
      <w:proofErr w:type="spellEnd"/>
    </w:p>
    <w:p w14:paraId="00043DF6" w14:textId="77777777" w:rsidR="00FA137B" w:rsidRDefault="00FA137B" w:rsidP="00FA137B">
      <w:pPr>
        <w:pStyle w:val="Codetext"/>
      </w:pPr>
      <w:r>
        <w:t xml:space="preserve">    }</w:t>
      </w:r>
    </w:p>
    <w:p w14:paraId="3DC9A577" w14:textId="77777777" w:rsidR="00FA137B" w:rsidRDefault="00FA137B" w:rsidP="00FA137B">
      <w:pPr>
        <w:pStyle w:val="Codetext"/>
      </w:pPr>
      <w:r>
        <w:t>}</w:t>
      </w:r>
    </w:p>
    <w:p w14:paraId="7BDD8851" w14:textId="6FF04EDE" w:rsidR="00CA312E" w:rsidRDefault="001C3EE3" w:rsidP="001C3EE3">
      <w:pPr>
        <w:pStyle w:val="Figure"/>
      </w:pPr>
      <w:r>
        <w:t xml:space="preserve">Program Example </w:t>
      </w:r>
      <w:r w:rsidR="007037BF">
        <w:t>12.</w:t>
      </w:r>
      <w:r w:rsidR="003129AD">
        <w:t>1</w:t>
      </w:r>
      <w:r>
        <w:t>: Ethernet write</w:t>
      </w:r>
    </w:p>
    <w:p w14:paraId="2FA5C61F" w14:textId="1F4E3106" w:rsidR="00C115A3" w:rsidRPr="00C115A3" w:rsidRDefault="00EB699A" w:rsidP="00C115A3">
      <w:pPr>
        <w:pStyle w:val="Codetext"/>
      </w:pPr>
      <w:r>
        <w:t>/</w:t>
      </w:r>
      <w:r w:rsidR="00C115A3">
        <w:t>*</w:t>
      </w:r>
      <w:r>
        <w:t xml:space="preserve"> </w:t>
      </w:r>
      <w:r w:rsidR="00C115A3">
        <w:t xml:space="preserve">Program Example </w:t>
      </w:r>
      <w:r w:rsidR="007037BF">
        <w:t>12.</w:t>
      </w:r>
      <w:r w:rsidR="003129AD">
        <w:t>2</w:t>
      </w:r>
      <w:r w:rsidR="00C115A3">
        <w:t xml:space="preserve">: Ethernet </w:t>
      </w:r>
      <w:r w:rsidR="008A794E">
        <w:t>read</w:t>
      </w:r>
    </w:p>
    <w:p w14:paraId="05AE6038" w14:textId="77777777" w:rsidR="00EB699A" w:rsidRPr="00C115A3" w:rsidRDefault="00C115A3" w:rsidP="00EB699A">
      <w:pPr>
        <w:pStyle w:val="Codetext"/>
      </w:pPr>
      <w:r>
        <w:t xml:space="preserve">                                                                          */</w:t>
      </w:r>
    </w:p>
    <w:p w14:paraId="0DADE65D" w14:textId="77777777" w:rsidR="00EB699A" w:rsidRDefault="00EB699A" w:rsidP="00EB699A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636B4318" w14:textId="77777777" w:rsidR="00EB699A" w:rsidRDefault="00EB699A" w:rsidP="00EB699A">
      <w:pPr>
        <w:pStyle w:val="Codetext"/>
      </w:pPr>
      <w:r>
        <w:t xml:space="preserve">Ethernet eth;     </w:t>
      </w:r>
      <w:r w:rsidR="00985F48">
        <w:t xml:space="preserve">                     </w:t>
      </w:r>
      <w:r w:rsidR="00F76947">
        <w:t>// Et</w:t>
      </w:r>
      <w:r>
        <w:t>hernet object</w:t>
      </w:r>
    </w:p>
    <w:p w14:paraId="1DD02376" w14:textId="77777777" w:rsidR="00EB699A" w:rsidRDefault="00EB699A" w:rsidP="00EB699A">
      <w:pPr>
        <w:pStyle w:val="Codetext"/>
      </w:pP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 xml:space="preserve">[0xFF];                    </w:t>
      </w:r>
      <w:r w:rsidR="00985F48">
        <w:t xml:space="preserve">    </w:t>
      </w:r>
      <w:r>
        <w:t xml:space="preserve">// create a large buffer to store data </w:t>
      </w:r>
    </w:p>
    <w:p w14:paraId="54ED1A2B" w14:textId="77777777" w:rsidR="00EB699A" w:rsidRDefault="00EB699A" w:rsidP="00EB699A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2711B538" w14:textId="766873E8" w:rsidR="00EB699A" w:rsidRDefault="00EB699A" w:rsidP="00EB699A">
      <w:pPr>
        <w:pStyle w:val="Codetext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"Ethernet data read and display\n\r");</w:t>
      </w:r>
    </w:p>
    <w:p w14:paraId="6D61F7C3" w14:textId="77777777" w:rsidR="00EB699A" w:rsidRDefault="00EB699A" w:rsidP="00EB699A">
      <w:pPr>
        <w:pStyle w:val="Codetext"/>
      </w:pPr>
      <w:r>
        <w:t xml:space="preserve">  </w:t>
      </w:r>
      <w:proofErr w:type="gramStart"/>
      <w:r>
        <w:t>while</w:t>
      </w:r>
      <w:proofErr w:type="gramEnd"/>
      <w:r>
        <w:t xml:space="preserve"> (1) {</w:t>
      </w:r>
    </w:p>
    <w:p w14:paraId="626AEC8C" w14:textId="77777777" w:rsidR="00EB699A" w:rsidRDefault="00EB699A" w:rsidP="00EB699A">
      <w:pPr>
        <w:pStyle w:val="Code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eth.receive</w:t>
      </w:r>
      <w:proofErr w:type="spellEnd"/>
      <w:r>
        <w:t xml:space="preserve">();  </w:t>
      </w:r>
      <w:r w:rsidR="00C115A3">
        <w:t xml:space="preserve">       </w:t>
      </w:r>
      <w:r w:rsidR="00CA2B22">
        <w:t xml:space="preserve">     </w:t>
      </w:r>
      <w:r>
        <w:t>// get size of incoming data packet</w:t>
      </w:r>
    </w:p>
    <w:p w14:paraId="3B01A8AD" w14:textId="77777777" w:rsidR="00EB699A" w:rsidRDefault="00EB699A" w:rsidP="00EB699A">
      <w:pPr>
        <w:pStyle w:val="Codetext"/>
      </w:pPr>
      <w:r>
        <w:t xml:space="preserve">    </w:t>
      </w:r>
      <w:proofErr w:type="gramStart"/>
      <w:r>
        <w:t>if</w:t>
      </w:r>
      <w:proofErr w:type="gramEnd"/>
      <w:r>
        <w:t xml:space="preserve"> (size &gt; 0) {            </w:t>
      </w:r>
      <w:r w:rsidR="00C115A3">
        <w:t xml:space="preserve">       </w:t>
      </w:r>
      <w:r w:rsidR="00CA2B22">
        <w:t xml:space="preserve">     </w:t>
      </w:r>
      <w:r>
        <w:t>// if packet received</w:t>
      </w:r>
    </w:p>
    <w:p w14:paraId="49B0CB51" w14:textId="77777777" w:rsidR="00EB699A" w:rsidRDefault="00EB699A" w:rsidP="00EB699A">
      <w:pPr>
        <w:pStyle w:val="Codetext"/>
      </w:pPr>
      <w:r>
        <w:t xml:space="preserve">      </w:t>
      </w:r>
      <w:proofErr w:type="spellStart"/>
      <w:proofErr w:type="gramStart"/>
      <w:r>
        <w:t>eth.read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size);   </w:t>
      </w:r>
      <w:r w:rsidR="00C115A3">
        <w:t xml:space="preserve">       </w:t>
      </w:r>
      <w:r w:rsidR="00CA2B22">
        <w:t xml:space="preserve">       </w:t>
      </w:r>
      <w:r>
        <w:t>// read packet to data buffer</w:t>
      </w:r>
    </w:p>
    <w:p w14:paraId="1E74AD6E" w14:textId="203383D5" w:rsidR="00EB699A" w:rsidRDefault="00EB699A" w:rsidP="00EB699A">
      <w:pPr>
        <w:pStyle w:val="Codetext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= %d data = ",size);</w:t>
      </w:r>
      <w:r w:rsidR="00C115A3">
        <w:t xml:space="preserve"> </w:t>
      </w:r>
      <w:r>
        <w:t>// print to screen</w:t>
      </w:r>
    </w:p>
    <w:p w14:paraId="7D2E27FA" w14:textId="77777777" w:rsidR="00EB699A" w:rsidRDefault="00EB699A" w:rsidP="00EB699A">
      <w:pPr>
        <w:pStyle w:val="Codetext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{   </w:t>
      </w:r>
      <w:r w:rsidR="00C115A3">
        <w:t xml:space="preserve">        </w:t>
      </w:r>
      <w:r>
        <w:t>// loop for each data byte</w:t>
      </w:r>
    </w:p>
    <w:p w14:paraId="6EC0ABE9" w14:textId="77777777" w:rsidR="00EB699A" w:rsidRDefault="00EB699A" w:rsidP="00EB699A">
      <w:pPr>
        <w:pStyle w:val="Codetext"/>
      </w:pPr>
      <w:r>
        <w:t xml:space="preserve">        </w:t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"%02X ",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r w:rsidR="00C115A3">
        <w:t xml:space="preserve">        </w:t>
      </w:r>
      <w:r>
        <w:t>// print data to screen</w:t>
      </w:r>
    </w:p>
    <w:p w14:paraId="709000DA" w14:textId="77777777" w:rsidR="00EB699A" w:rsidRDefault="00EB699A" w:rsidP="00EB699A">
      <w:pPr>
        <w:pStyle w:val="Codetext"/>
      </w:pPr>
      <w:r>
        <w:t xml:space="preserve">      }</w:t>
      </w:r>
    </w:p>
    <w:p w14:paraId="5F7DAB19" w14:textId="77777777" w:rsidR="00EB699A" w:rsidRDefault="00EB699A" w:rsidP="00EB699A">
      <w:pPr>
        <w:pStyle w:val="Codetext"/>
      </w:pPr>
      <w:r>
        <w:t xml:space="preserve">      </w:t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"\n\r");</w:t>
      </w:r>
    </w:p>
    <w:p w14:paraId="7319BA51" w14:textId="77777777" w:rsidR="00EB699A" w:rsidRDefault="00EB699A" w:rsidP="00EB699A">
      <w:pPr>
        <w:pStyle w:val="Codetext"/>
      </w:pPr>
      <w:r>
        <w:t xml:space="preserve">    }</w:t>
      </w:r>
    </w:p>
    <w:p w14:paraId="3D0DA645" w14:textId="77777777" w:rsidR="00EB699A" w:rsidRDefault="00EB699A" w:rsidP="00EB699A">
      <w:pPr>
        <w:pStyle w:val="Codetext"/>
      </w:pPr>
      <w:r>
        <w:t xml:space="preserve">  }</w:t>
      </w:r>
    </w:p>
    <w:p w14:paraId="4FB06DD2" w14:textId="77777777" w:rsidR="00EB699A" w:rsidRDefault="00EB699A" w:rsidP="00EB699A">
      <w:pPr>
        <w:pStyle w:val="Codetext"/>
      </w:pPr>
      <w:r>
        <w:t>}</w:t>
      </w:r>
    </w:p>
    <w:p w14:paraId="3E71F971" w14:textId="5454EA8F" w:rsidR="00C115A3" w:rsidRPr="00C115A3" w:rsidRDefault="00C115A3" w:rsidP="00C115A3">
      <w:pPr>
        <w:pStyle w:val="Figure"/>
      </w:pPr>
      <w:r>
        <w:t xml:space="preserve">Program Example </w:t>
      </w:r>
      <w:r w:rsidR="007037BF">
        <w:t>12.</w:t>
      </w:r>
      <w:r w:rsidR="003129AD">
        <w:t>2</w:t>
      </w:r>
      <w:r>
        <w:t xml:space="preserve">: Ethernet </w:t>
      </w:r>
      <w:r w:rsidR="008A794E">
        <w:t>read</w:t>
      </w:r>
    </w:p>
    <w:p w14:paraId="007C510E" w14:textId="77777777" w:rsidR="00AE2C8B" w:rsidRDefault="00AE2C8B" w:rsidP="00AE2C8B">
      <w:pPr>
        <w:pStyle w:val="BodyText1"/>
      </w:pPr>
    </w:p>
    <w:p w14:paraId="4515520D" w14:textId="19B4106A" w:rsidR="003503AD" w:rsidRDefault="003503AD" w:rsidP="003503AD">
      <w:pPr>
        <w:pStyle w:val="Codetext"/>
        <w:tabs>
          <w:tab w:val="clear" w:pos="9072"/>
          <w:tab w:val="right" w:pos="9639"/>
        </w:tabs>
        <w:ind w:right="-1"/>
      </w:pPr>
      <w:r>
        <w:t xml:space="preserve">/* Program Example 12.3: Opening an Ethernet network interface </w:t>
      </w:r>
    </w:p>
    <w:p w14:paraId="032888D0" w14:textId="4DE09AA8" w:rsidR="003503AD" w:rsidRDefault="003503AD" w:rsidP="00FF6900">
      <w:pPr>
        <w:pStyle w:val="Codetext"/>
        <w:tabs>
          <w:tab w:val="clear" w:pos="9072"/>
          <w:tab w:val="right" w:pos="9639"/>
        </w:tabs>
        <w:ind w:right="-1"/>
      </w:pPr>
      <w:r>
        <w:t xml:space="preserve">                                                   */</w:t>
      </w:r>
    </w:p>
    <w:p w14:paraId="45D7E9C6" w14:textId="77777777" w:rsidR="00AE2C8B" w:rsidRDefault="00AE2C8B" w:rsidP="00FF6900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073025AD" w14:textId="77777777" w:rsidR="00AE2C8B" w:rsidRDefault="00AE2C8B" w:rsidP="00FF6900">
      <w:pPr>
        <w:pStyle w:val="Codetext"/>
      </w:pPr>
      <w:r>
        <w:lastRenderedPageBreak/>
        <w:t>#include "</w:t>
      </w:r>
      <w:proofErr w:type="spellStart"/>
      <w:r>
        <w:t>EthernetInterface.h</w:t>
      </w:r>
      <w:proofErr w:type="spellEnd"/>
      <w:r>
        <w:t>"</w:t>
      </w:r>
    </w:p>
    <w:p w14:paraId="5D222208" w14:textId="77777777" w:rsidR="00AE2C8B" w:rsidRDefault="00AE2C8B" w:rsidP="00FF6900">
      <w:pPr>
        <w:pStyle w:val="Codetext"/>
      </w:pPr>
    </w:p>
    <w:p w14:paraId="57B8A5FD" w14:textId="3D027690" w:rsidR="00766E01" w:rsidRDefault="00766E01" w:rsidP="00766E01">
      <w:pPr>
        <w:pStyle w:val="Codetext"/>
      </w:pPr>
      <w:proofErr w:type="spellStart"/>
      <w:r>
        <w:t>EthernetInterface</w:t>
      </w:r>
      <w:proofErr w:type="spellEnd"/>
      <w:r>
        <w:t xml:space="preserve"> eth;      </w:t>
      </w:r>
      <w:r w:rsidR="00973602">
        <w:t xml:space="preserve">     </w:t>
      </w:r>
      <w:r>
        <w:t xml:space="preserve">// create </w:t>
      </w:r>
      <w:proofErr w:type="spellStart"/>
      <w:r>
        <w:t>ethernet</w:t>
      </w:r>
      <w:proofErr w:type="spellEnd"/>
      <w:r>
        <w:t xml:space="preserve"> interface</w:t>
      </w:r>
    </w:p>
    <w:p w14:paraId="5B6F4BB8" w14:textId="77777777" w:rsidR="00766E01" w:rsidRDefault="00766E01" w:rsidP="00FF6900">
      <w:pPr>
        <w:pStyle w:val="Codetext"/>
      </w:pPr>
    </w:p>
    <w:p w14:paraId="018071FD" w14:textId="77777777" w:rsidR="00AE2C8B" w:rsidRDefault="00AE2C8B" w:rsidP="00FF6900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50434770" w14:textId="228B543F" w:rsidR="00AE2C8B" w:rsidRDefault="00AB2004" w:rsidP="00FF6900">
      <w:pPr>
        <w:pStyle w:val="Codetext"/>
      </w:pPr>
      <w:r>
        <w:t xml:space="preserve">  </w:t>
      </w:r>
      <w:proofErr w:type="spellStart"/>
      <w:proofErr w:type="gramStart"/>
      <w:r w:rsidR="00AE2C8B">
        <w:t>eth.init</w:t>
      </w:r>
      <w:proofErr w:type="spellEnd"/>
      <w:r w:rsidR="00AE2C8B">
        <w:t>(</w:t>
      </w:r>
      <w:proofErr w:type="gramEnd"/>
      <w:r w:rsidR="00AE2C8B">
        <w:t xml:space="preserve">);                 </w:t>
      </w:r>
      <w:r w:rsidR="00973602">
        <w:t xml:space="preserve">   </w:t>
      </w:r>
      <w:r w:rsidR="00AE2C8B">
        <w:t>// initialise interface</w:t>
      </w:r>
      <w:r>
        <w:t xml:space="preserve"> with DCHP</w:t>
      </w:r>
    </w:p>
    <w:p w14:paraId="40187F36" w14:textId="562BB7DF" w:rsidR="00AE2C8B" w:rsidRDefault="00AE2C8B" w:rsidP="00FF6900">
      <w:pPr>
        <w:pStyle w:val="Codetext"/>
      </w:pPr>
      <w:r>
        <w:t xml:space="preserve"> </w:t>
      </w:r>
      <w:r w:rsidR="00AB2004">
        <w:t xml:space="preserve"> </w:t>
      </w:r>
      <w:proofErr w:type="spellStart"/>
      <w:proofErr w:type="gramStart"/>
      <w:r>
        <w:t>eth.connect</w:t>
      </w:r>
      <w:proofErr w:type="spellEnd"/>
      <w:r>
        <w:t>(</w:t>
      </w:r>
      <w:proofErr w:type="gramEnd"/>
      <w:r>
        <w:t xml:space="preserve">);              </w:t>
      </w:r>
      <w:r w:rsidR="00973602">
        <w:t xml:space="preserve">   </w:t>
      </w:r>
      <w:r>
        <w:t>// connect and open communications</w:t>
      </w:r>
    </w:p>
    <w:p w14:paraId="75918667" w14:textId="77777777" w:rsidR="00AB2004" w:rsidRDefault="00AE2C8B" w:rsidP="00FF6900">
      <w:pPr>
        <w:pStyle w:val="Codetext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"IP Address is %s\n", </w:t>
      </w:r>
      <w:proofErr w:type="spellStart"/>
      <w:r>
        <w:t>eth.getIPAddress</w:t>
      </w:r>
      <w:proofErr w:type="spellEnd"/>
      <w:r>
        <w:t>());  // display IP address</w:t>
      </w:r>
    </w:p>
    <w:p w14:paraId="3581D511" w14:textId="6639CEAF" w:rsidR="00AE2C8B" w:rsidRDefault="00AB2004" w:rsidP="00FF6900">
      <w:pPr>
        <w:pStyle w:val="Codetext"/>
      </w:pPr>
      <w:r>
        <w:t xml:space="preserve">  </w:t>
      </w:r>
      <w:proofErr w:type="spellStart"/>
      <w:proofErr w:type="gramStart"/>
      <w:r w:rsidR="00AE2C8B">
        <w:t>eth.disconnect</w:t>
      </w:r>
      <w:proofErr w:type="spellEnd"/>
      <w:r w:rsidR="00AE2C8B">
        <w:t>(</w:t>
      </w:r>
      <w:proofErr w:type="gramEnd"/>
      <w:r w:rsidR="00AE2C8B">
        <w:t xml:space="preserve">);           </w:t>
      </w:r>
      <w:r w:rsidR="00973602">
        <w:t xml:space="preserve">   </w:t>
      </w:r>
      <w:r w:rsidR="00AE2C8B">
        <w:t>// disconnect</w:t>
      </w:r>
    </w:p>
    <w:p w14:paraId="3C3E2807" w14:textId="50D7C717" w:rsidR="00AE2C8B" w:rsidRDefault="00AE2C8B" w:rsidP="00FF6900">
      <w:pPr>
        <w:pStyle w:val="Codetext"/>
      </w:pPr>
      <w:r>
        <w:t>}</w:t>
      </w:r>
    </w:p>
    <w:p w14:paraId="11FE2202" w14:textId="413C6236" w:rsidR="003503AD" w:rsidRDefault="003503AD" w:rsidP="00FF6900">
      <w:pPr>
        <w:pStyle w:val="Figure"/>
      </w:pPr>
      <w:r>
        <w:t>Program Example 12.3: Opening an Ethernet network interface</w:t>
      </w:r>
    </w:p>
    <w:p w14:paraId="07F3BF13" w14:textId="641D64A0" w:rsidR="002E60EA" w:rsidRDefault="002E60EA" w:rsidP="007A46AC">
      <w:pPr>
        <w:pStyle w:val="BodyText1"/>
      </w:pPr>
    </w:p>
    <w:p w14:paraId="6EC87C7E" w14:textId="593FA3D8" w:rsidR="007A46AC" w:rsidRDefault="00CC0B58" w:rsidP="007A46AC">
      <w:pPr>
        <w:pStyle w:val="Codetext"/>
      </w:pPr>
      <w:r>
        <w:t>/* P</w:t>
      </w:r>
      <w:r w:rsidR="007A46AC">
        <w:t xml:space="preserve">rogram </w:t>
      </w:r>
      <w:r>
        <w:t>Example</w:t>
      </w:r>
      <w:r w:rsidR="00E303BA">
        <w:t>:</w:t>
      </w:r>
      <w:r>
        <w:t xml:space="preserve"> </w:t>
      </w:r>
      <w:r w:rsidR="003129AD">
        <w:t>12.4</w:t>
      </w:r>
      <w:r>
        <w:t xml:space="preserve"> mbed file server setup</w:t>
      </w:r>
    </w:p>
    <w:p w14:paraId="1C5CCEE2" w14:textId="77777777" w:rsidR="00CC0B58" w:rsidRDefault="00CC0B58" w:rsidP="007A46AC">
      <w:pPr>
        <w:pStyle w:val="Codetext"/>
      </w:pPr>
      <w:r>
        <w:t xml:space="preserve">                                                           */</w:t>
      </w:r>
    </w:p>
    <w:p w14:paraId="4EC0D0BE" w14:textId="77777777" w:rsidR="00973602" w:rsidRDefault="00973602" w:rsidP="00973602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5614EF13" w14:textId="77777777" w:rsidR="00973602" w:rsidRDefault="00973602" w:rsidP="00973602">
      <w:pPr>
        <w:pStyle w:val="Codetext"/>
      </w:pPr>
      <w:r>
        <w:t>#include "</w:t>
      </w:r>
      <w:proofErr w:type="spellStart"/>
      <w:r>
        <w:t>EthernetInterface.h</w:t>
      </w:r>
      <w:proofErr w:type="spellEnd"/>
      <w:r>
        <w:t>"</w:t>
      </w:r>
    </w:p>
    <w:p w14:paraId="7C2494E0" w14:textId="77777777" w:rsidR="00973602" w:rsidRDefault="00973602" w:rsidP="00973602">
      <w:pPr>
        <w:pStyle w:val="Codetext"/>
      </w:pPr>
      <w:r>
        <w:t>#include "</w:t>
      </w:r>
      <w:proofErr w:type="spellStart"/>
      <w:r>
        <w:t>HTTPServer.h</w:t>
      </w:r>
      <w:proofErr w:type="spellEnd"/>
      <w:r>
        <w:t>"</w:t>
      </w:r>
    </w:p>
    <w:p w14:paraId="22704193" w14:textId="77777777" w:rsidR="00973602" w:rsidRDefault="00973602" w:rsidP="00973602">
      <w:pPr>
        <w:pStyle w:val="Codetext"/>
      </w:pPr>
      <w:r>
        <w:t>#include "</w:t>
      </w:r>
      <w:proofErr w:type="spellStart"/>
      <w:r>
        <w:t>FsHandler.h</w:t>
      </w:r>
      <w:proofErr w:type="spellEnd"/>
      <w:r>
        <w:t>"</w:t>
      </w:r>
    </w:p>
    <w:p w14:paraId="2C640E67" w14:textId="77777777" w:rsidR="00973602" w:rsidRDefault="00973602" w:rsidP="00973602">
      <w:pPr>
        <w:pStyle w:val="Codetext"/>
      </w:pPr>
    </w:p>
    <w:p w14:paraId="7A2416FF" w14:textId="291E074C" w:rsidR="00973602" w:rsidRDefault="00973602" w:rsidP="00973602">
      <w:pPr>
        <w:pStyle w:val="Codetext"/>
      </w:pPr>
      <w:proofErr w:type="spellStart"/>
      <w:r>
        <w:t>EthernetInterface</w:t>
      </w:r>
      <w:proofErr w:type="spellEnd"/>
      <w:r>
        <w:t xml:space="preserve"> eth;</w:t>
      </w:r>
      <w:r w:rsidR="00A73497">
        <w:t xml:space="preserve">            // define Ethernet interface</w:t>
      </w:r>
    </w:p>
    <w:p w14:paraId="55933A75" w14:textId="000AB9B1" w:rsidR="00973602" w:rsidRDefault="00973602" w:rsidP="00973602">
      <w:pPr>
        <w:pStyle w:val="Codetext"/>
      </w:pPr>
      <w:proofErr w:type="spellStart"/>
      <w:r>
        <w:t>LocalFileSystem</w:t>
      </w:r>
      <w:proofErr w:type="spellEnd"/>
      <w:r>
        <w:t xml:space="preserve"> </w:t>
      </w:r>
      <w:proofErr w:type="gramStart"/>
      <w:r>
        <w:t>fs(</w:t>
      </w:r>
      <w:proofErr w:type="gramEnd"/>
      <w:r>
        <w:t>"</w:t>
      </w:r>
      <w:proofErr w:type="spellStart"/>
      <w:r>
        <w:t>webfs</w:t>
      </w:r>
      <w:proofErr w:type="spellEnd"/>
      <w:r>
        <w:t>");</w:t>
      </w:r>
      <w:r w:rsidR="00A73497">
        <w:t xml:space="preserve">      // define Local file system</w:t>
      </w:r>
    </w:p>
    <w:p w14:paraId="0C36843B" w14:textId="36826EED" w:rsidR="00973602" w:rsidRDefault="00973602" w:rsidP="00973602">
      <w:pPr>
        <w:pStyle w:val="Codetext"/>
      </w:pPr>
      <w:proofErr w:type="spellStart"/>
      <w:r>
        <w:t>HTTPServer</w:t>
      </w:r>
      <w:proofErr w:type="spellEnd"/>
      <w:r>
        <w:t xml:space="preserve"> </w:t>
      </w:r>
      <w:proofErr w:type="spellStart"/>
      <w:r>
        <w:t>svr</w:t>
      </w:r>
      <w:proofErr w:type="spellEnd"/>
      <w:r>
        <w:t>;</w:t>
      </w:r>
      <w:r w:rsidR="00A73497">
        <w:t xml:space="preserve">                   // define HHTP server object</w:t>
      </w:r>
    </w:p>
    <w:p w14:paraId="227B8A3A" w14:textId="77777777" w:rsidR="00973602" w:rsidRDefault="00973602" w:rsidP="00973602">
      <w:pPr>
        <w:pStyle w:val="Codetext"/>
      </w:pPr>
    </w:p>
    <w:p w14:paraId="78728EC9" w14:textId="77777777" w:rsidR="00973602" w:rsidRDefault="00973602" w:rsidP="00973602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5DDCAC4E" w14:textId="6023EB18" w:rsidR="00973602" w:rsidRDefault="00973602" w:rsidP="00973602">
      <w:pPr>
        <w:pStyle w:val="Codetext"/>
      </w:pPr>
      <w:r>
        <w:t xml:space="preserve">  </w:t>
      </w:r>
      <w:proofErr w:type="spellStart"/>
      <w:proofErr w:type="gramStart"/>
      <w:r w:rsidR="00B5019B" w:rsidRPr="006A78A7">
        <w:t>e</w:t>
      </w:r>
      <w:r w:rsidR="00191B9A">
        <w:t>th.init</w:t>
      </w:r>
      <w:proofErr w:type="spellEnd"/>
      <w:r w:rsidR="00191B9A">
        <w:t>(</w:t>
      </w:r>
      <w:proofErr w:type="gramEnd"/>
      <w:r w:rsidR="00191B9A">
        <w:t>"192.</w:t>
      </w:r>
      <w:r w:rsidR="00B5019B">
        <w:t>168</w:t>
      </w:r>
      <w:r w:rsidR="00191B9A">
        <w:t>.1.</w:t>
      </w:r>
      <w:r w:rsidR="00B5019B">
        <w:t>101","</w:t>
      </w:r>
      <w:r w:rsidR="00191B9A">
        <w:t>255.255.255.</w:t>
      </w:r>
      <w:r w:rsidR="00B5019B">
        <w:t>0</w:t>
      </w:r>
      <w:r w:rsidR="00191B9A">
        <w:t>","192.168.1.</w:t>
      </w:r>
      <w:r w:rsidR="00B5019B" w:rsidRPr="006A78A7">
        <w:t>1");</w:t>
      </w:r>
      <w:r w:rsidR="00191B9A">
        <w:t xml:space="preserve"> </w:t>
      </w:r>
      <w:r w:rsidR="00A73497">
        <w:t xml:space="preserve">// initialise </w:t>
      </w:r>
    </w:p>
    <w:p w14:paraId="09B5B2A4" w14:textId="155A0BA1" w:rsidR="00973602" w:rsidRDefault="00973602" w:rsidP="00B85A29">
      <w:pPr>
        <w:pStyle w:val="Codetext"/>
      </w:pPr>
      <w:r>
        <w:t xml:space="preserve">  </w:t>
      </w:r>
      <w:proofErr w:type="spellStart"/>
      <w:proofErr w:type="gramStart"/>
      <w:r>
        <w:t>eth.connect</w:t>
      </w:r>
      <w:proofErr w:type="spellEnd"/>
      <w:r>
        <w:t>(</w:t>
      </w:r>
      <w:proofErr w:type="gramEnd"/>
      <w:r>
        <w:t>);</w:t>
      </w:r>
      <w:r w:rsidR="00A73497">
        <w:t xml:space="preserve">                               // connect Ethernet</w:t>
      </w:r>
    </w:p>
    <w:p w14:paraId="1A9305BD" w14:textId="3A8524D4" w:rsidR="00973602" w:rsidRDefault="00973602" w:rsidP="00973602">
      <w:pPr>
        <w:pStyle w:val="Codetext"/>
      </w:pPr>
      <w:r>
        <w:t xml:space="preserve">  </w:t>
      </w:r>
      <w:proofErr w:type="spellStart"/>
      <w:r>
        <w:t>HTTPFsRequestHandler</w:t>
      </w:r>
      <w:proofErr w:type="spellEnd"/>
      <w:r>
        <w:t>::</w:t>
      </w:r>
      <w:proofErr w:type="gramStart"/>
      <w:r>
        <w:t>mount(</w:t>
      </w:r>
      <w:proofErr w:type="gramEnd"/>
      <w:r>
        <w:t>"/</w:t>
      </w:r>
      <w:proofErr w:type="spellStart"/>
      <w:r>
        <w:t>webfs</w:t>
      </w:r>
      <w:proofErr w:type="spellEnd"/>
      <w:r>
        <w:t>/", "/");</w:t>
      </w:r>
      <w:r w:rsidR="00A73497">
        <w:t xml:space="preserve"> // mount file server handler</w:t>
      </w:r>
    </w:p>
    <w:p w14:paraId="328750B1" w14:textId="46D4FFEB" w:rsidR="00973602" w:rsidRDefault="00973602">
      <w:pPr>
        <w:pStyle w:val="Codetext"/>
      </w:pPr>
      <w:r>
        <w:t xml:space="preserve">  </w:t>
      </w:r>
      <w:proofErr w:type="spellStart"/>
      <w:r>
        <w:t>svr.addHandler</w:t>
      </w:r>
      <w:proofErr w:type="spellEnd"/>
      <w:r>
        <w:t>&lt;</w:t>
      </w:r>
      <w:proofErr w:type="spellStart"/>
      <w:r>
        <w:t>HTTPFsRequestHandler</w:t>
      </w:r>
      <w:proofErr w:type="spellEnd"/>
      <w:proofErr w:type="gramStart"/>
      <w:r>
        <w:t>&gt;(</w:t>
      </w:r>
      <w:proofErr w:type="gramEnd"/>
      <w:r>
        <w:t>"/");</w:t>
      </w:r>
      <w:r w:rsidR="00A73497">
        <w:t xml:space="preserve">   // add handler to server object</w:t>
      </w:r>
    </w:p>
    <w:p w14:paraId="0C2F58D7" w14:textId="3482757D" w:rsidR="00973602" w:rsidRDefault="00973602" w:rsidP="00973602">
      <w:pPr>
        <w:pStyle w:val="Codetext"/>
      </w:pPr>
      <w:r>
        <w:t xml:space="preserve">  </w:t>
      </w:r>
      <w:proofErr w:type="spellStart"/>
      <w:proofErr w:type="gramStart"/>
      <w:r>
        <w:t>svr.start</w:t>
      </w:r>
      <w:proofErr w:type="spellEnd"/>
      <w:r>
        <w:t>(</w:t>
      </w:r>
      <w:proofErr w:type="gramEnd"/>
      <w:r>
        <w:t>80, &amp;eth);</w:t>
      </w:r>
      <w:r w:rsidR="00A73497">
        <w:t xml:space="preserve">                    // bind server to port 80</w:t>
      </w:r>
    </w:p>
    <w:p w14:paraId="0F6FEEF9" w14:textId="77777777" w:rsidR="00973602" w:rsidRDefault="00973602" w:rsidP="00973602">
      <w:pPr>
        <w:pStyle w:val="Codetext"/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14:paraId="3EAD1D3E" w14:textId="2E7F1FEA" w:rsidR="00973602" w:rsidRDefault="00973602">
      <w:pPr>
        <w:pStyle w:val="Codetext"/>
      </w:pPr>
      <w:r>
        <w:t xml:space="preserve">  {</w:t>
      </w:r>
    </w:p>
    <w:p w14:paraId="1247B455" w14:textId="6948BE5A" w:rsidR="00973602" w:rsidRDefault="00973602" w:rsidP="00973602">
      <w:pPr>
        <w:pStyle w:val="Codetext"/>
      </w:pPr>
      <w:r>
        <w:t xml:space="preserve">  </w:t>
      </w:r>
      <w:r w:rsidR="00B5019B">
        <w:t xml:space="preserve">  </w:t>
      </w:r>
      <w:proofErr w:type="spellStart"/>
      <w:proofErr w:type="gramStart"/>
      <w:r>
        <w:t>svr.poll</w:t>
      </w:r>
      <w:proofErr w:type="spellEnd"/>
      <w:r>
        <w:t>(</w:t>
      </w:r>
      <w:proofErr w:type="gramEnd"/>
      <w:r>
        <w:t>);</w:t>
      </w:r>
      <w:r w:rsidR="00A73497">
        <w:t xml:space="preserve">          // continuously poll for Ethernet messages to server</w:t>
      </w:r>
    </w:p>
    <w:p w14:paraId="1FE0D993" w14:textId="77777777" w:rsidR="00B85A29" w:rsidRDefault="00973602" w:rsidP="00973602">
      <w:pPr>
        <w:pStyle w:val="Codetext"/>
      </w:pPr>
      <w:r>
        <w:t xml:space="preserve">  }</w:t>
      </w:r>
    </w:p>
    <w:p w14:paraId="63DDEE6E" w14:textId="1007A89C" w:rsidR="00973602" w:rsidRDefault="00B85A29" w:rsidP="00973602">
      <w:pPr>
        <w:pStyle w:val="Codetext"/>
      </w:pPr>
      <w:r>
        <w:t>}</w:t>
      </w:r>
    </w:p>
    <w:p w14:paraId="0E0B3299" w14:textId="404FD31B" w:rsidR="00CC0B58" w:rsidRDefault="00CC0B58" w:rsidP="00CC0B58">
      <w:pPr>
        <w:pStyle w:val="Figure"/>
      </w:pPr>
      <w:r>
        <w:t xml:space="preserve">Program Example </w:t>
      </w:r>
      <w:r w:rsidR="007037BF">
        <w:t>12.</w:t>
      </w:r>
      <w:r w:rsidR="003129AD">
        <w:t>4</w:t>
      </w:r>
      <w:r w:rsidR="00E5205B">
        <w:t xml:space="preserve"> </w:t>
      </w:r>
      <w:r>
        <w:t>mbed file server setup</w:t>
      </w:r>
    </w:p>
    <w:p w14:paraId="0B53210A" w14:textId="77777777" w:rsidR="009762FD" w:rsidRDefault="009762FD" w:rsidP="002E29F9">
      <w:pPr>
        <w:pStyle w:val="BodyText1"/>
      </w:pPr>
    </w:p>
    <w:p w14:paraId="2936E895" w14:textId="77777777" w:rsidR="009762FD" w:rsidRDefault="009762FD" w:rsidP="009762FD">
      <w:pPr>
        <w:pStyle w:val="Codetext"/>
      </w:pPr>
      <w:r>
        <w:t xml:space="preserve">/* Program Example 12.5 Remote Procedure Calls example </w:t>
      </w:r>
    </w:p>
    <w:p w14:paraId="62511340" w14:textId="29BE79CB" w:rsidR="009762FD" w:rsidRDefault="009762FD" w:rsidP="00FF6900">
      <w:pPr>
        <w:pStyle w:val="Codetext"/>
        <w:ind w:left="0"/>
      </w:pPr>
      <w:r>
        <w:t xml:space="preserve">                                                                         */</w:t>
      </w:r>
    </w:p>
    <w:p w14:paraId="34270754" w14:textId="77777777" w:rsidR="0074009E" w:rsidRPr="0074009E" w:rsidRDefault="0074009E" w:rsidP="00FF6900">
      <w:pPr>
        <w:pStyle w:val="Codetext"/>
      </w:pPr>
      <w:r w:rsidRPr="0074009E">
        <w:t>#include "</w:t>
      </w:r>
      <w:proofErr w:type="spellStart"/>
      <w:r w:rsidRPr="0074009E">
        <w:t>mbed.h</w:t>
      </w:r>
      <w:proofErr w:type="spellEnd"/>
      <w:r w:rsidRPr="0074009E">
        <w:t>"</w:t>
      </w:r>
    </w:p>
    <w:p w14:paraId="5850DE6E" w14:textId="77777777" w:rsidR="0074009E" w:rsidRPr="0074009E" w:rsidRDefault="0074009E" w:rsidP="00FF6900">
      <w:pPr>
        <w:pStyle w:val="Codetext"/>
      </w:pPr>
      <w:r w:rsidRPr="0074009E">
        <w:t>#include "</w:t>
      </w:r>
      <w:proofErr w:type="spellStart"/>
      <w:r w:rsidRPr="0074009E">
        <w:t>EthernetInterface.h</w:t>
      </w:r>
      <w:proofErr w:type="spellEnd"/>
      <w:r w:rsidRPr="0074009E">
        <w:t>"</w:t>
      </w:r>
    </w:p>
    <w:p w14:paraId="317215A7" w14:textId="77777777" w:rsidR="0074009E" w:rsidRPr="0074009E" w:rsidRDefault="0074009E" w:rsidP="00FF6900">
      <w:pPr>
        <w:pStyle w:val="Codetext"/>
      </w:pPr>
      <w:r w:rsidRPr="0074009E">
        <w:t>#include "</w:t>
      </w:r>
      <w:proofErr w:type="spellStart"/>
      <w:r w:rsidRPr="0074009E">
        <w:t>HTTPServer.h</w:t>
      </w:r>
      <w:proofErr w:type="spellEnd"/>
      <w:r w:rsidRPr="0074009E">
        <w:t>"</w:t>
      </w:r>
    </w:p>
    <w:p w14:paraId="00B56C88" w14:textId="77777777" w:rsidR="0074009E" w:rsidRPr="0074009E" w:rsidRDefault="0074009E" w:rsidP="00FF6900">
      <w:pPr>
        <w:pStyle w:val="Codetext"/>
      </w:pPr>
      <w:r w:rsidRPr="0074009E">
        <w:t>#include "</w:t>
      </w:r>
      <w:proofErr w:type="spellStart"/>
      <w:r w:rsidRPr="0074009E">
        <w:t>mbed_rpc.h</w:t>
      </w:r>
      <w:proofErr w:type="spellEnd"/>
      <w:r w:rsidRPr="0074009E">
        <w:t>"</w:t>
      </w:r>
    </w:p>
    <w:p w14:paraId="4B114E1C" w14:textId="77777777" w:rsidR="0074009E" w:rsidRPr="0074009E" w:rsidRDefault="0074009E" w:rsidP="00FF6900">
      <w:pPr>
        <w:pStyle w:val="Codetext"/>
      </w:pPr>
    </w:p>
    <w:p w14:paraId="1EAA94CD" w14:textId="446AB082" w:rsidR="0074009E" w:rsidRPr="0074009E" w:rsidRDefault="0074009E" w:rsidP="00FF6900">
      <w:pPr>
        <w:pStyle w:val="Codetext"/>
      </w:pPr>
      <w:proofErr w:type="spellStart"/>
      <w:r w:rsidRPr="0074009E">
        <w:t>RpcDigitalOut</w:t>
      </w:r>
      <w:proofErr w:type="spellEnd"/>
      <w:r w:rsidRPr="0074009E">
        <w:t xml:space="preserve"> </w:t>
      </w:r>
      <w:proofErr w:type="gramStart"/>
      <w:r w:rsidRPr="0074009E">
        <w:t>led1(</w:t>
      </w:r>
      <w:proofErr w:type="gramEnd"/>
      <w:r w:rsidRPr="0074009E">
        <w:t>LED1,"led1");</w:t>
      </w:r>
      <w:r>
        <w:t xml:space="preserve">      // define RPC digital output object</w:t>
      </w:r>
    </w:p>
    <w:p w14:paraId="111B4DB3" w14:textId="4C025613" w:rsidR="0074009E" w:rsidRPr="0074009E" w:rsidRDefault="0074009E" w:rsidP="00FF6900">
      <w:pPr>
        <w:pStyle w:val="Codetext"/>
      </w:pPr>
      <w:proofErr w:type="spellStart"/>
      <w:r w:rsidRPr="0074009E">
        <w:t>EthernetInterface</w:t>
      </w:r>
      <w:proofErr w:type="spellEnd"/>
      <w:r w:rsidRPr="0074009E">
        <w:t xml:space="preserve"> eth; </w:t>
      </w:r>
      <w:r>
        <w:t xml:space="preserve">              </w:t>
      </w:r>
      <w:r w:rsidRPr="0074009E">
        <w:t xml:space="preserve"> // define Ethernet interface</w:t>
      </w:r>
    </w:p>
    <w:p w14:paraId="5F807B9B" w14:textId="10ACF17E" w:rsidR="0074009E" w:rsidRPr="0074009E" w:rsidRDefault="0074009E" w:rsidP="00FF6900">
      <w:pPr>
        <w:pStyle w:val="Codetext"/>
      </w:pPr>
      <w:proofErr w:type="spellStart"/>
      <w:r w:rsidRPr="0074009E">
        <w:t>HTTPServer</w:t>
      </w:r>
      <w:proofErr w:type="spellEnd"/>
      <w:r w:rsidRPr="0074009E">
        <w:t xml:space="preserve"> </w:t>
      </w:r>
      <w:proofErr w:type="spellStart"/>
      <w:r w:rsidRPr="0074009E">
        <w:t>svr</w:t>
      </w:r>
      <w:proofErr w:type="spellEnd"/>
      <w:r w:rsidRPr="0074009E">
        <w:t xml:space="preserve">; </w:t>
      </w:r>
      <w:r>
        <w:t xml:space="preserve">                      </w:t>
      </w:r>
      <w:r w:rsidRPr="0074009E">
        <w:t>// define HHTP server object</w:t>
      </w:r>
    </w:p>
    <w:p w14:paraId="5F12D042" w14:textId="77777777" w:rsidR="0074009E" w:rsidRPr="0074009E" w:rsidRDefault="0074009E" w:rsidP="00FF6900">
      <w:pPr>
        <w:pStyle w:val="Codetext"/>
      </w:pPr>
    </w:p>
    <w:p w14:paraId="0F1F3694" w14:textId="164EBA2B" w:rsidR="0074009E" w:rsidRPr="0074009E" w:rsidRDefault="0074009E" w:rsidP="00FF6900">
      <w:pPr>
        <w:pStyle w:val="Codetext"/>
      </w:pPr>
      <w:proofErr w:type="spellStart"/>
      <w:proofErr w:type="gramStart"/>
      <w:r w:rsidRPr="0074009E">
        <w:t>int</w:t>
      </w:r>
      <w:proofErr w:type="spellEnd"/>
      <w:proofErr w:type="gramEnd"/>
      <w:r w:rsidRPr="0074009E">
        <w:t xml:space="preserve"> main() {</w:t>
      </w:r>
    </w:p>
    <w:p w14:paraId="3B7D8ED4" w14:textId="77777777" w:rsidR="0074009E" w:rsidRPr="0074009E" w:rsidRDefault="0074009E" w:rsidP="00FF6900">
      <w:pPr>
        <w:pStyle w:val="Codetext"/>
      </w:pPr>
      <w:r w:rsidRPr="0074009E">
        <w:t xml:space="preserve">  RPC::</w:t>
      </w:r>
      <w:proofErr w:type="spellStart"/>
      <w:r w:rsidRPr="0074009E">
        <w:t>add_rpc_class</w:t>
      </w:r>
      <w:proofErr w:type="spellEnd"/>
      <w:r w:rsidRPr="0074009E">
        <w:t>&lt;</w:t>
      </w:r>
      <w:proofErr w:type="spellStart"/>
      <w:r w:rsidRPr="0074009E">
        <w:t>RpcDigitalOut</w:t>
      </w:r>
      <w:proofErr w:type="spellEnd"/>
      <w:proofErr w:type="gramStart"/>
      <w:r w:rsidRPr="0074009E">
        <w:t>&gt;(</w:t>
      </w:r>
      <w:proofErr w:type="gramEnd"/>
      <w:r w:rsidRPr="0074009E">
        <w:t>);</w:t>
      </w:r>
    </w:p>
    <w:p w14:paraId="012451FE" w14:textId="09C58B48" w:rsidR="0074009E" w:rsidRPr="0074009E" w:rsidRDefault="0074009E" w:rsidP="00FF6900">
      <w:pPr>
        <w:pStyle w:val="Codetext"/>
      </w:pPr>
      <w:r>
        <w:t xml:space="preserve">  </w:t>
      </w:r>
      <w:proofErr w:type="spellStart"/>
      <w:proofErr w:type="gramStart"/>
      <w:r w:rsidR="00191B9A" w:rsidRPr="006A78A7">
        <w:t>e</w:t>
      </w:r>
      <w:r w:rsidR="00191B9A">
        <w:t>th.init</w:t>
      </w:r>
      <w:proofErr w:type="spellEnd"/>
      <w:r w:rsidR="00191B9A">
        <w:t>(</w:t>
      </w:r>
      <w:proofErr w:type="gramEnd"/>
      <w:r w:rsidR="00191B9A">
        <w:t>"192.168.1.101","255.255.255.0","192.168.1.</w:t>
      </w:r>
      <w:r w:rsidR="00191B9A" w:rsidRPr="006A78A7">
        <w:t>1");</w:t>
      </w:r>
      <w:r w:rsidR="00191B9A">
        <w:t xml:space="preserve"> // initialise </w:t>
      </w:r>
    </w:p>
    <w:p w14:paraId="696A1F10" w14:textId="3E8E0E97" w:rsidR="0074009E" w:rsidRPr="0074009E" w:rsidRDefault="0074009E" w:rsidP="00FF6900">
      <w:pPr>
        <w:pStyle w:val="Codetext"/>
      </w:pPr>
      <w:r w:rsidRPr="0074009E">
        <w:t xml:space="preserve">  </w:t>
      </w:r>
      <w:proofErr w:type="spellStart"/>
      <w:proofErr w:type="gramStart"/>
      <w:r w:rsidRPr="0074009E">
        <w:t>eth.connect</w:t>
      </w:r>
      <w:proofErr w:type="spellEnd"/>
      <w:r w:rsidRPr="0074009E">
        <w:t>(</w:t>
      </w:r>
      <w:proofErr w:type="gramEnd"/>
      <w:r w:rsidRPr="0074009E">
        <w:t>);</w:t>
      </w:r>
      <w:r>
        <w:t xml:space="preserve">                                       </w:t>
      </w:r>
      <w:r w:rsidRPr="0074009E">
        <w:t>// connect Ethernet</w:t>
      </w:r>
    </w:p>
    <w:p w14:paraId="2736A5F2" w14:textId="6AD29749" w:rsidR="0074009E" w:rsidRPr="0074009E" w:rsidRDefault="0074009E" w:rsidP="00FF6900">
      <w:pPr>
        <w:pStyle w:val="Codetext"/>
      </w:pPr>
      <w:r w:rsidRPr="0074009E">
        <w:t xml:space="preserve">  </w:t>
      </w:r>
      <w:proofErr w:type="spellStart"/>
      <w:r w:rsidRPr="0074009E">
        <w:t>svr.addHandler</w:t>
      </w:r>
      <w:proofErr w:type="spellEnd"/>
      <w:r w:rsidRPr="0074009E">
        <w:t>&lt;</w:t>
      </w:r>
      <w:proofErr w:type="spellStart"/>
      <w:r w:rsidRPr="0074009E">
        <w:t>HTTPRpcRequestHandler</w:t>
      </w:r>
      <w:proofErr w:type="spellEnd"/>
      <w:proofErr w:type="gramStart"/>
      <w:r w:rsidRPr="0074009E">
        <w:t>&gt;(</w:t>
      </w:r>
      <w:proofErr w:type="gramEnd"/>
      <w:r w:rsidRPr="0074009E">
        <w:t>"/</w:t>
      </w:r>
      <w:proofErr w:type="spellStart"/>
      <w:r w:rsidRPr="0074009E">
        <w:t>rpc</w:t>
      </w:r>
      <w:proofErr w:type="spellEnd"/>
      <w:r w:rsidRPr="0074009E">
        <w:t>");</w:t>
      </w:r>
      <w:r>
        <w:t xml:space="preserve">      // add RPC handler</w:t>
      </w:r>
    </w:p>
    <w:p w14:paraId="768900E3" w14:textId="2C02C2F5" w:rsidR="0074009E" w:rsidRPr="0074009E" w:rsidRDefault="0074009E" w:rsidP="00FF6900">
      <w:pPr>
        <w:pStyle w:val="Codetext"/>
      </w:pPr>
      <w:r w:rsidRPr="0074009E">
        <w:lastRenderedPageBreak/>
        <w:t xml:space="preserve">  </w:t>
      </w:r>
      <w:proofErr w:type="spellStart"/>
      <w:proofErr w:type="gramStart"/>
      <w:r w:rsidRPr="0074009E">
        <w:t>svr.start</w:t>
      </w:r>
      <w:proofErr w:type="spellEnd"/>
      <w:r w:rsidRPr="0074009E">
        <w:t>(</w:t>
      </w:r>
      <w:proofErr w:type="gramEnd"/>
      <w:r w:rsidRPr="0074009E">
        <w:t>80, &amp;eth);</w:t>
      </w:r>
      <w:r>
        <w:t xml:space="preserve">                            </w:t>
      </w:r>
      <w:r w:rsidRPr="0074009E">
        <w:t>// bind server to port 80</w:t>
      </w:r>
      <w:r>
        <w:t xml:space="preserve">      </w:t>
      </w:r>
    </w:p>
    <w:p w14:paraId="00F40BB7" w14:textId="77777777" w:rsidR="0074009E" w:rsidRPr="0074009E" w:rsidRDefault="0074009E" w:rsidP="00FF6900">
      <w:pPr>
        <w:pStyle w:val="Codetext"/>
      </w:pPr>
    </w:p>
    <w:p w14:paraId="0D5137BC" w14:textId="6A4FF534" w:rsidR="0074009E" w:rsidRPr="0074009E" w:rsidRDefault="0074009E" w:rsidP="00FF6900">
      <w:pPr>
        <w:pStyle w:val="Codetext"/>
      </w:pPr>
      <w:r w:rsidRPr="0074009E">
        <w:t xml:space="preserve">  </w:t>
      </w:r>
      <w:proofErr w:type="gramStart"/>
      <w:r w:rsidRPr="0074009E">
        <w:t>while(</w:t>
      </w:r>
      <w:proofErr w:type="gramEnd"/>
      <w:r>
        <w:t>1</w:t>
      </w:r>
      <w:r w:rsidRPr="0074009E">
        <w:t>){</w:t>
      </w:r>
    </w:p>
    <w:p w14:paraId="7FD3D363" w14:textId="6EDE145C" w:rsidR="0074009E" w:rsidRPr="0074009E" w:rsidRDefault="0074009E" w:rsidP="00FF6900">
      <w:pPr>
        <w:pStyle w:val="Codetext"/>
      </w:pPr>
      <w:r w:rsidRPr="0074009E">
        <w:t xml:space="preserve">    </w:t>
      </w:r>
      <w:proofErr w:type="spellStart"/>
      <w:proofErr w:type="gramStart"/>
      <w:r w:rsidRPr="0074009E">
        <w:t>svr.poll</w:t>
      </w:r>
      <w:proofErr w:type="spellEnd"/>
      <w:r w:rsidRPr="0074009E">
        <w:t>(</w:t>
      </w:r>
      <w:proofErr w:type="gramEnd"/>
      <w:r w:rsidRPr="0074009E">
        <w:t>);</w:t>
      </w:r>
      <w:r>
        <w:t xml:space="preserve">    </w:t>
      </w:r>
      <w:r w:rsidRPr="0074009E">
        <w:t>// continuously poll for Ethernet messages to server</w:t>
      </w:r>
    </w:p>
    <w:p w14:paraId="5B89A68F" w14:textId="77777777" w:rsidR="0074009E" w:rsidRDefault="0074009E" w:rsidP="00FF6900">
      <w:pPr>
        <w:pStyle w:val="Codetext"/>
      </w:pPr>
      <w:r w:rsidRPr="0074009E">
        <w:t xml:space="preserve">  }</w:t>
      </w:r>
    </w:p>
    <w:p w14:paraId="4551C224" w14:textId="0F272A44" w:rsidR="0074009E" w:rsidRPr="0074009E" w:rsidRDefault="0074009E" w:rsidP="00FF6900">
      <w:pPr>
        <w:pStyle w:val="Codetext"/>
      </w:pPr>
      <w:r>
        <w:t>}</w:t>
      </w:r>
    </w:p>
    <w:p w14:paraId="783E7139" w14:textId="1F789A2B" w:rsidR="00610048" w:rsidRDefault="00B00D16" w:rsidP="00610048">
      <w:pPr>
        <w:pStyle w:val="Figure"/>
      </w:pPr>
      <w:r>
        <w:t xml:space="preserve">Program Example </w:t>
      </w:r>
      <w:r w:rsidR="007037BF">
        <w:t>12.</w:t>
      </w:r>
      <w:r w:rsidR="003129AD">
        <w:t>5</w:t>
      </w:r>
      <w:r w:rsidR="00390A2E">
        <w:t>:</w:t>
      </w:r>
      <w:r w:rsidR="00E5205B">
        <w:t xml:space="preserve"> </w:t>
      </w:r>
      <w:r>
        <w:t xml:space="preserve">Remote </w:t>
      </w:r>
      <w:r w:rsidR="00083AC0">
        <w:t>p</w:t>
      </w:r>
      <w:r>
        <w:t xml:space="preserve">rocedure </w:t>
      </w:r>
      <w:r w:rsidR="00083AC0">
        <w:t>c</w:t>
      </w:r>
      <w:r>
        <w:t xml:space="preserve">alls example </w:t>
      </w:r>
    </w:p>
    <w:p w14:paraId="58845B4C" w14:textId="77777777" w:rsidR="00F75F17" w:rsidRPr="00F75F17" w:rsidRDefault="00F75F17" w:rsidP="00FF6900">
      <w:pPr>
        <w:pStyle w:val="Codetext"/>
      </w:pPr>
      <w:r w:rsidRPr="00F75F17">
        <w:t>/* Program Example 12.6 Using RPC variables for remote mbed control</w:t>
      </w:r>
    </w:p>
    <w:p w14:paraId="68AF4EFE" w14:textId="77777777" w:rsidR="00F75F17" w:rsidRPr="00F75F17" w:rsidRDefault="00F75F17" w:rsidP="00FF6900">
      <w:pPr>
        <w:pStyle w:val="Codetext"/>
      </w:pPr>
      <w:r w:rsidRPr="00F75F17">
        <w:t xml:space="preserve">                                                                        */</w:t>
      </w:r>
    </w:p>
    <w:p w14:paraId="2876650E" w14:textId="77777777" w:rsidR="00F75F17" w:rsidRPr="00F75F17" w:rsidRDefault="00F75F17" w:rsidP="00FF6900">
      <w:pPr>
        <w:pStyle w:val="Codetext"/>
      </w:pPr>
      <w:r w:rsidRPr="00F75F17">
        <w:t>#include "</w:t>
      </w:r>
      <w:proofErr w:type="spellStart"/>
      <w:r w:rsidRPr="00F75F17">
        <w:t>mbed.h</w:t>
      </w:r>
      <w:proofErr w:type="spellEnd"/>
      <w:r w:rsidRPr="00F75F17">
        <w:t>"</w:t>
      </w:r>
    </w:p>
    <w:p w14:paraId="610F8A73" w14:textId="77777777" w:rsidR="00F75F17" w:rsidRPr="00F75F17" w:rsidRDefault="00F75F17" w:rsidP="00FF6900">
      <w:pPr>
        <w:pStyle w:val="Codetext"/>
      </w:pPr>
      <w:r w:rsidRPr="00F75F17">
        <w:t>#include "</w:t>
      </w:r>
      <w:proofErr w:type="spellStart"/>
      <w:r w:rsidRPr="00F75F17">
        <w:t>EthernetInterface.h</w:t>
      </w:r>
      <w:proofErr w:type="spellEnd"/>
      <w:r w:rsidRPr="00F75F17">
        <w:t>"</w:t>
      </w:r>
    </w:p>
    <w:p w14:paraId="2C3F38BE" w14:textId="77777777" w:rsidR="00F75F17" w:rsidRPr="00F75F17" w:rsidRDefault="00F75F17" w:rsidP="00FF6900">
      <w:pPr>
        <w:pStyle w:val="Codetext"/>
      </w:pPr>
      <w:r w:rsidRPr="00F75F17">
        <w:t>#include "</w:t>
      </w:r>
      <w:proofErr w:type="spellStart"/>
      <w:r w:rsidRPr="00F75F17">
        <w:t>HTTPServer.h</w:t>
      </w:r>
      <w:proofErr w:type="spellEnd"/>
      <w:r w:rsidRPr="00F75F17">
        <w:t>"</w:t>
      </w:r>
    </w:p>
    <w:p w14:paraId="10709822" w14:textId="77777777" w:rsidR="00F75F17" w:rsidRPr="00F75F17" w:rsidRDefault="00F75F17" w:rsidP="00FF6900">
      <w:pPr>
        <w:pStyle w:val="Codetext"/>
      </w:pPr>
      <w:r w:rsidRPr="00F75F17">
        <w:t>#include "</w:t>
      </w:r>
      <w:proofErr w:type="spellStart"/>
      <w:r w:rsidRPr="00F75F17">
        <w:t>mbed_rpc.h</w:t>
      </w:r>
      <w:proofErr w:type="spellEnd"/>
      <w:r w:rsidRPr="00F75F17">
        <w:t>"</w:t>
      </w:r>
    </w:p>
    <w:p w14:paraId="4A89124A" w14:textId="77777777" w:rsidR="00F75F17" w:rsidRPr="00F75F17" w:rsidRDefault="00F75F17" w:rsidP="00FF6900">
      <w:pPr>
        <w:pStyle w:val="Codetext"/>
      </w:pPr>
    </w:p>
    <w:p w14:paraId="078F74BB" w14:textId="5B41C960" w:rsidR="00F75F17" w:rsidRPr="00F75F17" w:rsidRDefault="00F75F17" w:rsidP="00FF6900">
      <w:pPr>
        <w:pStyle w:val="Codetext"/>
      </w:pPr>
      <w:proofErr w:type="spellStart"/>
      <w:r w:rsidRPr="00F75F17">
        <w:t>PwmOut</w:t>
      </w:r>
      <w:proofErr w:type="spellEnd"/>
      <w:r w:rsidRPr="00F75F17">
        <w:t xml:space="preserve"> </w:t>
      </w:r>
      <w:proofErr w:type="gramStart"/>
      <w:r w:rsidRPr="00F75F17">
        <w:t>led1(</w:t>
      </w:r>
      <w:proofErr w:type="gramEnd"/>
      <w:r w:rsidRPr="00F75F17">
        <w:t xml:space="preserve">LED1);          </w:t>
      </w:r>
      <w:r w:rsidR="00390A2E">
        <w:t xml:space="preserve">    </w:t>
      </w:r>
      <w:r w:rsidRPr="00F75F17">
        <w:t xml:space="preserve">// define </w:t>
      </w:r>
      <w:r w:rsidR="00390A2E">
        <w:t xml:space="preserve">standard </w:t>
      </w:r>
      <w:r w:rsidR="00805A1B">
        <w:t>P</w:t>
      </w:r>
      <w:r w:rsidR="00390A2E">
        <w:t>WM</w:t>
      </w:r>
      <w:r w:rsidRPr="00F75F17">
        <w:t xml:space="preserve"> output object</w:t>
      </w:r>
    </w:p>
    <w:p w14:paraId="257DE73A" w14:textId="227FF8F9" w:rsidR="00F75F17" w:rsidRPr="00F75F17" w:rsidRDefault="00F75F17" w:rsidP="00FF6900">
      <w:pPr>
        <w:pStyle w:val="Codetext"/>
      </w:pPr>
      <w:proofErr w:type="spellStart"/>
      <w:r w:rsidRPr="00F75F17">
        <w:t>Ethe</w:t>
      </w:r>
      <w:r w:rsidR="00390A2E">
        <w:t>rnetInterface</w:t>
      </w:r>
      <w:proofErr w:type="spellEnd"/>
      <w:r w:rsidR="00390A2E">
        <w:t xml:space="preserve"> eth;          </w:t>
      </w:r>
      <w:r w:rsidRPr="00F75F17">
        <w:t>// define Ethernet interface</w:t>
      </w:r>
    </w:p>
    <w:p w14:paraId="6A1C65DF" w14:textId="7B3B5E12" w:rsidR="00F75F17" w:rsidRPr="00F75F17" w:rsidRDefault="00F75F17" w:rsidP="00FF6900">
      <w:pPr>
        <w:pStyle w:val="Codetext"/>
      </w:pPr>
      <w:proofErr w:type="spellStart"/>
      <w:r w:rsidRPr="00F75F17">
        <w:t>HTTPSe</w:t>
      </w:r>
      <w:r w:rsidR="00390A2E">
        <w:t>rver</w:t>
      </w:r>
      <w:proofErr w:type="spellEnd"/>
      <w:r w:rsidR="00390A2E">
        <w:t xml:space="preserve"> </w:t>
      </w:r>
      <w:proofErr w:type="spellStart"/>
      <w:r w:rsidR="00390A2E">
        <w:t>svr</w:t>
      </w:r>
      <w:proofErr w:type="spellEnd"/>
      <w:r w:rsidR="00390A2E">
        <w:t>;                 // define HT</w:t>
      </w:r>
      <w:r w:rsidRPr="00F75F17">
        <w:t>TP server object</w:t>
      </w:r>
    </w:p>
    <w:p w14:paraId="5E7D18FE" w14:textId="77777777" w:rsidR="00F75F17" w:rsidRPr="00F75F17" w:rsidRDefault="00F75F17" w:rsidP="00FF6900">
      <w:pPr>
        <w:pStyle w:val="Codetext"/>
      </w:pPr>
      <w:proofErr w:type="spellStart"/>
      <w:proofErr w:type="gramStart"/>
      <w:r w:rsidRPr="00F75F17">
        <w:t>int</w:t>
      </w:r>
      <w:proofErr w:type="spellEnd"/>
      <w:proofErr w:type="gramEnd"/>
      <w:r w:rsidRPr="00F75F17">
        <w:t xml:space="preserve"> </w:t>
      </w:r>
      <w:proofErr w:type="spellStart"/>
      <w:r w:rsidRPr="00F75F17">
        <w:t>RemoteVarPercent</w:t>
      </w:r>
      <w:proofErr w:type="spellEnd"/>
      <w:r w:rsidRPr="00F75F17">
        <w:t>=0;</w:t>
      </w:r>
    </w:p>
    <w:p w14:paraId="0034A138" w14:textId="77777777" w:rsidR="00F75F17" w:rsidRPr="00F75F17" w:rsidRDefault="00F75F17" w:rsidP="00FF6900">
      <w:pPr>
        <w:pStyle w:val="Codetext"/>
      </w:pPr>
      <w:proofErr w:type="spellStart"/>
      <w:r w:rsidRPr="00F75F17">
        <w:t>RPCVariable</w:t>
      </w:r>
      <w:proofErr w:type="spellEnd"/>
      <w:r w:rsidRPr="00F75F17">
        <w:t>&lt;</w:t>
      </w:r>
      <w:proofErr w:type="spellStart"/>
      <w:r w:rsidRPr="00F75F17">
        <w:t>int</w:t>
      </w:r>
      <w:proofErr w:type="spellEnd"/>
      <w:r w:rsidRPr="00F75F17">
        <w:t xml:space="preserve">&gt; </w:t>
      </w:r>
      <w:proofErr w:type="spellStart"/>
      <w:r w:rsidRPr="00F75F17">
        <w:t>RPC_</w:t>
      </w:r>
      <w:proofErr w:type="gramStart"/>
      <w:r w:rsidRPr="00F75F17">
        <w:t>RemoteVarPercent</w:t>
      </w:r>
      <w:proofErr w:type="spellEnd"/>
      <w:r w:rsidRPr="00F75F17">
        <w:t>(</w:t>
      </w:r>
      <w:proofErr w:type="gramEnd"/>
      <w:r w:rsidRPr="00F75F17">
        <w:t>&amp;</w:t>
      </w:r>
      <w:proofErr w:type="spellStart"/>
      <w:r w:rsidRPr="00F75F17">
        <w:t>RemoteVarPercent</w:t>
      </w:r>
      <w:proofErr w:type="spellEnd"/>
      <w:r w:rsidRPr="00F75F17">
        <w:t>,"</w:t>
      </w:r>
      <w:proofErr w:type="spellStart"/>
      <w:r w:rsidRPr="00F75F17">
        <w:t>RemoteVarPercent</w:t>
      </w:r>
      <w:proofErr w:type="spellEnd"/>
      <w:r w:rsidRPr="00F75F17">
        <w:t>");</w:t>
      </w:r>
    </w:p>
    <w:p w14:paraId="7E1985C1" w14:textId="77777777" w:rsidR="00F75F17" w:rsidRPr="00F75F17" w:rsidRDefault="00F75F17" w:rsidP="00FF6900">
      <w:pPr>
        <w:pStyle w:val="Codetext"/>
      </w:pPr>
    </w:p>
    <w:p w14:paraId="342D47F5" w14:textId="77777777" w:rsidR="00F75F17" w:rsidRPr="00F75F17" w:rsidRDefault="00F75F17" w:rsidP="00FF6900">
      <w:pPr>
        <w:pStyle w:val="Codetext"/>
      </w:pPr>
      <w:proofErr w:type="spellStart"/>
      <w:proofErr w:type="gramStart"/>
      <w:r w:rsidRPr="00F75F17">
        <w:t>int</w:t>
      </w:r>
      <w:proofErr w:type="spellEnd"/>
      <w:proofErr w:type="gramEnd"/>
      <w:r w:rsidRPr="00F75F17">
        <w:t xml:space="preserve"> main() {</w:t>
      </w:r>
    </w:p>
    <w:p w14:paraId="482E5A32" w14:textId="77777777" w:rsidR="00F75F17" w:rsidRPr="00F75F17" w:rsidRDefault="00F75F17" w:rsidP="00FF6900">
      <w:pPr>
        <w:pStyle w:val="Codetext"/>
      </w:pPr>
      <w:r w:rsidRPr="00F75F17">
        <w:t xml:space="preserve">  RPC::</w:t>
      </w:r>
      <w:proofErr w:type="spellStart"/>
      <w:r w:rsidRPr="00F75F17">
        <w:t>add_rpc_class</w:t>
      </w:r>
      <w:proofErr w:type="spellEnd"/>
      <w:r w:rsidRPr="00F75F17">
        <w:t>&lt;</w:t>
      </w:r>
      <w:proofErr w:type="spellStart"/>
      <w:r w:rsidRPr="00F75F17">
        <w:t>RpcPwmOut</w:t>
      </w:r>
      <w:proofErr w:type="spellEnd"/>
      <w:proofErr w:type="gramStart"/>
      <w:r w:rsidRPr="00F75F17">
        <w:t>&gt;(</w:t>
      </w:r>
      <w:proofErr w:type="gramEnd"/>
      <w:r w:rsidRPr="00F75F17">
        <w:t>);</w:t>
      </w:r>
    </w:p>
    <w:p w14:paraId="27762A37" w14:textId="7B3E4F07" w:rsidR="00191B9A" w:rsidRDefault="00191B9A" w:rsidP="00191B9A">
      <w:pPr>
        <w:pStyle w:val="Codetext"/>
      </w:pPr>
      <w:r>
        <w:t xml:space="preserve">  </w:t>
      </w:r>
      <w:proofErr w:type="spellStart"/>
      <w:proofErr w:type="gramStart"/>
      <w:r w:rsidRPr="006A78A7">
        <w:t>e</w:t>
      </w:r>
      <w:r>
        <w:t>th.init</w:t>
      </w:r>
      <w:proofErr w:type="spellEnd"/>
      <w:r>
        <w:t>(</w:t>
      </w:r>
      <w:proofErr w:type="gramEnd"/>
      <w:r>
        <w:t>"192.168.1.101","255.255.255.0","192.168.1.</w:t>
      </w:r>
      <w:r w:rsidRPr="006A78A7">
        <w:t>1");</w:t>
      </w:r>
      <w:r>
        <w:t xml:space="preserve"> // initialise </w:t>
      </w:r>
    </w:p>
    <w:p w14:paraId="002407E1" w14:textId="206AB196" w:rsidR="00F75F17" w:rsidRPr="00F75F17" w:rsidRDefault="00191B9A" w:rsidP="00FF6900">
      <w:pPr>
        <w:pStyle w:val="Codetext"/>
      </w:pPr>
      <w:r>
        <w:t xml:space="preserve">  </w:t>
      </w:r>
      <w:proofErr w:type="spellStart"/>
      <w:proofErr w:type="gramStart"/>
      <w:r w:rsidR="00F75F17" w:rsidRPr="00F75F17">
        <w:t>eth.connect</w:t>
      </w:r>
      <w:proofErr w:type="spellEnd"/>
      <w:r w:rsidR="00F75F17" w:rsidRPr="00F75F17">
        <w:t>(</w:t>
      </w:r>
      <w:proofErr w:type="gramEnd"/>
      <w:r w:rsidR="00F75F17" w:rsidRPr="00F75F17">
        <w:t>);                                       // connect Ethernet</w:t>
      </w:r>
    </w:p>
    <w:p w14:paraId="014EE25D" w14:textId="77777777" w:rsidR="00F75F17" w:rsidRPr="00F75F17" w:rsidRDefault="00F75F17" w:rsidP="00FF6900">
      <w:pPr>
        <w:pStyle w:val="Codetext"/>
      </w:pPr>
      <w:r w:rsidRPr="00F75F17">
        <w:t xml:space="preserve">  </w:t>
      </w:r>
      <w:proofErr w:type="spellStart"/>
      <w:r w:rsidRPr="00F75F17">
        <w:t>svr.addHandler</w:t>
      </w:r>
      <w:proofErr w:type="spellEnd"/>
      <w:r w:rsidRPr="00F75F17">
        <w:t>&lt;</w:t>
      </w:r>
      <w:proofErr w:type="spellStart"/>
      <w:r w:rsidRPr="00F75F17">
        <w:t>HTTPRpcRequestHandler</w:t>
      </w:r>
      <w:proofErr w:type="spellEnd"/>
      <w:proofErr w:type="gramStart"/>
      <w:r w:rsidRPr="00F75F17">
        <w:t>&gt;(</w:t>
      </w:r>
      <w:proofErr w:type="gramEnd"/>
      <w:r w:rsidRPr="00F75F17">
        <w:t>"/</w:t>
      </w:r>
      <w:proofErr w:type="spellStart"/>
      <w:r w:rsidRPr="00F75F17">
        <w:t>rpc</w:t>
      </w:r>
      <w:proofErr w:type="spellEnd"/>
      <w:r w:rsidRPr="00F75F17">
        <w:t>");      // add RPC handler</w:t>
      </w:r>
    </w:p>
    <w:p w14:paraId="4A4EAFED" w14:textId="77777777" w:rsidR="00F75F17" w:rsidRPr="00F75F17" w:rsidRDefault="00F75F17" w:rsidP="00FF6900">
      <w:pPr>
        <w:pStyle w:val="Codetext"/>
      </w:pPr>
      <w:r w:rsidRPr="00F75F17">
        <w:t xml:space="preserve">  </w:t>
      </w:r>
      <w:proofErr w:type="spellStart"/>
      <w:proofErr w:type="gramStart"/>
      <w:r w:rsidRPr="00F75F17">
        <w:t>svr.start</w:t>
      </w:r>
      <w:proofErr w:type="spellEnd"/>
      <w:r w:rsidRPr="00F75F17">
        <w:t>(</w:t>
      </w:r>
      <w:proofErr w:type="gramEnd"/>
      <w:r w:rsidRPr="00F75F17">
        <w:t xml:space="preserve">80, &amp;eth);                            // bind server to port 80      </w:t>
      </w:r>
    </w:p>
    <w:p w14:paraId="47BFEA68" w14:textId="77777777" w:rsidR="00F75F17" w:rsidRPr="00F75F17" w:rsidRDefault="00F75F17" w:rsidP="00FF6900">
      <w:pPr>
        <w:pStyle w:val="Codetext"/>
      </w:pPr>
    </w:p>
    <w:p w14:paraId="289065A2" w14:textId="77777777" w:rsidR="00F75F17" w:rsidRPr="00F75F17" w:rsidRDefault="00F75F17" w:rsidP="00FF6900">
      <w:pPr>
        <w:pStyle w:val="Codetext"/>
      </w:pPr>
      <w:r w:rsidRPr="00F75F17">
        <w:t xml:space="preserve">  </w:t>
      </w:r>
      <w:proofErr w:type="gramStart"/>
      <w:r w:rsidRPr="00F75F17">
        <w:t>while(</w:t>
      </w:r>
      <w:proofErr w:type="gramEnd"/>
      <w:r w:rsidRPr="00F75F17">
        <w:t>1){</w:t>
      </w:r>
    </w:p>
    <w:p w14:paraId="4697C720" w14:textId="77777777" w:rsidR="00F75F17" w:rsidRPr="00F75F17" w:rsidRDefault="00F75F17" w:rsidP="00FF6900">
      <w:pPr>
        <w:pStyle w:val="Codetext"/>
      </w:pPr>
      <w:r w:rsidRPr="00F75F17">
        <w:t xml:space="preserve">    </w:t>
      </w:r>
      <w:proofErr w:type="spellStart"/>
      <w:proofErr w:type="gramStart"/>
      <w:r w:rsidRPr="00F75F17">
        <w:t>svr.poll</w:t>
      </w:r>
      <w:proofErr w:type="spellEnd"/>
      <w:r w:rsidRPr="00F75F17">
        <w:t>(</w:t>
      </w:r>
      <w:proofErr w:type="gramEnd"/>
      <w:r w:rsidRPr="00F75F17">
        <w:t>);    // continuously poll for Ethernet messages to server</w:t>
      </w:r>
    </w:p>
    <w:p w14:paraId="47BEF735" w14:textId="77777777" w:rsidR="00F75F17" w:rsidRPr="00F75F17" w:rsidRDefault="00F75F17" w:rsidP="00FF6900">
      <w:pPr>
        <w:pStyle w:val="Codetext"/>
      </w:pPr>
      <w:r w:rsidRPr="00F75F17">
        <w:t xml:space="preserve">    led1=</w:t>
      </w:r>
      <w:proofErr w:type="gramStart"/>
      <w:r w:rsidRPr="00F75F17">
        <w:t>float(</w:t>
      </w:r>
      <w:proofErr w:type="spellStart"/>
      <w:proofErr w:type="gramEnd"/>
      <w:r w:rsidRPr="00F75F17">
        <w:t>RemoteVarPercent</w:t>
      </w:r>
      <w:proofErr w:type="spellEnd"/>
      <w:r w:rsidRPr="00F75F17">
        <w:t>)/100;   // convert to fraction</w:t>
      </w:r>
    </w:p>
    <w:p w14:paraId="041E8B44" w14:textId="77777777" w:rsidR="00F75F17" w:rsidRPr="00F75F17" w:rsidRDefault="00F75F17" w:rsidP="00FF6900">
      <w:pPr>
        <w:pStyle w:val="Codetext"/>
      </w:pPr>
      <w:r w:rsidRPr="00F75F17">
        <w:t xml:space="preserve">  }</w:t>
      </w:r>
    </w:p>
    <w:p w14:paraId="5A868DAD" w14:textId="77777777" w:rsidR="007C044E" w:rsidRDefault="007C044E">
      <w:pPr>
        <w:pStyle w:val="Codetext"/>
      </w:pPr>
      <w:r>
        <w:t>}</w:t>
      </w:r>
    </w:p>
    <w:p w14:paraId="76F60F7E" w14:textId="12E22CDD" w:rsidR="00F13FAC" w:rsidRDefault="00B00D16" w:rsidP="00B00D16">
      <w:pPr>
        <w:pStyle w:val="Figure"/>
      </w:pPr>
      <w:r>
        <w:t xml:space="preserve">Program Example </w:t>
      </w:r>
      <w:r w:rsidR="007037BF">
        <w:t>12.</w:t>
      </w:r>
      <w:r w:rsidR="004B4F35">
        <w:t>6</w:t>
      </w:r>
      <w:r>
        <w:t xml:space="preserve"> Using RPC variables for remote mbed control</w:t>
      </w:r>
    </w:p>
    <w:p w14:paraId="114EDE9E" w14:textId="4F5BC6CF" w:rsidR="00976AFB" w:rsidRDefault="00976AFB" w:rsidP="00976AFB">
      <w:pPr>
        <w:pStyle w:val="Codetext"/>
        <w:tabs>
          <w:tab w:val="clear" w:pos="9072"/>
          <w:tab w:val="right" w:pos="9639"/>
        </w:tabs>
        <w:ind w:right="-1"/>
      </w:pPr>
      <w:r>
        <w:t>/* Program Example 12.7: mbed HTTP client test</w:t>
      </w:r>
    </w:p>
    <w:p w14:paraId="19BF1484" w14:textId="77777777" w:rsidR="00976AFB" w:rsidRDefault="00976AFB" w:rsidP="00976AFB">
      <w:pPr>
        <w:pStyle w:val="Codetext"/>
        <w:tabs>
          <w:tab w:val="clear" w:pos="9072"/>
          <w:tab w:val="right" w:pos="9639"/>
        </w:tabs>
        <w:ind w:right="-1"/>
      </w:pPr>
      <w:r>
        <w:t xml:space="preserve">                                                   */</w:t>
      </w:r>
    </w:p>
    <w:p w14:paraId="5282B982" w14:textId="77777777" w:rsidR="00976AFB" w:rsidRDefault="00976AFB" w:rsidP="00976AFB">
      <w:pPr>
        <w:pStyle w:val="Codetext"/>
        <w:tabs>
          <w:tab w:val="right" w:pos="9639"/>
        </w:tabs>
        <w:ind w:right="-1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7C139AD9" w14:textId="77777777" w:rsidR="00976AFB" w:rsidRDefault="00976AFB" w:rsidP="00976AFB">
      <w:pPr>
        <w:pStyle w:val="Codetext"/>
        <w:tabs>
          <w:tab w:val="right" w:pos="9639"/>
        </w:tabs>
        <w:ind w:right="-1"/>
      </w:pPr>
      <w:r>
        <w:t>#include "</w:t>
      </w:r>
      <w:proofErr w:type="spellStart"/>
      <w:r>
        <w:t>EthernetInterface.h</w:t>
      </w:r>
      <w:proofErr w:type="spellEnd"/>
      <w:r>
        <w:t>"</w:t>
      </w:r>
    </w:p>
    <w:p w14:paraId="172862E2" w14:textId="77777777" w:rsidR="00976AFB" w:rsidRDefault="00976AFB" w:rsidP="00976AFB">
      <w:pPr>
        <w:pStyle w:val="Codetext"/>
        <w:tabs>
          <w:tab w:val="right" w:pos="9639"/>
        </w:tabs>
        <w:ind w:right="-1"/>
      </w:pPr>
      <w:r>
        <w:t>#include "</w:t>
      </w:r>
      <w:proofErr w:type="spellStart"/>
      <w:r>
        <w:t>HTTPClient.h</w:t>
      </w:r>
      <w:proofErr w:type="spellEnd"/>
      <w:r>
        <w:t>"</w:t>
      </w:r>
    </w:p>
    <w:p w14:paraId="036628E2" w14:textId="77777777" w:rsidR="00976AFB" w:rsidRDefault="00976AFB" w:rsidP="00976AFB">
      <w:pPr>
        <w:pStyle w:val="Codetext"/>
        <w:tabs>
          <w:tab w:val="right" w:pos="9639"/>
        </w:tabs>
        <w:ind w:right="-1"/>
      </w:pPr>
    </w:p>
    <w:p w14:paraId="013B2319" w14:textId="77777777" w:rsidR="00976AFB" w:rsidRDefault="00976AFB" w:rsidP="00976AFB">
      <w:pPr>
        <w:pStyle w:val="Codetext"/>
        <w:tabs>
          <w:tab w:val="right" w:pos="9639"/>
        </w:tabs>
        <w:ind w:right="-1"/>
      </w:pPr>
      <w:proofErr w:type="spellStart"/>
      <w:r>
        <w:t>EthernetInterface</w:t>
      </w:r>
      <w:proofErr w:type="spellEnd"/>
      <w:r>
        <w:t xml:space="preserve"> eth;</w:t>
      </w:r>
    </w:p>
    <w:p w14:paraId="54BE2403" w14:textId="77777777" w:rsidR="00976AFB" w:rsidRDefault="00976AFB" w:rsidP="00976AFB">
      <w:pPr>
        <w:pStyle w:val="Codetext"/>
        <w:tabs>
          <w:tab w:val="right" w:pos="9639"/>
        </w:tabs>
        <w:ind w:right="-1"/>
      </w:pPr>
      <w:proofErr w:type="spellStart"/>
      <w:r>
        <w:t>HTTPClient</w:t>
      </w:r>
      <w:proofErr w:type="spellEnd"/>
      <w:r>
        <w:t xml:space="preserve"> http;</w:t>
      </w:r>
    </w:p>
    <w:p w14:paraId="1D786E32" w14:textId="77777777" w:rsidR="00976AFB" w:rsidRDefault="00976AFB" w:rsidP="00976AFB">
      <w:pPr>
        <w:pStyle w:val="Codetext"/>
        <w:tabs>
          <w:tab w:val="right" w:pos="9639"/>
        </w:tabs>
        <w:ind w:right="-1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[128];</w:t>
      </w:r>
    </w:p>
    <w:p w14:paraId="302830B5" w14:textId="77777777" w:rsidR="00976AFB" w:rsidRDefault="00976AFB" w:rsidP="00976AFB">
      <w:pPr>
        <w:pStyle w:val="Codetext"/>
        <w:tabs>
          <w:tab w:val="right" w:pos="9639"/>
        </w:tabs>
        <w:ind w:right="-1"/>
      </w:pPr>
    </w:p>
    <w:p w14:paraId="10E1609B" w14:textId="77777777" w:rsidR="00976AFB" w:rsidRDefault="00976AFB" w:rsidP="00976AFB">
      <w:pPr>
        <w:pStyle w:val="Codetext"/>
        <w:tabs>
          <w:tab w:val="right" w:pos="9639"/>
        </w:tabs>
        <w:ind w:right="-1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3143CD69" w14:textId="77777777" w:rsidR="00976AFB" w:rsidRDefault="00976AFB" w:rsidP="00976AFB">
      <w:pPr>
        <w:pStyle w:val="Codetext"/>
        <w:tabs>
          <w:tab w:val="right" w:pos="9639"/>
        </w:tabs>
        <w:ind w:right="-1"/>
      </w:pPr>
      <w:r>
        <w:t xml:space="preserve">  </w:t>
      </w:r>
      <w:proofErr w:type="spellStart"/>
      <w:proofErr w:type="gramStart"/>
      <w:r w:rsidRPr="006A78A7">
        <w:t>eth.init</w:t>
      </w:r>
      <w:proofErr w:type="spellEnd"/>
      <w:r w:rsidRPr="006A78A7">
        <w:t>(</w:t>
      </w:r>
      <w:proofErr w:type="gramEnd"/>
      <w:r w:rsidRPr="006A78A7">
        <w:t>"192,168,1,101","255,255,255</w:t>
      </w:r>
      <w:r>
        <w:t>,255</w:t>
      </w:r>
      <w:r w:rsidRPr="006A78A7">
        <w:t xml:space="preserve">","192,168,1,1"); </w:t>
      </w:r>
      <w:r>
        <w:t xml:space="preserve"> </w:t>
      </w:r>
    </w:p>
    <w:p w14:paraId="112C0A57" w14:textId="77777777" w:rsidR="00976AFB" w:rsidRDefault="00976AFB" w:rsidP="00976AFB">
      <w:pPr>
        <w:pStyle w:val="Codetext"/>
        <w:tabs>
          <w:tab w:val="right" w:pos="9639"/>
        </w:tabs>
        <w:ind w:right="-1"/>
      </w:pPr>
      <w:r>
        <w:t xml:space="preserve">  </w:t>
      </w:r>
      <w:proofErr w:type="spellStart"/>
      <w:proofErr w:type="gramStart"/>
      <w:r>
        <w:t>eth.connect</w:t>
      </w:r>
      <w:proofErr w:type="spellEnd"/>
      <w:r>
        <w:t>(</w:t>
      </w:r>
      <w:proofErr w:type="gramEnd"/>
      <w:r>
        <w:t>);</w:t>
      </w:r>
    </w:p>
    <w:p w14:paraId="6195733C" w14:textId="77777777" w:rsidR="00976AFB" w:rsidRDefault="00976AFB" w:rsidP="00976AFB">
      <w:pPr>
        <w:pStyle w:val="Codetext"/>
        <w:tabs>
          <w:tab w:val="right" w:pos="9639"/>
        </w:tabs>
        <w:ind w:right="-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"Fetching page data...\n");</w:t>
      </w:r>
    </w:p>
    <w:p w14:paraId="3D72B783" w14:textId="77777777" w:rsidR="00976AFB" w:rsidRDefault="00976AFB" w:rsidP="00976AFB">
      <w:pPr>
        <w:pStyle w:val="Codetext"/>
        <w:tabs>
          <w:tab w:val="right" w:pos="9639"/>
        </w:tabs>
        <w:ind w:right="-1"/>
      </w:pPr>
      <w:r>
        <w:t xml:space="preserve"> 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 xml:space="preserve">"http://www.rt60.co.uk/mbed/mbedclienttest.txt", </w:t>
      </w:r>
      <w:proofErr w:type="spellStart"/>
      <w:r>
        <w:t>str</w:t>
      </w:r>
      <w:proofErr w:type="spellEnd"/>
      <w:r>
        <w:t>, 128);</w:t>
      </w:r>
    </w:p>
    <w:p w14:paraId="74F6F9F3" w14:textId="77777777" w:rsidR="00976AFB" w:rsidRDefault="00976AFB" w:rsidP="00976AFB">
      <w:pPr>
        <w:pStyle w:val="Codetext"/>
        <w:tabs>
          <w:tab w:val="right" w:pos="9639"/>
        </w:tabs>
        <w:ind w:right="-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%s\n", </w:t>
      </w:r>
      <w:proofErr w:type="spellStart"/>
      <w:r>
        <w:t>str</w:t>
      </w:r>
      <w:proofErr w:type="spellEnd"/>
      <w:r>
        <w:t>);</w:t>
      </w:r>
    </w:p>
    <w:p w14:paraId="41DFC58E" w14:textId="77777777" w:rsidR="00976AFB" w:rsidRDefault="00976AFB" w:rsidP="00976AFB">
      <w:pPr>
        <w:pStyle w:val="Codetext"/>
        <w:tabs>
          <w:tab w:val="right" w:pos="9639"/>
        </w:tabs>
        <w:ind w:right="-1"/>
      </w:pPr>
      <w:r>
        <w:t xml:space="preserve">  </w:t>
      </w:r>
      <w:proofErr w:type="spellStart"/>
      <w:proofErr w:type="gramStart"/>
      <w:r>
        <w:t>eth.disconnect</w:t>
      </w:r>
      <w:proofErr w:type="spellEnd"/>
      <w:r>
        <w:t>(</w:t>
      </w:r>
      <w:proofErr w:type="gramEnd"/>
      <w:r>
        <w:t xml:space="preserve">);  </w:t>
      </w:r>
    </w:p>
    <w:p w14:paraId="40AAB02D" w14:textId="77777777" w:rsidR="00976AFB" w:rsidRDefault="00976AFB" w:rsidP="00976AFB">
      <w:pPr>
        <w:pStyle w:val="Codetext"/>
        <w:tabs>
          <w:tab w:val="right" w:pos="9639"/>
        </w:tabs>
        <w:ind w:right="-1"/>
      </w:pPr>
      <w:r>
        <w:t>}</w:t>
      </w:r>
    </w:p>
    <w:p w14:paraId="6F359526" w14:textId="31090E95" w:rsidR="00976AFB" w:rsidRDefault="00976AFB" w:rsidP="00976AFB">
      <w:pPr>
        <w:pStyle w:val="Figure"/>
      </w:pPr>
      <w:r>
        <w:t>Program Example 12.7: mbed HTTP client test</w:t>
      </w:r>
    </w:p>
    <w:sectPr w:rsidR="00976AFB" w:rsidSect="00C8788D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91435" w14:textId="77777777" w:rsidR="00474924" w:rsidRDefault="00474924" w:rsidP="00A10189">
      <w:r>
        <w:separator/>
      </w:r>
    </w:p>
  </w:endnote>
  <w:endnote w:type="continuationSeparator" w:id="0">
    <w:p w14:paraId="5734A33A" w14:textId="77777777" w:rsidR="00474924" w:rsidRDefault="00474924" w:rsidP="00A1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A3992" w14:textId="77777777" w:rsidR="006E78A4" w:rsidRDefault="006E78A4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626EC">
      <w:rPr>
        <w:noProof/>
      </w:rPr>
      <w:t>2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695A0" w14:textId="77777777" w:rsidR="00474924" w:rsidRDefault="00474924" w:rsidP="00A10189">
      <w:r>
        <w:separator/>
      </w:r>
    </w:p>
  </w:footnote>
  <w:footnote w:type="continuationSeparator" w:id="0">
    <w:p w14:paraId="1020945D" w14:textId="77777777" w:rsidR="00474924" w:rsidRDefault="00474924" w:rsidP="00A10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E9983" w14:textId="77777777" w:rsidR="006E78A4" w:rsidRPr="00C054C9" w:rsidRDefault="006E78A4" w:rsidP="00C054C9">
    <w:pPr>
      <w:pStyle w:val="Header"/>
    </w:pPr>
    <w:r>
      <w:t>CONFIDENTIAL</w:t>
    </w:r>
    <w:r>
      <w:tab/>
    </w:r>
    <w:r>
      <w:tab/>
      <w:t>TOULSON &amp; WILMSHURST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B1A"/>
    <w:multiLevelType w:val="multilevel"/>
    <w:tmpl w:val="E336130C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27B4839"/>
    <w:multiLevelType w:val="hybridMultilevel"/>
    <w:tmpl w:val="E3CA6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B256E"/>
    <w:multiLevelType w:val="hybridMultilevel"/>
    <w:tmpl w:val="29CA87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035C8"/>
    <w:multiLevelType w:val="hybridMultilevel"/>
    <w:tmpl w:val="15607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72EEF"/>
    <w:multiLevelType w:val="hybridMultilevel"/>
    <w:tmpl w:val="6BE49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83CCC"/>
    <w:multiLevelType w:val="hybridMultilevel"/>
    <w:tmpl w:val="567C3B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B7E1C"/>
    <w:multiLevelType w:val="hybridMultilevel"/>
    <w:tmpl w:val="83887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B1CAF"/>
    <w:multiLevelType w:val="hybridMultilevel"/>
    <w:tmpl w:val="F968C2B4"/>
    <w:lvl w:ilvl="0" w:tplc="389AD50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12C2F"/>
    <w:multiLevelType w:val="hybridMultilevel"/>
    <w:tmpl w:val="7A4E6974"/>
    <w:lvl w:ilvl="0" w:tplc="389AD50E">
      <w:start w:val="13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30A731EA"/>
    <w:multiLevelType w:val="hybridMultilevel"/>
    <w:tmpl w:val="53A2B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D7B0F"/>
    <w:multiLevelType w:val="multilevel"/>
    <w:tmpl w:val="817A91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98A1A79"/>
    <w:multiLevelType w:val="hybridMultilevel"/>
    <w:tmpl w:val="92880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A96D39"/>
    <w:multiLevelType w:val="hybridMultilevel"/>
    <w:tmpl w:val="D5104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E244C"/>
    <w:multiLevelType w:val="hybridMultilevel"/>
    <w:tmpl w:val="B6126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176EB"/>
    <w:multiLevelType w:val="hybridMultilevel"/>
    <w:tmpl w:val="E646B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D8148F"/>
    <w:multiLevelType w:val="multilevel"/>
    <w:tmpl w:val="D750958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C2C4302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538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5E843F1C"/>
    <w:multiLevelType w:val="multilevel"/>
    <w:tmpl w:val="A6769E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2074E26"/>
    <w:multiLevelType w:val="multilevel"/>
    <w:tmpl w:val="7CE262B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BB929D3"/>
    <w:multiLevelType w:val="hybridMultilevel"/>
    <w:tmpl w:val="1B3E68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EE7A89"/>
    <w:multiLevelType w:val="hybridMultilevel"/>
    <w:tmpl w:val="54AE1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8"/>
  </w:num>
  <w:num w:numId="8">
    <w:abstractNumId w:val="15"/>
  </w:num>
  <w:num w:numId="9">
    <w:abstractNumId w:val="17"/>
  </w:num>
  <w:num w:numId="10">
    <w:abstractNumId w:val="10"/>
  </w:num>
  <w:num w:numId="11">
    <w:abstractNumId w:val="9"/>
  </w:num>
  <w:num w:numId="12">
    <w:abstractNumId w:val="13"/>
  </w:num>
  <w:num w:numId="13">
    <w:abstractNumId w:val="4"/>
  </w:num>
  <w:num w:numId="14">
    <w:abstractNumId w:val="6"/>
  </w:num>
  <w:num w:numId="15">
    <w:abstractNumId w:val="7"/>
  </w:num>
  <w:num w:numId="16">
    <w:abstractNumId w:val="8"/>
  </w:num>
  <w:num w:numId="17">
    <w:abstractNumId w:val="2"/>
  </w:num>
  <w:num w:numId="18">
    <w:abstractNumId w:val="11"/>
  </w:num>
  <w:num w:numId="19">
    <w:abstractNumId w:val="20"/>
  </w:num>
  <w:num w:numId="20">
    <w:abstractNumId w:val="14"/>
  </w:num>
  <w:num w:numId="21">
    <w:abstractNumId w:val="12"/>
  </w:num>
  <w:num w:numId="22">
    <w:abstractNumId w:val="16"/>
  </w:num>
  <w:num w:numId="23">
    <w:abstractNumId w:val="5"/>
  </w:num>
  <w:num w:numId="24">
    <w:abstractNumId w:val="1"/>
  </w:num>
  <w:num w:numId="25">
    <w:abstractNumId w:val="1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89"/>
    <w:rsid w:val="00003ABF"/>
    <w:rsid w:val="00016F4E"/>
    <w:rsid w:val="00022AD6"/>
    <w:rsid w:val="00024BF8"/>
    <w:rsid w:val="000272D0"/>
    <w:rsid w:val="00031C02"/>
    <w:rsid w:val="00032801"/>
    <w:rsid w:val="00041E65"/>
    <w:rsid w:val="00042BB8"/>
    <w:rsid w:val="00046A7A"/>
    <w:rsid w:val="00047A55"/>
    <w:rsid w:val="000533FD"/>
    <w:rsid w:val="000546D3"/>
    <w:rsid w:val="00061C0D"/>
    <w:rsid w:val="00061D78"/>
    <w:rsid w:val="0006419C"/>
    <w:rsid w:val="000646F0"/>
    <w:rsid w:val="000677D8"/>
    <w:rsid w:val="00070744"/>
    <w:rsid w:val="00073918"/>
    <w:rsid w:val="00073FCA"/>
    <w:rsid w:val="00076840"/>
    <w:rsid w:val="00076F71"/>
    <w:rsid w:val="00080CD8"/>
    <w:rsid w:val="00083AC0"/>
    <w:rsid w:val="00085D1E"/>
    <w:rsid w:val="0009310D"/>
    <w:rsid w:val="000B0DF4"/>
    <w:rsid w:val="000B47A3"/>
    <w:rsid w:val="000D4E3E"/>
    <w:rsid w:val="000E0BA9"/>
    <w:rsid w:val="000E3E50"/>
    <w:rsid w:val="000E521D"/>
    <w:rsid w:val="000E6489"/>
    <w:rsid w:val="000E7502"/>
    <w:rsid w:val="001128A8"/>
    <w:rsid w:val="001176D9"/>
    <w:rsid w:val="0012084C"/>
    <w:rsid w:val="001217F2"/>
    <w:rsid w:val="00130373"/>
    <w:rsid w:val="0013183F"/>
    <w:rsid w:val="00134F43"/>
    <w:rsid w:val="00136A68"/>
    <w:rsid w:val="00151EA2"/>
    <w:rsid w:val="00153B43"/>
    <w:rsid w:val="00154B98"/>
    <w:rsid w:val="00160D84"/>
    <w:rsid w:val="00161952"/>
    <w:rsid w:val="001626AF"/>
    <w:rsid w:val="001906E8"/>
    <w:rsid w:val="00191B9A"/>
    <w:rsid w:val="001976E1"/>
    <w:rsid w:val="001B6C64"/>
    <w:rsid w:val="001C3EE3"/>
    <w:rsid w:val="001C5DD9"/>
    <w:rsid w:val="001C7CF2"/>
    <w:rsid w:val="001D1653"/>
    <w:rsid w:val="001D2B82"/>
    <w:rsid w:val="001E4812"/>
    <w:rsid w:val="001F6DF7"/>
    <w:rsid w:val="001F7E79"/>
    <w:rsid w:val="00202D3E"/>
    <w:rsid w:val="00211896"/>
    <w:rsid w:val="002160DF"/>
    <w:rsid w:val="002237C6"/>
    <w:rsid w:val="00226734"/>
    <w:rsid w:val="00231876"/>
    <w:rsid w:val="00232380"/>
    <w:rsid w:val="002345D8"/>
    <w:rsid w:val="0023463C"/>
    <w:rsid w:val="00255059"/>
    <w:rsid w:val="00255BDF"/>
    <w:rsid w:val="00261C63"/>
    <w:rsid w:val="00261F22"/>
    <w:rsid w:val="00273157"/>
    <w:rsid w:val="0029163C"/>
    <w:rsid w:val="002A2BF2"/>
    <w:rsid w:val="002A5C17"/>
    <w:rsid w:val="002B4713"/>
    <w:rsid w:val="002C0E83"/>
    <w:rsid w:val="002C241C"/>
    <w:rsid w:val="002C52E0"/>
    <w:rsid w:val="002E29F9"/>
    <w:rsid w:val="002E4730"/>
    <w:rsid w:val="002E49AB"/>
    <w:rsid w:val="002E60EA"/>
    <w:rsid w:val="002E7132"/>
    <w:rsid w:val="002F6942"/>
    <w:rsid w:val="00303A7A"/>
    <w:rsid w:val="003129AD"/>
    <w:rsid w:val="00313E35"/>
    <w:rsid w:val="00316723"/>
    <w:rsid w:val="00323776"/>
    <w:rsid w:val="003336D3"/>
    <w:rsid w:val="003503AD"/>
    <w:rsid w:val="003557BB"/>
    <w:rsid w:val="00355F06"/>
    <w:rsid w:val="00363B4C"/>
    <w:rsid w:val="00364573"/>
    <w:rsid w:val="00371E34"/>
    <w:rsid w:val="003749DA"/>
    <w:rsid w:val="003752D3"/>
    <w:rsid w:val="003824CF"/>
    <w:rsid w:val="00387486"/>
    <w:rsid w:val="00390A2E"/>
    <w:rsid w:val="00392597"/>
    <w:rsid w:val="00393F27"/>
    <w:rsid w:val="00396478"/>
    <w:rsid w:val="003A0204"/>
    <w:rsid w:val="003A094C"/>
    <w:rsid w:val="003A28E8"/>
    <w:rsid w:val="003A5279"/>
    <w:rsid w:val="003B0406"/>
    <w:rsid w:val="003B6F46"/>
    <w:rsid w:val="003D0559"/>
    <w:rsid w:val="003D2D12"/>
    <w:rsid w:val="003D5A1C"/>
    <w:rsid w:val="003E1598"/>
    <w:rsid w:val="003E37E7"/>
    <w:rsid w:val="003E54CE"/>
    <w:rsid w:val="003F45F5"/>
    <w:rsid w:val="003F4D1F"/>
    <w:rsid w:val="004044EA"/>
    <w:rsid w:val="00414E5D"/>
    <w:rsid w:val="00431E26"/>
    <w:rsid w:val="004338BE"/>
    <w:rsid w:val="00435F77"/>
    <w:rsid w:val="0044417D"/>
    <w:rsid w:val="004453A7"/>
    <w:rsid w:val="00445704"/>
    <w:rsid w:val="004517EF"/>
    <w:rsid w:val="00451D4B"/>
    <w:rsid w:val="00453DC4"/>
    <w:rsid w:val="00454DA1"/>
    <w:rsid w:val="004626EC"/>
    <w:rsid w:val="00465C1D"/>
    <w:rsid w:val="00474924"/>
    <w:rsid w:val="004775A9"/>
    <w:rsid w:val="004901CC"/>
    <w:rsid w:val="0049551C"/>
    <w:rsid w:val="0049730B"/>
    <w:rsid w:val="004975C2"/>
    <w:rsid w:val="004A57A1"/>
    <w:rsid w:val="004A5A02"/>
    <w:rsid w:val="004B490D"/>
    <w:rsid w:val="004B4F35"/>
    <w:rsid w:val="004B5271"/>
    <w:rsid w:val="004C1FC5"/>
    <w:rsid w:val="004D7F17"/>
    <w:rsid w:val="004E2046"/>
    <w:rsid w:val="004E5A21"/>
    <w:rsid w:val="004F4D0A"/>
    <w:rsid w:val="004F73C8"/>
    <w:rsid w:val="0050272B"/>
    <w:rsid w:val="00505A2F"/>
    <w:rsid w:val="00507722"/>
    <w:rsid w:val="005104FF"/>
    <w:rsid w:val="00517A26"/>
    <w:rsid w:val="00521300"/>
    <w:rsid w:val="005218AC"/>
    <w:rsid w:val="00537E08"/>
    <w:rsid w:val="00544BC6"/>
    <w:rsid w:val="00546D77"/>
    <w:rsid w:val="00551E36"/>
    <w:rsid w:val="00553ABE"/>
    <w:rsid w:val="00554B5E"/>
    <w:rsid w:val="0055600A"/>
    <w:rsid w:val="00587E5D"/>
    <w:rsid w:val="00591A3B"/>
    <w:rsid w:val="00592837"/>
    <w:rsid w:val="00592D4A"/>
    <w:rsid w:val="00594AF1"/>
    <w:rsid w:val="00595FF8"/>
    <w:rsid w:val="00596C4C"/>
    <w:rsid w:val="005A517B"/>
    <w:rsid w:val="005A5A3A"/>
    <w:rsid w:val="005A6075"/>
    <w:rsid w:val="005A6F62"/>
    <w:rsid w:val="005B1625"/>
    <w:rsid w:val="005C344E"/>
    <w:rsid w:val="005D2946"/>
    <w:rsid w:val="005D5DDB"/>
    <w:rsid w:val="005D7532"/>
    <w:rsid w:val="005E704A"/>
    <w:rsid w:val="005E716E"/>
    <w:rsid w:val="005F6640"/>
    <w:rsid w:val="005F7EAC"/>
    <w:rsid w:val="00600864"/>
    <w:rsid w:val="00610048"/>
    <w:rsid w:val="00610C3E"/>
    <w:rsid w:val="00612D74"/>
    <w:rsid w:val="0062349B"/>
    <w:rsid w:val="00624EC1"/>
    <w:rsid w:val="006274DE"/>
    <w:rsid w:val="00636451"/>
    <w:rsid w:val="00647F87"/>
    <w:rsid w:val="00651949"/>
    <w:rsid w:val="00651D2A"/>
    <w:rsid w:val="006553CC"/>
    <w:rsid w:val="0066250B"/>
    <w:rsid w:val="00665554"/>
    <w:rsid w:val="00665A64"/>
    <w:rsid w:val="006700F8"/>
    <w:rsid w:val="00675EBA"/>
    <w:rsid w:val="006763C8"/>
    <w:rsid w:val="00682652"/>
    <w:rsid w:val="006946E2"/>
    <w:rsid w:val="00696C27"/>
    <w:rsid w:val="006A6BF6"/>
    <w:rsid w:val="006A7530"/>
    <w:rsid w:val="006A78A7"/>
    <w:rsid w:val="006C48B8"/>
    <w:rsid w:val="006C4D96"/>
    <w:rsid w:val="006C51A0"/>
    <w:rsid w:val="006E0357"/>
    <w:rsid w:val="006E3683"/>
    <w:rsid w:val="006E41EE"/>
    <w:rsid w:val="006E78A4"/>
    <w:rsid w:val="006F0EBB"/>
    <w:rsid w:val="006F3FEA"/>
    <w:rsid w:val="00700C08"/>
    <w:rsid w:val="007037BF"/>
    <w:rsid w:val="0070532B"/>
    <w:rsid w:val="00706FD9"/>
    <w:rsid w:val="00707EE8"/>
    <w:rsid w:val="007106CF"/>
    <w:rsid w:val="00713BC2"/>
    <w:rsid w:val="00714AF6"/>
    <w:rsid w:val="007227CB"/>
    <w:rsid w:val="007234D6"/>
    <w:rsid w:val="00724392"/>
    <w:rsid w:val="0073686F"/>
    <w:rsid w:val="0074009E"/>
    <w:rsid w:val="00741589"/>
    <w:rsid w:val="00742B1F"/>
    <w:rsid w:val="00744614"/>
    <w:rsid w:val="00744A89"/>
    <w:rsid w:val="007463FD"/>
    <w:rsid w:val="00751931"/>
    <w:rsid w:val="007600DE"/>
    <w:rsid w:val="00766E01"/>
    <w:rsid w:val="0076704F"/>
    <w:rsid w:val="00775974"/>
    <w:rsid w:val="00775E78"/>
    <w:rsid w:val="007921B1"/>
    <w:rsid w:val="0079495A"/>
    <w:rsid w:val="00795BE3"/>
    <w:rsid w:val="007A3BB8"/>
    <w:rsid w:val="007A4684"/>
    <w:rsid w:val="007A46AC"/>
    <w:rsid w:val="007A4BDF"/>
    <w:rsid w:val="007A75B7"/>
    <w:rsid w:val="007B566E"/>
    <w:rsid w:val="007B5CE0"/>
    <w:rsid w:val="007C044E"/>
    <w:rsid w:val="007C56E4"/>
    <w:rsid w:val="007E0616"/>
    <w:rsid w:val="007E1A97"/>
    <w:rsid w:val="007E43C5"/>
    <w:rsid w:val="007E700B"/>
    <w:rsid w:val="007E7A50"/>
    <w:rsid w:val="007F43FA"/>
    <w:rsid w:val="007F488C"/>
    <w:rsid w:val="0080049C"/>
    <w:rsid w:val="00805A1B"/>
    <w:rsid w:val="00806AD9"/>
    <w:rsid w:val="008338D9"/>
    <w:rsid w:val="0083534D"/>
    <w:rsid w:val="008477AE"/>
    <w:rsid w:val="008517C5"/>
    <w:rsid w:val="00851FF0"/>
    <w:rsid w:val="00857145"/>
    <w:rsid w:val="008601B3"/>
    <w:rsid w:val="00866008"/>
    <w:rsid w:val="00876C28"/>
    <w:rsid w:val="00876E34"/>
    <w:rsid w:val="00877375"/>
    <w:rsid w:val="00881346"/>
    <w:rsid w:val="00890E4E"/>
    <w:rsid w:val="00893D80"/>
    <w:rsid w:val="008952D1"/>
    <w:rsid w:val="00895947"/>
    <w:rsid w:val="008A13FE"/>
    <w:rsid w:val="008A2E20"/>
    <w:rsid w:val="008A794E"/>
    <w:rsid w:val="008B7BFA"/>
    <w:rsid w:val="008C2670"/>
    <w:rsid w:val="008C2E94"/>
    <w:rsid w:val="008C5AF0"/>
    <w:rsid w:val="008D049A"/>
    <w:rsid w:val="008D2A78"/>
    <w:rsid w:val="008D58B5"/>
    <w:rsid w:val="008E7CC9"/>
    <w:rsid w:val="008F1454"/>
    <w:rsid w:val="009142CA"/>
    <w:rsid w:val="009162B3"/>
    <w:rsid w:val="0092251D"/>
    <w:rsid w:val="00923AB4"/>
    <w:rsid w:val="00924820"/>
    <w:rsid w:val="00930E79"/>
    <w:rsid w:val="00930F95"/>
    <w:rsid w:val="009379F6"/>
    <w:rsid w:val="00940635"/>
    <w:rsid w:val="00941D34"/>
    <w:rsid w:val="00943A51"/>
    <w:rsid w:val="00945348"/>
    <w:rsid w:val="00947F2F"/>
    <w:rsid w:val="00951333"/>
    <w:rsid w:val="00956779"/>
    <w:rsid w:val="00961FF3"/>
    <w:rsid w:val="00967ED6"/>
    <w:rsid w:val="00973602"/>
    <w:rsid w:val="00973C3A"/>
    <w:rsid w:val="009762FD"/>
    <w:rsid w:val="00976AFB"/>
    <w:rsid w:val="00980D8B"/>
    <w:rsid w:val="009847CE"/>
    <w:rsid w:val="00985F48"/>
    <w:rsid w:val="00990267"/>
    <w:rsid w:val="00997FC0"/>
    <w:rsid w:val="009A2E4A"/>
    <w:rsid w:val="009B01E6"/>
    <w:rsid w:val="009B358B"/>
    <w:rsid w:val="009B6C54"/>
    <w:rsid w:val="009B7E6E"/>
    <w:rsid w:val="009C1431"/>
    <w:rsid w:val="009C3C7D"/>
    <w:rsid w:val="009C4230"/>
    <w:rsid w:val="009C78E1"/>
    <w:rsid w:val="009D285D"/>
    <w:rsid w:val="00A00411"/>
    <w:rsid w:val="00A10189"/>
    <w:rsid w:val="00A1200B"/>
    <w:rsid w:val="00A217BB"/>
    <w:rsid w:val="00A3010B"/>
    <w:rsid w:val="00A32F5D"/>
    <w:rsid w:val="00A33CF5"/>
    <w:rsid w:val="00A43607"/>
    <w:rsid w:val="00A61EDD"/>
    <w:rsid w:val="00A652D8"/>
    <w:rsid w:val="00A73497"/>
    <w:rsid w:val="00A74632"/>
    <w:rsid w:val="00A805FE"/>
    <w:rsid w:val="00A81BE8"/>
    <w:rsid w:val="00A841EE"/>
    <w:rsid w:val="00A96FDF"/>
    <w:rsid w:val="00AA0A41"/>
    <w:rsid w:val="00AA47E5"/>
    <w:rsid w:val="00AA7254"/>
    <w:rsid w:val="00AB0D14"/>
    <w:rsid w:val="00AB2004"/>
    <w:rsid w:val="00AB3A9E"/>
    <w:rsid w:val="00AB6C1D"/>
    <w:rsid w:val="00AB7BBF"/>
    <w:rsid w:val="00AC1442"/>
    <w:rsid w:val="00AC3A51"/>
    <w:rsid w:val="00AD13E4"/>
    <w:rsid w:val="00AD2514"/>
    <w:rsid w:val="00AD5239"/>
    <w:rsid w:val="00AD54A2"/>
    <w:rsid w:val="00AE2C8B"/>
    <w:rsid w:val="00AE6529"/>
    <w:rsid w:val="00AE74E6"/>
    <w:rsid w:val="00AF5274"/>
    <w:rsid w:val="00AF78A4"/>
    <w:rsid w:val="00B00D16"/>
    <w:rsid w:val="00B03B64"/>
    <w:rsid w:val="00B11F80"/>
    <w:rsid w:val="00B1425C"/>
    <w:rsid w:val="00B15BAD"/>
    <w:rsid w:val="00B23CD1"/>
    <w:rsid w:val="00B318EA"/>
    <w:rsid w:val="00B31A50"/>
    <w:rsid w:val="00B4068F"/>
    <w:rsid w:val="00B40BC5"/>
    <w:rsid w:val="00B41960"/>
    <w:rsid w:val="00B43E9C"/>
    <w:rsid w:val="00B45DCD"/>
    <w:rsid w:val="00B46B9B"/>
    <w:rsid w:val="00B5019B"/>
    <w:rsid w:val="00B51998"/>
    <w:rsid w:val="00B52A24"/>
    <w:rsid w:val="00B54538"/>
    <w:rsid w:val="00B7707A"/>
    <w:rsid w:val="00B773FD"/>
    <w:rsid w:val="00B85A29"/>
    <w:rsid w:val="00B87DF8"/>
    <w:rsid w:val="00BA0BA0"/>
    <w:rsid w:val="00BA7828"/>
    <w:rsid w:val="00BB792D"/>
    <w:rsid w:val="00BC358A"/>
    <w:rsid w:val="00BE10D0"/>
    <w:rsid w:val="00C002B9"/>
    <w:rsid w:val="00C01276"/>
    <w:rsid w:val="00C02436"/>
    <w:rsid w:val="00C054C9"/>
    <w:rsid w:val="00C055C4"/>
    <w:rsid w:val="00C0736A"/>
    <w:rsid w:val="00C115A3"/>
    <w:rsid w:val="00C1294F"/>
    <w:rsid w:val="00C14C70"/>
    <w:rsid w:val="00C175E6"/>
    <w:rsid w:val="00C354E9"/>
    <w:rsid w:val="00C41261"/>
    <w:rsid w:val="00C452EE"/>
    <w:rsid w:val="00C51CD9"/>
    <w:rsid w:val="00C57FD8"/>
    <w:rsid w:val="00C73966"/>
    <w:rsid w:val="00C761CF"/>
    <w:rsid w:val="00C83F23"/>
    <w:rsid w:val="00C8788D"/>
    <w:rsid w:val="00C9347E"/>
    <w:rsid w:val="00CA2B22"/>
    <w:rsid w:val="00CA312E"/>
    <w:rsid w:val="00CA4F6C"/>
    <w:rsid w:val="00CB09EE"/>
    <w:rsid w:val="00CB4DDC"/>
    <w:rsid w:val="00CB6422"/>
    <w:rsid w:val="00CC0B58"/>
    <w:rsid w:val="00CC1AE4"/>
    <w:rsid w:val="00CC2AD0"/>
    <w:rsid w:val="00CC414D"/>
    <w:rsid w:val="00CC4BE9"/>
    <w:rsid w:val="00CC5CFF"/>
    <w:rsid w:val="00CE2390"/>
    <w:rsid w:val="00CE25BA"/>
    <w:rsid w:val="00CF1E5C"/>
    <w:rsid w:val="00CF41F9"/>
    <w:rsid w:val="00D0126D"/>
    <w:rsid w:val="00D0529B"/>
    <w:rsid w:val="00D05AFF"/>
    <w:rsid w:val="00D068F7"/>
    <w:rsid w:val="00D07C53"/>
    <w:rsid w:val="00D16785"/>
    <w:rsid w:val="00D2040A"/>
    <w:rsid w:val="00D20BDE"/>
    <w:rsid w:val="00D2657A"/>
    <w:rsid w:val="00D363DA"/>
    <w:rsid w:val="00D4445A"/>
    <w:rsid w:val="00D51DBB"/>
    <w:rsid w:val="00D51F43"/>
    <w:rsid w:val="00D546F0"/>
    <w:rsid w:val="00D61E6B"/>
    <w:rsid w:val="00D62D05"/>
    <w:rsid w:val="00D83A16"/>
    <w:rsid w:val="00D8736B"/>
    <w:rsid w:val="00DA4B7D"/>
    <w:rsid w:val="00DA728C"/>
    <w:rsid w:val="00DA760E"/>
    <w:rsid w:val="00DA7FA8"/>
    <w:rsid w:val="00DB0196"/>
    <w:rsid w:val="00DB5DDF"/>
    <w:rsid w:val="00DC1429"/>
    <w:rsid w:val="00DC5F8E"/>
    <w:rsid w:val="00DD2C1B"/>
    <w:rsid w:val="00DE5450"/>
    <w:rsid w:val="00DE6A7A"/>
    <w:rsid w:val="00DF181D"/>
    <w:rsid w:val="00DF4D97"/>
    <w:rsid w:val="00E02E17"/>
    <w:rsid w:val="00E058BB"/>
    <w:rsid w:val="00E13EE8"/>
    <w:rsid w:val="00E230FB"/>
    <w:rsid w:val="00E24138"/>
    <w:rsid w:val="00E26C9D"/>
    <w:rsid w:val="00E3027A"/>
    <w:rsid w:val="00E303BA"/>
    <w:rsid w:val="00E332BB"/>
    <w:rsid w:val="00E40E65"/>
    <w:rsid w:val="00E50225"/>
    <w:rsid w:val="00E51B34"/>
    <w:rsid w:val="00E5205B"/>
    <w:rsid w:val="00E56D6D"/>
    <w:rsid w:val="00E62EC0"/>
    <w:rsid w:val="00E70D48"/>
    <w:rsid w:val="00E7319A"/>
    <w:rsid w:val="00E7588D"/>
    <w:rsid w:val="00E76A76"/>
    <w:rsid w:val="00E775FD"/>
    <w:rsid w:val="00E8426D"/>
    <w:rsid w:val="00E8748C"/>
    <w:rsid w:val="00EA0B69"/>
    <w:rsid w:val="00EA473D"/>
    <w:rsid w:val="00EA5080"/>
    <w:rsid w:val="00EB4946"/>
    <w:rsid w:val="00EB699A"/>
    <w:rsid w:val="00EC55DF"/>
    <w:rsid w:val="00EC61E1"/>
    <w:rsid w:val="00EC7127"/>
    <w:rsid w:val="00ED1D96"/>
    <w:rsid w:val="00ED3177"/>
    <w:rsid w:val="00ED5AB3"/>
    <w:rsid w:val="00EE22CB"/>
    <w:rsid w:val="00EF3867"/>
    <w:rsid w:val="00F00A65"/>
    <w:rsid w:val="00F00B2B"/>
    <w:rsid w:val="00F014C4"/>
    <w:rsid w:val="00F03A9E"/>
    <w:rsid w:val="00F03E48"/>
    <w:rsid w:val="00F0773A"/>
    <w:rsid w:val="00F127DD"/>
    <w:rsid w:val="00F12E8B"/>
    <w:rsid w:val="00F13FAC"/>
    <w:rsid w:val="00F209A3"/>
    <w:rsid w:val="00F21397"/>
    <w:rsid w:val="00F23456"/>
    <w:rsid w:val="00F2596A"/>
    <w:rsid w:val="00F31DDE"/>
    <w:rsid w:val="00F3668A"/>
    <w:rsid w:val="00F37829"/>
    <w:rsid w:val="00F42757"/>
    <w:rsid w:val="00F50012"/>
    <w:rsid w:val="00F518C0"/>
    <w:rsid w:val="00F536BA"/>
    <w:rsid w:val="00F5430F"/>
    <w:rsid w:val="00F54F79"/>
    <w:rsid w:val="00F5557B"/>
    <w:rsid w:val="00F57DEE"/>
    <w:rsid w:val="00F62D77"/>
    <w:rsid w:val="00F6409D"/>
    <w:rsid w:val="00F75F17"/>
    <w:rsid w:val="00F76947"/>
    <w:rsid w:val="00F77A52"/>
    <w:rsid w:val="00F80E50"/>
    <w:rsid w:val="00F82961"/>
    <w:rsid w:val="00F85800"/>
    <w:rsid w:val="00F955E5"/>
    <w:rsid w:val="00FA137B"/>
    <w:rsid w:val="00FA6E34"/>
    <w:rsid w:val="00FB19CE"/>
    <w:rsid w:val="00FB2941"/>
    <w:rsid w:val="00FC3E5F"/>
    <w:rsid w:val="00FC423C"/>
    <w:rsid w:val="00FD16B0"/>
    <w:rsid w:val="00FD47B1"/>
    <w:rsid w:val="00FE5950"/>
    <w:rsid w:val="00FF30C9"/>
    <w:rsid w:val="00FF3878"/>
    <w:rsid w:val="00FF6900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54E9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4C9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C054C9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1"/>
    <w:next w:val="BodyText1"/>
    <w:link w:val="Heading2Char"/>
    <w:qFormat/>
    <w:rsid w:val="00C054C9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qFormat/>
    <w:rsid w:val="00C054C9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link w:val="Heading4Char"/>
    <w:qFormat/>
    <w:rsid w:val="00C054C9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054C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7CB"/>
    <w:rPr>
      <w:rFonts w:ascii="Tahoma" w:hAnsi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rsid w:val="00C054C9"/>
    <w:pPr>
      <w:spacing w:after="120"/>
    </w:pPr>
    <w:rPr>
      <w:sz w:val="18"/>
    </w:rPr>
  </w:style>
  <w:style w:type="character" w:customStyle="1" w:styleId="BodyTextChar">
    <w:name w:val="Body Text Char"/>
    <w:basedOn w:val="DefaultParagraphFont"/>
    <w:link w:val="BodyText"/>
    <w:rsid w:val="007227CB"/>
    <w:rPr>
      <w:rFonts w:ascii="Arial" w:hAnsi="Arial"/>
      <w:sz w:val="18"/>
      <w:szCs w:val="24"/>
      <w:lang w:eastAsia="en-US"/>
    </w:rPr>
  </w:style>
  <w:style w:type="paragraph" w:customStyle="1" w:styleId="BodyText1">
    <w:name w:val="Body Text1"/>
    <w:link w:val="bodytextChar0"/>
    <w:qFormat/>
    <w:rsid w:val="00C054C9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0">
    <w:name w:val="body text Char"/>
    <w:basedOn w:val="DefaultParagraphFont"/>
    <w:link w:val="BodyText1"/>
    <w:rsid w:val="007227CB"/>
    <w:rPr>
      <w:rFonts w:ascii="Arial" w:hAnsi="Arial"/>
      <w:sz w:val="18"/>
      <w:lang w:val="en-GB" w:eastAsia="en-US" w:bidi="ar-SA"/>
    </w:rPr>
  </w:style>
  <w:style w:type="paragraph" w:styleId="Caption">
    <w:name w:val="caption"/>
    <w:basedOn w:val="Normal"/>
    <w:next w:val="Normal"/>
    <w:qFormat/>
    <w:rsid w:val="00C054C9"/>
    <w:rPr>
      <w:b/>
      <w:bCs/>
    </w:rPr>
  </w:style>
  <w:style w:type="paragraph" w:customStyle="1" w:styleId="Code">
    <w:name w:val="Code"/>
    <w:basedOn w:val="BodyText1"/>
    <w:link w:val="CodeChar"/>
    <w:rsid w:val="00C054C9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paragraph" w:customStyle="1" w:styleId="Equation">
    <w:name w:val="Equation"/>
    <w:basedOn w:val="BodyText1"/>
    <w:rsid w:val="00C054C9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styleId="Footer">
    <w:name w:val="footer"/>
    <w:basedOn w:val="Header"/>
    <w:link w:val="FooterChar"/>
    <w:rsid w:val="00C054C9"/>
  </w:style>
  <w:style w:type="character" w:customStyle="1" w:styleId="FooterChar">
    <w:name w:val="Footer Char"/>
    <w:basedOn w:val="DefaultParagraphFont"/>
    <w:link w:val="Footer"/>
    <w:rsid w:val="007227CB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C054C9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227CB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7227CB"/>
    <w:rPr>
      <w:rFonts w:ascii="Arial" w:hAnsi="Arial" w:cs="Arial"/>
      <w:b/>
      <w:bCs/>
      <w:i/>
      <w:iCs/>
      <w:sz w:val="36"/>
      <w:szCs w:val="36"/>
      <w:lang w:val="en-GB" w:eastAsia="en-US" w:bidi="ar-SA"/>
    </w:rPr>
  </w:style>
  <w:style w:type="character" w:customStyle="1" w:styleId="Heading2Char">
    <w:name w:val="Heading 2 Char"/>
    <w:basedOn w:val="DefaultParagraphFont"/>
    <w:link w:val="Heading2"/>
    <w:rsid w:val="007227CB"/>
    <w:rPr>
      <w:rFonts w:ascii="Arial" w:hAnsi="Arial"/>
      <w:b/>
      <w:lang w:eastAsia="en-US"/>
    </w:rPr>
  </w:style>
  <w:style w:type="character" w:customStyle="1" w:styleId="Heading3Char">
    <w:name w:val="Heading 3 Char"/>
    <w:basedOn w:val="DefaultParagraphFont"/>
    <w:link w:val="Heading3"/>
    <w:rsid w:val="007227CB"/>
    <w:rPr>
      <w:rFonts w:ascii="Arial" w:hAnsi="Arial"/>
      <w:b/>
      <w:bCs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7227CB"/>
    <w:rPr>
      <w:rFonts w:ascii="Arial" w:hAnsi="Arial" w:cs="Arial"/>
      <w:b/>
      <w:szCs w:val="28"/>
      <w:lang w:val="en-GB" w:eastAsia="en-US" w:bidi="ar-SA"/>
    </w:rPr>
  </w:style>
  <w:style w:type="character" w:styleId="PageNumber">
    <w:name w:val="page number"/>
    <w:basedOn w:val="DefaultParagraphFont"/>
    <w:rsid w:val="00C054C9"/>
  </w:style>
  <w:style w:type="table" w:styleId="TableGrid">
    <w:name w:val="Table Grid"/>
    <w:basedOn w:val="TableNormal"/>
    <w:rsid w:val="00C05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rsid w:val="00C054C9"/>
    <w:rPr>
      <w:szCs w:val="20"/>
    </w:rPr>
  </w:style>
  <w:style w:type="paragraph" w:styleId="TOC2">
    <w:name w:val="toc 2"/>
    <w:basedOn w:val="Normal"/>
    <w:next w:val="Normal"/>
    <w:autoRedefine/>
    <w:rsid w:val="00C054C9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C054C9"/>
    <w:pPr>
      <w:ind w:left="400"/>
    </w:pPr>
    <w:rPr>
      <w:szCs w:val="20"/>
    </w:rPr>
  </w:style>
  <w:style w:type="paragraph" w:customStyle="1" w:styleId="Figure">
    <w:name w:val="Figure"/>
    <w:basedOn w:val="BodyText1"/>
    <w:qFormat/>
    <w:rsid w:val="00C054C9"/>
    <w:pPr>
      <w:spacing w:before="360" w:after="480"/>
      <w:jc w:val="center"/>
    </w:pPr>
    <w:rPr>
      <w:b/>
      <w:u w:val="single"/>
    </w:rPr>
  </w:style>
  <w:style w:type="character" w:customStyle="1" w:styleId="CodeChar">
    <w:name w:val="Code Char"/>
    <w:basedOn w:val="DefaultParagraphFont"/>
    <w:link w:val="Code"/>
    <w:locked/>
    <w:rsid w:val="00D2040A"/>
    <w:rPr>
      <w:rFonts w:ascii="Courier New" w:hAnsi="Courier New"/>
      <w:color w:val="0000FF"/>
      <w:sz w:val="18"/>
      <w:szCs w:val="18"/>
      <w:lang w:eastAsia="en-US"/>
    </w:rPr>
  </w:style>
  <w:style w:type="paragraph" w:customStyle="1" w:styleId="Exercise">
    <w:name w:val="Exercise"/>
    <w:basedOn w:val="BodyText1"/>
    <w:link w:val="ExerciseChar"/>
    <w:qFormat/>
    <w:rsid w:val="00C054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character" w:styleId="Hyperlink">
    <w:name w:val="Hyperlink"/>
    <w:rsid w:val="00C054C9"/>
    <w:rPr>
      <w:color w:val="0000FF"/>
      <w:u w:val="single"/>
    </w:rPr>
  </w:style>
  <w:style w:type="character" w:customStyle="1" w:styleId="ExerciseChar">
    <w:name w:val="Exercise Char"/>
    <w:basedOn w:val="bodytextChar0"/>
    <w:link w:val="Exercise"/>
    <w:rsid w:val="00940635"/>
    <w:rPr>
      <w:rFonts w:ascii="Arial" w:hAnsi="Arial"/>
      <w:sz w:val="18"/>
      <w:shd w:val="clear" w:color="auto" w:fill="D9D9D9"/>
      <w:lang w:val="en-GB" w:eastAsia="en-US" w:bidi="ar-SA"/>
    </w:rPr>
  </w:style>
  <w:style w:type="paragraph" w:customStyle="1" w:styleId="Codetext">
    <w:name w:val="Code text"/>
    <w:basedOn w:val="Code"/>
    <w:qFormat/>
    <w:rsid w:val="00C054C9"/>
  </w:style>
  <w:style w:type="paragraph" w:styleId="NormalWeb">
    <w:name w:val="Normal (Web)"/>
    <w:basedOn w:val="Normal"/>
    <w:uiPriority w:val="99"/>
    <w:unhideWhenUsed/>
    <w:rsid w:val="00C054C9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editsection">
    <w:name w:val="editsection"/>
    <w:basedOn w:val="DefaultParagraphFont"/>
    <w:rsid w:val="00A61EDD"/>
  </w:style>
  <w:style w:type="character" w:customStyle="1" w:styleId="mw-headline">
    <w:name w:val="mw-headline"/>
    <w:basedOn w:val="DefaultParagraphFont"/>
    <w:rsid w:val="00A61EDD"/>
  </w:style>
  <w:style w:type="character" w:styleId="FollowedHyperlink">
    <w:name w:val="FollowedHyperlink"/>
    <w:basedOn w:val="DefaultParagraphFont"/>
    <w:rsid w:val="00851FF0"/>
    <w:rPr>
      <w:color w:val="800080"/>
      <w:u w:val="single"/>
    </w:rPr>
  </w:style>
  <w:style w:type="character" w:customStyle="1" w:styleId="bodytextChar1">
    <w:name w:val="body text Char1"/>
    <w:rsid w:val="00C054C9"/>
    <w:rPr>
      <w:rFonts w:ascii="Arial" w:hAnsi="Arial"/>
      <w:lang w:val="en-GB" w:eastAsia="en-US" w:bidi="ar-SA"/>
    </w:rPr>
  </w:style>
  <w:style w:type="paragraph" w:customStyle="1" w:styleId="BodyText10">
    <w:name w:val="Body Text1"/>
    <w:qFormat/>
    <w:rsid w:val="00C054C9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code-func">
    <w:name w:val="code-func"/>
    <w:basedOn w:val="DefaultParagraphFont"/>
    <w:rsid w:val="00C054C9"/>
    <w:rPr>
      <w:rFonts w:cs="Times New Roman"/>
    </w:rPr>
  </w:style>
  <w:style w:type="character" w:customStyle="1" w:styleId="code-keyword">
    <w:name w:val="code-keyword"/>
    <w:basedOn w:val="DefaultParagraphFont"/>
    <w:rsid w:val="00C054C9"/>
    <w:rPr>
      <w:rFonts w:cs="Times New Roman"/>
    </w:rPr>
  </w:style>
  <w:style w:type="character" w:customStyle="1" w:styleId="code-lang1">
    <w:name w:val="code-lang1"/>
    <w:basedOn w:val="DefaultParagraphFont"/>
    <w:rsid w:val="00C054C9"/>
    <w:rPr>
      <w:rFonts w:cs="Times New Roman"/>
      <w:b/>
      <w:bCs/>
      <w:color w:val="000000"/>
    </w:rPr>
  </w:style>
  <w:style w:type="character" w:customStyle="1" w:styleId="code-string">
    <w:name w:val="code-string"/>
    <w:basedOn w:val="DefaultParagraphFont"/>
    <w:rsid w:val="00C054C9"/>
    <w:rPr>
      <w:rFonts w:cs="Times New Roman"/>
    </w:rPr>
  </w:style>
  <w:style w:type="character" w:customStyle="1" w:styleId="code-type">
    <w:name w:val="code-type"/>
    <w:basedOn w:val="DefaultParagraphFont"/>
    <w:rsid w:val="00C054C9"/>
    <w:rPr>
      <w:rFonts w:cs="Times New Roman"/>
    </w:rPr>
  </w:style>
  <w:style w:type="paragraph" w:customStyle="1" w:styleId="Comment">
    <w:name w:val="Comment"/>
    <w:basedOn w:val="BodyText1"/>
    <w:rsid w:val="00C054C9"/>
    <w:pPr>
      <w:jc w:val="center"/>
    </w:pPr>
    <w:rPr>
      <w:color w:val="FF0000"/>
    </w:rPr>
  </w:style>
  <w:style w:type="character" w:styleId="CommentReference">
    <w:name w:val="annotation reference"/>
    <w:uiPriority w:val="99"/>
    <w:unhideWhenUsed/>
    <w:rsid w:val="00C054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54C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54C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54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54C9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C054C9"/>
    <w:pPr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BodyText2">
    <w:name w:val="Body Text2"/>
    <w:qFormat/>
    <w:rsid w:val="000D4E3E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code-lang">
    <w:name w:val="code-lang"/>
    <w:rsid w:val="000D4E3E"/>
    <w:rPr>
      <w:rFonts w:cs="Times New Roman"/>
    </w:rPr>
  </w:style>
  <w:style w:type="paragraph" w:customStyle="1" w:styleId="Default">
    <w:name w:val="Default"/>
    <w:rsid w:val="000D4E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0D4E3E"/>
    <w:rPr>
      <w:b/>
      <w:bCs/>
      <w:i/>
      <w:iCs/>
    </w:rPr>
  </w:style>
  <w:style w:type="character" w:styleId="PlaceholderText">
    <w:name w:val="Placeholder Text"/>
    <w:basedOn w:val="DefaultParagraphFont"/>
    <w:uiPriority w:val="99"/>
    <w:semiHidden/>
    <w:rsid w:val="000D4E3E"/>
    <w:rPr>
      <w:color w:val="808080"/>
    </w:rPr>
  </w:style>
  <w:style w:type="character" w:styleId="Strong">
    <w:name w:val="Strong"/>
    <w:qFormat/>
    <w:rsid w:val="000D4E3E"/>
    <w:rPr>
      <w:rFonts w:cs="Times New Roman"/>
      <w:b/>
      <w:bCs/>
    </w:rPr>
  </w:style>
  <w:style w:type="paragraph" w:customStyle="1" w:styleId="Table">
    <w:name w:val="Table"/>
    <w:basedOn w:val="BodyText2"/>
    <w:qFormat/>
    <w:rsid w:val="000D4E3E"/>
    <w:pPr>
      <w:spacing w:before="40" w:after="40"/>
    </w:pPr>
    <w:rPr>
      <w:kern w:val="24"/>
      <w:lang w:eastAsia="en-GB"/>
    </w:rPr>
  </w:style>
  <w:style w:type="paragraph" w:customStyle="1" w:styleId="BodyText4">
    <w:name w:val="Body Text4"/>
    <w:qFormat/>
    <w:rsid w:val="00ED3177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styleId="Revision">
    <w:name w:val="Revision"/>
    <w:hidden/>
    <w:uiPriority w:val="99"/>
    <w:semiHidden/>
    <w:rsid w:val="00FB19CE"/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4C9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C054C9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1"/>
    <w:next w:val="BodyText1"/>
    <w:link w:val="Heading2Char"/>
    <w:qFormat/>
    <w:rsid w:val="00C054C9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qFormat/>
    <w:rsid w:val="00C054C9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link w:val="Heading4Char"/>
    <w:qFormat/>
    <w:rsid w:val="00C054C9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054C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7CB"/>
    <w:rPr>
      <w:rFonts w:ascii="Tahoma" w:hAnsi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rsid w:val="00C054C9"/>
    <w:pPr>
      <w:spacing w:after="120"/>
    </w:pPr>
    <w:rPr>
      <w:sz w:val="18"/>
    </w:rPr>
  </w:style>
  <w:style w:type="character" w:customStyle="1" w:styleId="BodyTextChar">
    <w:name w:val="Body Text Char"/>
    <w:basedOn w:val="DefaultParagraphFont"/>
    <w:link w:val="BodyText"/>
    <w:rsid w:val="007227CB"/>
    <w:rPr>
      <w:rFonts w:ascii="Arial" w:hAnsi="Arial"/>
      <w:sz w:val="18"/>
      <w:szCs w:val="24"/>
      <w:lang w:eastAsia="en-US"/>
    </w:rPr>
  </w:style>
  <w:style w:type="paragraph" w:customStyle="1" w:styleId="BodyText1">
    <w:name w:val="Body Text1"/>
    <w:link w:val="bodytextChar0"/>
    <w:qFormat/>
    <w:rsid w:val="00C054C9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0">
    <w:name w:val="body text Char"/>
    <w:basedOn w:val="DefaultParagraphFont"/>
    <w:link w:val="BodyText1"/>
    <w:rsid w:val="007227CB"/>
    <w:rPr>
      <w:rFonts w:ascii="Arial" w:hAnsi="Arial"/>
      <w:sz w:val="18"/>
      <w:lang w:val="en-GB" w:eastAsia="en-US" w:bidi="ar-SA"/>
    </w:rPr>
  </w:style>
  <w:style w:type="paragraph" w:styleId="Caption">
    <w:name w:val="caption"/>
    <w:basedOn w:val="Normal"/>
    <w:next w:val="Normal"/>
    <w:qFormat/>
    <w:rsid w:val="00C054C9"/>
    <w:rPr>
      <w:b/>
      <w:bCs/>
    </w:rPr>
  </w:style>
  <w:style w:type="paragraph" w:customStyle="1" w:styleId="Code">
    <w:name w:val="Code"/>
    <w:basedOn w:val="BodyText1"/>
    <w:link w:val="CodeChar"/>
    <w:rsid w:val="00C054C9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paragraph" w:customStyle="1" w:styleId="Equation">
    <w:name w:val="Equation"/>
    <w:basedOn w:val="BodyText1"/>
    <w:rsid w:val="00C054C9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styleId="Footer">
    <w:name w:val="footer"/>
    <w:basedOn w:val="Header"/>
    <w:link w:val="FooterChar"/>
    <w:rsid w:val="00C054C9"/>
  </w:style>
  <w:style w:type="character" w:customStyle="1" w:styleId="FooterChar">
    <w:name w:val="Footer Char"/>
    <w:basedOn w:val="DefaultParagraphFont"/>
    <w:link w:val="Footer"/>
    <w:rsid w:val="007227CB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C054C9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227CB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7227CB"/>
    <w:rPr>
      <w:rFonts w:ascii="Arial" w:hAnsi="Arial" w:cs="Arial"/>
      <w:b/>
      <w:bCs/>
      <w:i/>
      <w:iCs/>
      <w:sz w:val="36"/>
      <w:szCs w:val="36"/>
      <w:lang w:val="en-GB" w:eastAsia="en-US" w:bidi="ar-SA"/>
    </w:rPr>
  </w:style>
  <w:style w:type="character" w:customStyle="1" w:styleId="Heading2Char">
    <w:name w:val="Heading 2 Char"/>
    <w:basedOn w:val="DefaultParagraphFont"/>
    <w:link w:val="Heading2"/>
    <w:rsid w:val="007227CB"/>
    <w:rPr>
      <w:rFonts w:ascii="Arial" w:hAnsi="Arial"/>
      <w:b/>
      <w:lang w:eastAsia="en-US"/>
    </w:rPr>
  </w:style>
  <w:style w:type="character" w:customStyle="1" w:styleId="Heading3Char">
    <w:name w:val="Heading 3 Char"/>
    <w:basedOn w:val="DefaultParagraphFont"/>
    <w:link w:val="Heading3"/>
    <w:rsid w:val="007227CB"/>
    <w:rPr>
      <w:rFonts w:ascii="Arial" w:hAnsi="Arial"/>
      <w:b/>
      <w:bCs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7227CB"/>
    <w:rPr>
      <w:rFonts w:ascii="Arial" w:hAnsi="Arial" w:cs="Arial"/>
      <w:b/>
      <w:szCs w:val="28"/>
      <w:lang w:val="en-GB" w:eastAsia="en-US" w:bidi="ar-SA"/>
    </w:rPr>
  </w:style>
  <w:style w:type="character" w:styleId="PageNumber">
    <w:name w:val="page number"/>
    <w:basedOn w:val="DefaultParagraphFont"/>
    <w:rsid w:val="00C054C9"/>
  </w:style>
  <w:style w:type="table" w:styleId="TableGrid">
    <w:name w:val="Table Grid"/>
    <w:basedOn w:val="TableNormal"/>
    <w:rsid w:val="00C05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rsid w:val="00C054C9"/>
    <w:rPr>
      <w:szCs w:val="20"/>
    </w:rPr>
  </w:style>
  <w:style w:type="paragraph" w:styleId="TOC2">
    <w:name w:val="toc 2"/>
    <w:basedOn w:val="Normal"/>
    <w:next w:val="Normal"/>
    <w:autoRedefine/>
    <w:rsid w:val="00C054C9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C054C9"/>
    <w:pPr>
      <w:ind w:left="400"/>
    </w:pPr>
    <w:rPr>
      <w:szCs w:val="20"/>
    </w:rPr>
  </w:style>
  <w:style w:type="paragraph" w:customStyle="1" w:styleId="Figure">
    <w:name w:val="Figure"/>
    <w:basedOn w:val="BodyText1"/>
    <w:qFormat/>
    <w:rsid w:val="00C054C9"/>
    <w:pPr>
      <w:spacing w:before="360" w:after="480"/>
      <w:jc w:val="center"/>
    </w:pPr>
    <w:rPr>
      <w:b/>
      <w:u w:val="single"/>
    </w:rPr>
  </w:style>
  <w:style w:type="character" w:customStyle="1" w:styleId="CodeChar">
    <w:name w:val="Code Char"/>
    <w:basedOn w:val="DefaultParagraphFont"/>
    <w:link w:val="Code"/>
    <w:locked/>
    <w:rsid w:val="00D2040A"/>
    <w:rPr>
      <w:rFonts w:ascii="Courier New" w:hAnsi="Courier New"/>
      <w:color w:val="0000FF"/>
      <w:sz w:val="18"/>
      <w:szCs w:val="18"/>
      <w:lang w:eastAsia="en-US"/>
    </w:rPr>
  </w:style>
  <w:style w:type="paragraph" w:customStyle="1" w:styleId="Exercise">
    <w:name w:val="Exercise"/>
    <w:basedOn w:val="BodyText1"/>
    <w:link w:val="ExerciseChar"/>
    <w:qFormat/>
    <w:rsid w:val="00C054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character" w:styleId="Hyperlink">
    <w:name w:val="Hyperlink"/>
    <w:rsid w:val="00C054C9"/>
    <w:rPr>
      <w:color w:val="0000FF"/>
      <w:u w:val="single"/>
    </w:rPr>
  </w:style>
  <w:style w:type="character" w:customStyle="1" w:styleId="ExerciseChar">
    <w:name w:val="Exercise Char"/>
    <w:basedOn w:val="bodytextChar0"/>
    <w:link w:val="Exercise"/>
    <w:rsid w:val="00940635"/>
    <w:rPr>
      <w:rFonts w:ascii="Arial" w:hAnsi="Arial"/>
      <w:sz w:val="18"/>
      <w:shd w:val="clear" w:color="auto" w:fill="D9D9D9"/>
      <w:lang w:val="en-GB" w:eastAsia="en-US" w:bidi="ar-SA"/>
    </w:rPr>
  </w:style>
  <w:style w:type="paragraph" w:customStyle="1" w:styleId="Codetext">
    <w:name w:val="Code text"/>
    <w:basedOn w:val="Code"/>
    <w:qFormat/>
    <w:rsid w:val="00C054C9"/>
  </w:style>
  <w:style w:type="paragraph" w:styleId="NormalWeb">
    <w:name w:val="Normal (Web)"/>
    <w:basedOn w:val="Normal"/>
    <w:uiPriority w:val="99"/>
    <w:unhideWhenUsed/>
    <w:rsid w:val="00C054C9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editsection">
    <w:name w:val="editsection"/>
    <w:basedOn w:val="DefaultParagraphFont"/>
    <w:rsid w:val="00A61EDD"/>
  </w:style>
  <w:style w:type="character" w:customStyle="1" w:styleId="mw-headline">
    <w:name w:val="mw-headline"/>
    <w:basedOn w:val="DefaultParagraphFont"/>
    <w:rsid w:val="00A61EDD"/>
  </w:style>
  <w:style w:type="character" w:styleId="FollowedHyperlink">
    <w:name w:val="FollowedHyperlink"/>
    <w:basedOn w:val="DefaultParagraphFont"/>
    <w:rsid w:val="00851FF0"/>
    <w:rPr>
      <w:color w:val="800080"/>
      <w:u w:val="single"/>
    </w:rPr>
  </w:style>
  <w:style w:type="character" w:customStyle="1" w:styleId="bodytextChar1">
    <w:name w:val="body text Char1"/>
    <w:rsid w:val="00C054C9"/>
    <w:rPr>
      <w:rFonts w:ascii="Arial" w:hAnsi="Arial"/>
      <w:lang w:val="en-GB" w:eastAsia="en-US" w:bidi="ar-SA"/>
    </w:rPr>
  </w:style>
  <w:style w:type="paragraph" w:customStyle="1" w:styleId="BodyText10">
    <w:name w:val="Body Text1"/>
    <w:qFormat/>
    <w:rsid w:val="00C054C9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code-func">
    <w:name w:val="code-func"/>
    <w:basedOn w:val="DefaultParagraphFont"/>
    <w:rsid w:val="00C054C9"/>
    <w:rPr>
      <w:rFonts w:cs="Times New Roman"/>
    </w:rPr>
  </w:style>
  <w:style w:type="character" w:customStyle="1" w:styleId="code-keyword">
    <w:name w:val="code-keyword"/>
    <w:basedOn w:val="DefaultParagraphFont"/>
    <w:rsid w:val="00C054C9"/>
    <w:rPr>
      <w:rFonts w:cs="Times New Roman"/>
    </w:rPr>
  </w:style>
  <w:style w:type="character" w:customStyle="1" w:styleId="code-lang1">
    <w:name w:val="code-lang1"/>
    <w:basedOn w:val="DefaultParagraphFont"/>
    <w:rsid w:val="00C054C9"/>
    <w:rPr>
      <w:rFonts w:cs="Times New Roman"/>
      <w:b/>
      <w:bCs/>
      <w:color w:val="000000"/>
    </w:rPr>
  </w:style>
  <w:style w:type="character" w:customStyle="1" w:styleId="code-string">
    <w:name w:val="code-string"/>
    <w:basedOn w:val="DefaultParagraphFont"/>
    <w:rsid w:val="00C054C9"/>
    <w:rPr>
      <w:rFonts w:cs="Times New Roman"/>
    </w:rPr>
  </w:style>
  <w:style w:type="character" w:customStyle="1" w:styleId="code-type">
    <w:name w:val="code-type"/>
    <w:basedOn w:val="DefaultParagraphFont"/>
    <w:rsid w:val="00C054C9"/>
    <w:rPr>
      <w:rFonts w:cs="Times New Roman"/>
    </w:rPr>
  </w:style>
  <w:style w:type="paragraph" w:customStyle="1" w:styleId="Comment">
    <w:name w:val="Comment"/>
    <w:basedOn w:val="BodyText1"/>
    <w:rsid w:val="00C054C9"/>
    <w:pPr>
      <w:jc w:val="center"/>
    </w:pPr>
    <w:rPr>
      <w:color w:val="FF0000"/>
    </w:rPr>
  </w:style>
  <w:style w:type="character" w:styleId="CommentReference">
    <w:name w:val="annotation reference"/>
    <w:uiPriority w:val="99"/>
    <w:unhideWhenUsed/>
    <w:rsid w:val="00C054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54C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54C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54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54C9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C054C9"/>
    <w:pPr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BodyText2">
    <w:name w:val="Body Text2"/>
    <w:qFormat/>
    <w:rsid w:val="000D4E3E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code-lang">
    <w:name w:val="code-lang"/>
    <w:rsid w:val="000D4E3E"/>
    <w:rPr>
      <w:rFonts w:cs="Times New Roman"/>
    </w:rPr>
  </w:style>
  <w:style w:type="paragraph" w:customStyle="1" w:styleId="Default">
    <w:name w:val="Default"/>
    <w:rsid w:val="000D4E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0D4E3E"/>
    <w:rPr>
      <w:b/>
      <w:bCs/>
      <w:i/>
      <w:iCs/>
    </w:rPr>
  </w:style>
  <w:style w:type="character" w:styleId="PlaceholderText">
    <w:name w:val="Placeholder Text"/>
    <w:basedOn w:val="DefaultParagraphFont"/>
    <w:uiPriority w:val="99"/>
    <w:semiHidden/>
    <w:rsid w:val="000D4E3E"/>
    <w:rPr>
      <w:color w:val="808080"/>
    </w:rPr>
  </w:style>
  <w:style w:type="character" w:styleId="Strong">
    <w:name w:val="Strong"/>
    <w:qFormat/>
    <w:rsid w:val="000D4E3E"/>
    <w:rPr>
      <w:rFonts w:cs="Times New Roman"/>
      <w:b/>
      <w:bCs/>
    </w:rPr>
  </w:style>
  <w:style w:type="paragraph" w:customStyle="1" w:styleId="Table">
    <w:name w:val="Table"/>
    <w:basedOn w:val="BodyText2"/>
    <w:qFormat/>
    <w:rsid w:val="000D4E3E"/>
    <w:pPr>
      <w:spacing w:before="40" w:after="40"/>
    </w:pPr>
    <w:rPr>
      <w:kern w:val="24"/>
      <w:lang w:eastAsia="en-GB"/>
    </w:rPr>
  </w:style>
  <w:style w:type="paragraph" w:customStyle="1" w:styleId="BodyText4">
    <w:name w:val="Body Text4"/>
    <w:qFormat/>
    <w:rsid w:val="00ED3177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styleId="Revision">
    <w:name w:val="Revision"/>
    <w:hidden/>
    <w:uiPriority w:val="99"/>
    <w:semiHidden/>
    <w:rsid w:val="00FB19CE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0781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5481">
          <w:marLeft w:val="0"/>
          <w:marRight w:val="528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00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0C060"/>
                        <w:left w:val="single" w:sz="6" w:space="11" w:color="C0C060"/>
                        <w:bottom w:val="single" w:sz="6" w:space="11" w:color="C0C060"/>
                        <w:right w:val="single" w:sz="6" w:space="11" w:color="C0C060"/>
                      </w:divBdr>
                    </w:div>
                  </w:divsChild>
                </w:div>
              </w:divsChild>
            </w:div>
          </w:divsChild>
        </w:div>
      </w:divsChild>
    </w:div>
    <w:div w:id="170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9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993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t\Documents\My%20Dropbox\mbed_coursetext\13_AdvancedSerial\13_USB_V02_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13_USB_V02_RT</Template>
  <TotalTime>0</TotalTime>
  <Pages>3</Pages>
  <Words>848</Words>
  <Characters>4836</Characters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Links>
    <vt:vector size="30" baseType="variant">
      <vt:variant>
        <vt:i4>983113</vt:i4>
      </vt:variant>
      <vt:variant>
        <vt:i4>24</vt:i4>
      </vt:variant>
      <vt:variant>
        <vt:i4>0</vt:i4>
      </vt:variant>
      <vt:variant>
        <vt:i4>5</vt:i4>
      </vt:variant>
      <vt:variant>
        <vt:lpwstr>http://192.186.0.101/rpc/led1/write 0</vt:lpwstr>
      </vt:variant>
      <vt:variant>
        <vt:lpwstr/>
      </vt:variant>
      <vt:variant>
        <vt:i4>983113</vt:i4>
      </vt:variant>
      <vt:variant>
        <vt:i4>21</vt:i4>
      </vt:variant>
      <vt:variant>
        <vt:i4>0</vt:i4>
      </vt:variant>
      <vt:variant>
        <vt:i4>5</vt:i4>
      </vt:variant>
      <vt:variant>
        <vt:lpwstr>http://192.186.0.101/rpc/led1/write 1</vt:lpwstr>
      </vt:variant>
      <vt:variant>
        <vt:lpwstr/>
      </vt:variant>
      <vt:variant>
        <vt:i4>5111893</vt:i4>
      </vt:variant>
      <vt:variant>
        <vt:i4>18</vt:i4>
      </vt:variant>
      <vt:variant>
        <vt:i4>0</vt:i4>
      </vt:variant>
      <vt:variant>
        <vt:i4>5</vt:i4>
      </vt:variant>
      <vt:variant>
        <vt:lpwstr>http://192.168.0.101/HOME.HTM</vt:lpwstr>
      </vt:variant>
      <vt:variant>
        <vt:lpwstr/>
      </vt:variant>
      <vt:variant>
        <vt:i4>5242974</vt:i4>
      </vt:variant>
      <vt:variant>
        <vt:i4>3</vt:i4>
      </vt:variant>
      <vt:variant>
        <vt:i4>0</vt:i4>
      </vt:variant>
      <vt:variant>
        <vt:i4>5</vt:i4>
      </vt:variant>
      <vt:variant>
        <vt:lpwstr>http://www.mbed.org/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http://mbed.org/users/samux/libraries/USBDevice/m24owv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2016-10-26T21:17:00Z</dcterms:created>
  <dcterms:modified xsi:type="dcterms:W3CDTF">2016-10-26T21:17:00Z</dcterms:modified>
</cp:coreProperties>
</file>