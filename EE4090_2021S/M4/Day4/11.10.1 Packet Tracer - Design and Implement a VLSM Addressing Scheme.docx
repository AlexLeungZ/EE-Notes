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40B9" w14:textId="14239A37" w:rsidR="004D36D7" w:rsidRPr="008F6414" w:rsidRDefault="00E93333" w:rsidP="0073604C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2D07F5E8882C46EE8B32BAE02FDAD75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82026C" w:rsidRPr="008F6414">
            <w:t>Packet Tracer - Design and Implement a VLSM Addressing Scheme</w:t>
          </w:r>
        </w:sdtContent>
      </w:sdt>
      <w:r w:rsidR="004D36D7" w:rsidRPr="008F6414">
        <w:t xml:space="preserve"> </w:t>
      </w:r>
    </w:p>
    <w:p w14:paraId="7BD0F209" w14:textId="77777777" w:rsidR="0082026C" w:rsidRPr="008F6414" w:rsidRDefault="0082026C" w:rsidP="00D3435E">
      <w:pPr>
        <w:pStyle w:val="1"/>
      </w:pPr>
      <w:r w:rsidRPr="008F6414">
        <w:t>Addressing Table</w:t>
      </w:r>
    </w:p>
    <w:tbl>
      <w:tblPr>
        <w:tblW w:w="100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1977"/>
        <w:gridCol w:w="1530"/>
        <w:gridCol w:w="2160"/>
        <w:gridCol w:w="2250"/>
        <w:gridCol w:w="2169"/>
      </w:tblGrid>
      <w:tr w:rsidR="008F6414" w:rsidRPr="008F6414" w14:paraId="7211008A" w14:textId="77777777" w:rsidTr="008A5464">
        <w:trPr>
          <w:cantSplit/>
          <w:tblHeader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4AB7417" w14:textId="77777777" w:rsidR="00F90CE6" w:rsidRPr="008F6414" w:rsidRDefault="00F90CE6">
            <w:pPr>
              <w:pStyle w:val="TableHeading"/>
            </w:pPr>
            <w:r w:rsidRPr="008F6414"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0915EBD" w14:textId="77777777" w:rsidR="00F90CE6" w:rsidRPr="008F6414" w:rsidRDefault="00F90CE6">
            <w:pPr>
              <w:pStyle w:val="TableHeading"/>
            </w:pPr>
            <w:r w:rsidRPr="008F6414"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EC3DF8" w14:textId="77777777" w:rsidR="00F90CE6" w:rsidRPr="008F6414" w:rsidRDefault="00F90CE6">
            <w:pPr>
              <w:pStyle w:val="TableHeading"/>
            </w:pPr>
            <w:r w:rsidRPr="008F6414">
              <w:t>IP Address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9122D9C" w14:textId="77777777" w:rsidR="00F90CE6" w:rsidRPr="008F6414" w:rsidRDefault="00F90CE6">
            <w:pPr>
              <w:pStyle w:val="TableHeading"/>
            </w:pPr>
            <w:r w:rsidRPr="008F6414">
              <w:t>Subnet Mask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96C7D56" w14:textId="77777777" w:rsidR="00F90CE6" w:rsidRPr="008F6414" w:rsidRDefault="00F90CE6">
            <w:pPr>
              <w:pStyle w:val="TableHeading"/>
            </w:pPr>
            <w:r w:rsidRPr="008F6414">
              <w:t>Default Gateway</w:t>
            </w:r>
          </w:p>
        </w:tc>
      </w:tr>
      <w:tr w:rsidR="0084532E" w:rsidRPr="008F6414" w14:paraId="6A5E9A48" w14:textId="77777777" w:rsidTr="002E621B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4EA619" w14:textId="584E140C" w:rsidR="0084532E" w:rsidRPr="008F6414" w:rsidRDefault="0084532E" w:rsidP="0084532E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HQ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46B938" w14:textId="77777777" w:rsidR="0084532E" w:rsidRPr="008F6414" w:rsidRDefault="0084532E" w:rsidP="0084532E">
            <w:pPr>
              <w:pStyle w:val="TableText"/>
            </w:pPr>
            <w:r w:rsidRPr="008F6414"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3C4C4B" w14:textId="0DAE8480" w:rsidR="0084532E" w:rsidRPr="008F6414" w:rsidRDefault="0084532E" w:rsidP="0084532E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97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47C6DD" w14:textId="7B763276" w:rsidR="0084532E" w:rsidRPr="008F6414" w:rsidRDefault="00C02D48" w:rsidP="0084532E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255.255.255.240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A50286" w14:textId="77777777" w:rsidR="0084532E" w:rsidRPr="008F6414" w:rsidRDefault="0084532E" w:rsidP="0084532E">
            <w:pPr>
              <w:pStyle w:val="TableText"/>
            </w:pPr>
            <w:r w:rsidRPr="008F6414">
              <w:t>N/A</w:t>
            </w:r>
          </w:p>
        </w:tc>
      </w:tr>
      <w:tr w:rsidR="00C02D48" w:rsidRPr="008F6414" w14:paraId="27AFEFE4" w14:textId="77777777" w:rsidTr="00D64D25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A51A08F" w14:textId="1AC36D3C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97713" w14:textId="77777777" w:rsidR="00C02D48" w:rsidRPr="008F6414" w:rsidRDefault="00C02D48" w:rsidP="00C02D48">
            <w:pPr>
              <w:pStyle w:val="TableText"/>
            </w:pPr>
            <w:r w:rsidRPr="008F6414">
              <w:t>G0/1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9E7AD" w14:textId="2E377261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65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98E2B" w14:textId="239CC5CB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3FFBE8" w14:textId="77777777" w:rsidR="00C02D48" w:rsidRPr="008F6414" w:rsidRDefault="00C02D48" w:rsidP="00C02D48">
            <w:pPr>
              <w:pStyle w:val="TableText"/>
            </w:pPr>
            <w:r w:rsidRPr="008F6414">
              <w:t>N/A</w:t>
            </w:r>
          </w:p>
        </w:tc>
      </w:tr>
      <w:tr w:rsidR="00C02D48" w:rsidRPr="008F6414" w14:paraId="05C4CADA" w14:textId="77777777" w:rsidTr="00D64D25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92B401" w14:textId="56425DFA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104A5A" w14:textId="77777777" w:rsidR="00C02D48" w:rsidRPr="008F6414" w:rsidRDefault="00C02D48" w:rsidP="00C02D48">
            <w:pPr>
              <w:pStyle w:val="TableText"/>
            </w:pPr>
            <w:r w:rsidRPr="008F6414"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013D2E" w14:textId="5E27E7B6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FE1B69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12</w:t>
            </w:r>
            <w:r>
              <w:rPr>
                <w:i w:val="0"/>
                <w:iCs/>
                <w:color w:val="1F497D" w:themeColor="text2"/>
              </w:rPr>
              <w:t>1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94E96C" w14:textId="15C33EE4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252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CBBAA9" w14:textId="77777777" w:rsidR="00C02D48" w:rsidRPr="008F6414" w:rsidRDefault="00C02D48" w:rsidP="00C02D48">
            <w:pPr>
              <w:pStyle w:val="TableText"/>
            </w:pPr>
            <w:r w:rsidRPr="008F6414">
              <w:t>N/A</w:t>
            </w:r>
          </w:p>
        </w:tc>
      </w:tr>
      <w:tr w:rsidR="00C02D48" w:rsidRPr="008F6414" w14:paraId="4726CD0C" w14:textId="77777777" w:rsidTr="00D64D25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9A6BE6C" w14:textId="5188949F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Remote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E41C09" w14:textId="77777777" w:rsidR="00C02D48" w:rsidRPr="008F6414" w:rsidRDefault="00C02D48" w:rsidP="00C02D48">
            <w:pPr>
              <w:pStyle w:val="TableText"/>
            </w:pPr>
            <w:r w:rsidRPr="008F6414"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146734" w14:textId="4DBFD7F8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113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C7F8E1" w14:textId="21DAB7CE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248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A3920D" w14:textId="77777777" w:rsidR="00C02D48" w:rsidRPr="008F6414" w:rsidRDefault="00C02D48" w:rsidP="00C02D48">
            <w:pPr>
              <w:pStyle w:val="TableText"/>
            </w:pPr>
            <w:r w:rsidRPr="008F6414">
              <w:t>N/A</w:t>
            </w:r>
          </w:p>
        </w:tc>
      </w:tr>
      <w:tr w:rsidR="00C02D48" w:rsidRPr="008F6414" w14:paraId="5677A8B1" w14:textId="77777777" w:rsidTr="00D64D25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6951469" w14:textId="4B1C2F17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3CCBD3" w14:textId="77777777" w:rsidR="00C02D48" w:rsidRPr="008F6414" w:rsidRDefault="00C02D48" w:rsidP="00C02D48">
            <w:pPr>
              <w:pStyle w:val="TableText"/>
            </w:pPr>
            <w:r w:rsidRPr="008F6414">
              <w:t xml:space="preserve">G0/1 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6422AA" w14:textId="665C98C2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929266" w14:textId="220AB5E9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072733" w14:textId="77777777" w:rsidR="00C02D48" w:rsidRPr="008F6414" w:rsidRDefault="00C02D48" w:rsidP="00C02D48">
            <w:pPr>
              <w:pStyle w:val="TableText"/>
            </w:pPr>
            <w:r w:rsidRPr="008F6414">
              <w:t>N/A</w:t>
            </w:r>
          </w:p>
        </w:tc>
      </w:tr>
      <w:tr w:rsidR="00C02D48" w:rsidRPr="008F6414" w14:paraId="693A3108" w14:textId="77777777" w:rsidTr="00D64D25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8F6DFC" w14:textId="13475515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7B34A9" w14:textId="77777777" w:rsidR="00C02D48" w:rsidRPr="008F6414" w:rsidRDefault="00C02D48" w:rsidP="00C02D48">
            <w:pPr>
              <w:pStyle w:val="TableText"/>
            </w:pPr>
            <w:r w:rsidRPr="008F6414"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A0289C" w14:textId="4F66815A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FE1B69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12</w:t>
            </w:r>
            <w:r>
              <w:rPr>
                <w:i w:val="0"/>
                <w:iCs/>
                <w:color w:val="1F497D" w:themeColor="text2"/>
              </w:rPr>
              <w:t>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42D41E" w14:textId="22F0D751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252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D06EDF" w14:textId="77777777" w:rsidR="00C02D48" w:rsidRPr="008F6414" w:rsidRDefault="00C02D48" w:rsidP="00C02D48">
            <w:pPr>
              <w:pStyle w:val="TableText"/>
            </w:pPr>
            <w:r w:rsidRPr="008F6414">
              <w:t>N/A</w:t>
            </w:r>
          </w:p>
        </w:tc>
      </w:tr>
      <w:tr w:rsidR="00C02D48" w:rsidRPr="008F6414" w14:paraId="1895F373" w14:textId="77777777" w:rsidTr="00D64D25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77FFCE" w14:textId="4D439789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HQ-1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9D845D" w14:textId="77777777" w:rsidR="00C02D48" w:rsidRPr="008F6414" w:rsidRDefault="00C02D48" w:rsidP="00C02D48">
            <w:pPr>
              <w:pStyle w:val="TableText"/>
            </w:pPr>
            <w:r w:rsidRPr="008F6414"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EBA771" w14:textId="5525A2D8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9</w:t>
            </w:r>
            <w:r>
              <w:rPr>
                <w:i w:val="0"/>
                <w:iCs/>
                <w:color w:val="1F497D" w:themeColor="text2"/>
              </w:rPr>
              <w:t>8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839B14" w14:textId="11F5DEA3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255.255.255.240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E12003" w14:textId="191EDF49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97</w:t>
            </w:r>
          </w:p>
        </w:tc>
      </w:tr>
      <w:tr w:rsidR="00C02D48" w:rsidRPr="008F6414" w14:paraId="76ABE46D" w14:textId="77777777" w:rsidTr="00D64D25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A94CE2" w14:textId="2528737B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HQ-2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F7463B" w14:textId="77777777" w:rsidR="00C02D48" w:rsidRPr="008F6414" w:rsidRDefault="00C02D48" w:rsidP="00C02D48">
            <w:pPr>
              <w:pStyle w:val="TableText"/>
            </w:pPr>
            <w:r w:rsidRPr="008F6414"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4E0DE5" w14:textId="2074F429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6</w:t>
            </w:r>
            <w:r>
              <w:rPr>
                <w:i w:val="0"/>
                <w:iCs/>
                <w:color w:val="1F497D" w:themeColor="text2"/>
              </w:rPr>
              <w:t>6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77B01B" w14:textId="26B60A6B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BD234" w14:textId="5917DF1A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65</w:t>
            </w:r>
          </w:p>
        </w:tc>
      </w:tr>
      <w:tr w:rsidR="00C02D48" w:rsidRPr="008F6414" w14:paraId="29B2747D" w14:textId="77777777" w:rsidTr="00D64D25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670F5A" w14:textId="161139C2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Remote</w:t>
            </w:r>
            <w:r>
              <w:rPr>
                <w:i w:val="0"/>
                <w:color w:val="1F497D" w:themeColor="text2"/>
              </w:rPr>
              <w:t>-1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C4BCF1" w14:textId="77777777" w:rsidR="00C02D48" w:rsidRPr="008F6414" w:rsidRDefault="00C02D48" w:rsidP="00C02D48">
            <w:pPr>
              <w:pStyle w:val="TableText"/>
            </w:pPr>
            <w:r w:rsidRPr="008F6414"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91742B" w14:textId="5EFB49E7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11</w:t>
            </w:r>
            <w:r>
              <w:rPr>
                <w:i w:val="0"/>
                <w:iCs/>
                <w:color w:val="1F497D" w:themeColor="text2"/>
              </w:rPr>
              <w:t>4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2270F5" w14:textId="53577CB6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248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5450F3" w14:textId="2860E87E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113</w:t>
            </w:r>
          </w:p>
        </w:tc>
      </w:tr>
      <w:tr w:rsidR="00C02D48" w:rsidRPr="008F6414" w14:paraId="712FE20C" w14:textId="77777777" w:rsidTr="00D64D25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2B9CB4" w14:textId="71611E01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Remote-</w:t>
            </w:r>
            <w:r>
              <w:rPr>
                <w:i w:val="0"/>
                <w:color w:val="1F497D" w:themeColor="text2"/>
              </w:rPr>
              <w:t>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276F32" w14:textId="77777777" w:rsidR="00C02D48" w:rsidRPr="008F6414" w:rsidRDefault="00C02D48" w:rsidP="00C02D48">
            <w:pPr>
              <w:pStyle w:val="TableText"/>
            </w:pPr>
            <w:r w:rsidRPr="008F6414"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E1A7C8" w14:textId="1A70C00B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EE7C98" w14:textId="7A5B67FD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2EC45C" w14:textId="021937BB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</w:t>
            </w:r>
          </w:p>
        </w:tc>
      </w:tr>
      <w:tr w:rsidR="00C02D48" w:rsidRPr="008F6414" w14:paraId="77AF168C" w14:textId="77777777" w:rsidTr="00D64D25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FFE463" w14:textId="420ECF6C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WS116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E997E2" w14:textId="77777777" w:rsidR="00C02D48" w:rsidRPr="008F6414" w:rsidRDefault="00C02D48" w:rsidP="00C02D48">
            <w:pPr>
              <w:pStyle w:val="TableText"/>
            </w:pPr>
            <w:r w:rsidRPr="008F6414"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4A4D9" w14:textId="33833E6C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FE1B69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11</w:t>
            </w:r>
            <w:r>
              <w:rPr>
                <w:i w:val="0"/>
                <w:iCs/>
                <w:color w:val="1F497D" w:themeColor="text2"/>
              </w:rPr>
              <w:t>0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E4FA77" w14:textId="1E153F08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255.255.255.240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6974B4" w14:textId="5FC28497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97</w:t>
            </w:r>
          </w:p>
        </w:tc>
      </w:tr>
      <w:tr w:rsidR="00C02D48" w:rsidRPr="008F6414" w14:paraId="7251DD91" w14:textId="77777777" w:rsidTr="00D64D25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00EE0D" w14:textId="64FD7166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WS145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B91F7F" w14:textId="77777777" w:rsidR="00C02D48" w:rsidRPr="008F6414" w:rsidRDefault="00C02D48" w:rsidP="00C02D48">
            <w:pPr>
              <w:pStyle w:val="TableText"/>
            </w:pPr>
            <w:r w:rsidRPr="008F6414"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FA1C82" w14:textId="75ECACD7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FE1B69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9</w:t>
            </w:r>
            <w:r>
              <w:rPr>
                <w:i w:val="0"/>
                <w:iCs/>
                <w:color w:val="1F497D" w:themeColor="text2"/>
              </w:rPr>
              <w:t>4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248B1C" w14:textId="721AA3A2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F96984" w14:textId="0428FF42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65</w:t>
            </w:r>
          </w:p>
        </w:tc>
      </w:tr>
      <w:tr w:rsidR="00C02D48" w:rsidRPr="008F6414" w14:paraId="08B13FC4" w14:textId="77777777" w:rsidTr="00D64D25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AE041A" w14:textId="445673FA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WS203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E0402C" w14:textId="77777777" w:rsidR="00C02D48" w:rsidRPr="008F6414" w:rsidRDefault="00C02D48" w:rsidP="00C02D48">
            <w:pPr>
              <w:pStyle w:val="TableText"/>
            </w:pPr>
            <w:r w:rsidRPr="008F6414"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0AB2F3" w14:textId="534F93C4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FE1B69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11</w:t>
            </w:r>
            <w:r>
              <w:rPr>
                <w:i w:val="0"/>
                <w:iCs/>
                <w:color w:val="1F497D" w:themeColor="text2"/>
              </w:rPr>
              <w:t>8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7FDB62" w14:textId="440B642F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248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1026E6" w14:textId="18F08621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113</w:t>
            </w:r>
          </w:p>
        </w:tc>
      </w:tr>
      <w:tr w:rsidR="00C02D48" w:rsidRPr="008F6414" w14:paraId="6D1E6BD5" w14:textId="77777777" w:rsidTr="00D64D25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E7FF7F" w14:textId="744EB018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WS234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4174F0" w14:textId="77777777" w:rsidR="00C02D48" w:rsidRPr="008F6414" w:rsidRDefault="00C02D48" w:rsidP="00C02D48">
            <w:pPr>
              <w:pStyle w:val="TableText"/>
            </w:pPr>
            <w:r w:rsidRPr="008F6414"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0182C" w14:textId="0215F7C2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62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1C0290" w14:textId="565222D3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8A0A52">
              <w:rPr>
                <w:i w:val="0"/>
                <w:color w:val="1F497D" w:themeColor="text2"/>
              </w:rPr>
              <w:t>255.255.255.</w:t>
            </w:r>
            <w:r>
              <w:rPr>
                <w:i w:val="0"/>
                <w:color w:val="1F497D" w:themeColor="text2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9B1918" w14:textId="34A6C18B" w:rsidR="00C02D48" w:rsidRPr="008F6414" w:rsidRDefault="00C02D48" w:rsidP="00C02D48">
            <w:pPr>
              <w:pStyle w:val="ConfigWindow"/>
              <w:rPr>
                <w:i w:val="0"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</w:t>
            </w:r>
          </w:p>
        </w:tc>
      </w:tr>
    </w:tbl>
    <w:p w14:paraId="19CD839C" w14:textId="77777777" w:rsidR="0082026C" w:rsidRPr="008F6414" w:rsidRDefault="0082026C" w:rsidP="00981703">
      <w:pPr>
        <w:pStyle w:val="1"/>
      </w:pPr>
      <w:r w:rsidRPr="008F6414">
        <w:t>Objectives</w:t>
      </w:r>
    </w:p>
    <w:p w14:paraId="7C3EAE5E" w14:textId="6A4B950D" w:rsidR="0082026C" w:rsidRPr="008F6414" w:rsidRDefault="00183514" w:rsidP="0082026C">
      <w:pPr>
        <w:pStyle w:val="BodyTextL25"/>
      </w:pPr>
      <w:r w:rsidRPr="008F6414">
        <w:t>In this lab you will design a VLSM addressing scheme given a network address and host requirements. You will configure addressing on routers, switches, and network hosts.</w:t>
      </w:r>
    </w:p>
    <w:p w14:paraId="0BB43CEB" w14:textId="70A1FE91" w:rsidR="0082026C" w:rsidRPr="008F6414" w:rsidRDefault="00183514" w:rsidP="00981703">
      <w:pPr>
        <w:pStyle w:val="Bulletlevel1"/>
      </w:pPr>
      <w:r w:rsidRPr="008F6414">
        <w:t>Design a VLSM IP addressing scheme given requirements.</w:t>
      </w:r>
    </w:p>
    <w:p w14:paraId="1C91C516" w14:textId="77777777" w:rsidR="0082026C" w:rsidRPr="008F6414" w:rsidRDefault="00183514" w:rsidP="00981703">
      <w:pPr>
        <w:pStyle w:val="Bulletlevel1"/>
      </w:pPr>
      <w:r w:rsidRPr="008F6414">
        <w:t>Configure addressing on network devices and hosts.</w:t>
      </w:r>
    </w:p>
    <w:p w14:paraId="1F429BEF" w14:textId="77777777" w:rsidR="0082026C" w:rsidRPr="008F6414" w:rsidRDefault="00183514" w:rsidP="00981703">
      <w:pPr>
        <w:pStyle w:val="Bulletlevel1"/>
      </w:pPr>
      <w:r w:rsidRPr="008F6414">
        <w:t>Verify IP connectivity.</w:t>
      </w:r>
    </w:p>
    <w:p w14:paraId="5964E97A" w14:textId="77777777" w:rsidR="0082026C" w:rsidRPr="008F6414" w:rsidRDefault="00183514" w:rsidP="00981703">
      <w:pPr>
        <w:pStyle w:val="Bulletlevel1"/>
      </w:pPr>
      <w:r w:rsidRPr="008F6414">
        <w:t>Troubleshoot connectivity issues as required.</w:t>
      </w:r>
    </w:p>
    <w:p w14:paraId="0F5DDC5E" w14:textId="77777777" w:rsidR="0082026C" w:rsidRPr="008F6414" w:rsidRDefault="0082026C" w:rsidP="00D3435E">
      <w:pPr>
        <w:pStyle w:val="1"/>
      </w:pPr>
      <w:r w:rsidRPr="008F6414">
        <w:t>Background / Scenario</w:t>
      </w:r>
    </w:p>
    <w:p w14:paraId="1EDBBCF8" w14:textId="77777777" w:rsidR="00183514" w:rsidRPr="008F6414" w:rsidRDefault="00183514" w:rsidP="0082026C">
      <w:pPr>
        <w:pStyle w:val="BodyTextL25"/>
      </w:pPr>
      <w:r w:rsidRPr="008F6414">
        <w:t>You have been asked to design, implement, and test an addressing scheme for a customer. The customer has given you the network address that is suitable for the network, the topology, and the host requirements. You will implement and test your design.</w:t>
      </w:r>
    </w:p>
    <w:p w14:paraId="6EED401F" w14:textId="77777777" w:rsidR="0082026C" w:rsidRPr="008F6414" w:rsidRDefault="0082026C" w:rsidP="00D3435E">
      <w:pPr>
        <w:pStyle w:val="1"/>
      </w:pPr>
      <w:r w:rsidRPr="008F6414">
        <w:lastRenderedPageBreak/>
        <w:t>Instructions</w:t>
      </w:r>
    </w:p>
    <w:p w14:paraId="1EC1D0C9" w14:textId="099A54EC" w:rsidR="00427BE7" w:rsidRPr="008F6414" w:rsidRDefault="00427BE7" w:rsidP="00427BE7">
      <w:pPr>
        <w:pStyle w:val="BodyTextL25"/>
      </w:pPr>
      <w:r w:rsidRPr="008F6414">
        <w:t xml:space="preserve">You have been given the network address </w:t>
      </w:r>
      <w:r w:rsidR="00AF03C5" w:rsidRPr="008F6414">
        <w:rPr>
          <w:b/>
        </w:rPr>
        <w:tab/>
      </w:r>
      <w:r w:rsidR="00AF03C5" w:rsidRPr="008F6414">
        <w:rPr>
          <w:b/>
        </w:rPr>
        <w:tab/>
      </w:r>
      <w:r w:rsidR="00AF03C5" w:rsidRPr="008F6414">
        <w:rPr>
          <w:b/>
        </w:rPr>
        <w:tab/>
      </w:r>
      <w:r w:rsidRPr="008F6414">
        <w:t xml:space="preserve"> by your customer. The host address requirements are: </w:t>
      </w:r>
    </w:p>
    <w:p w14:paraId="5B4F34CE" w14:textId="11B001A1" w:rsidR="00427BE7" w:rsidRPr="008F6414" w:rsidRDefault="000A60C6" w:rsidP="00D3435E">
      <w:pPr>
        <w:pStyle w:val="1"/>
      </w:pPr>
      <w:r w:rsidRPr="008F6414">
        <w:t>Requirements</w:t>
      </w:r>
    </w:p>
    <w:p w14:paraId="1AF3A791" w14:textId="77777777" w:rsidR="00F713B2" w:rsidRPr="008F6414" w:rsidRDefault="00F713B2" w:rsidP="00D3435E">
      <w:pPr>
        <w:pStyle w:val="BodyTextL25Bold"/>
      </w:pPr>
      <w:r w:rsidRPr="008F6414">
        <w:t>Host Requirements: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  <w:tblDescription w:val="This table shows the host requirement: LAN and number of addresses required"/>
      </w:tblPr>
      <w:tblGrid>
        <w:gridCol w:w="4765"/>
        <w:gridCol w:w="5130"/>
      </w:tblGrid>
      <w:tr w:rsidR="008F6414" w:rsidRPr="008F6414" w14:paraId="2A3B9513" w14:textId="77777777" w:rsidTr="00831F14">
        <w:trPr>
          <w:tblHeader/>
          <w:jc w:val="center"/>
        </w:trPr>
        <w:tc>
          <w:tcPr>
            <w:tcW w:w="4765" w:type="dxa"/>
            <w:shd w:val="clear" w:color="auto" w:fill="DBE5F1" w:themeFill="accent1" w:themeFillTint="33"/>
            <w:vAlign w:val="center"/>
          </w:tcPr>
          <w:p w14:paraId="1070363A" w14:textId="77777777" w:rsidR="00F713B2" w:rsidRPr="008F6414" w:rsidRDefault="00F713B2" w:rsidP="00F713B2">
            <w:pPr>
              <w:pStyle w:val="TableHeading"/>
            </w:pPr>
            <w:r w:rsidRPr="008F6414">
              <w:t>LAN</w:t>
            </w:r>
          </w:p>
        </w:tc>
        <w:tc>
          <w:tcPr>
            <w:tcW w:w="5130" w:type="dxa"/>
            <w:shd w:val="clear" w:color="auto" w:fill="DBE5F1" w:themeFill="accent1" w:themeFillTint="33"/>
          </w:tcPr>
          <w:p w14:paraId="3BDD0CA9" w14:textId="77777777" w:rsidR="00F713B2" w:rsidRPr="008F6414" w:rsidRDefault="00F713B2" w:rsidP="00F713B2">
            <w:pPr>
              <w:pStyle w:val="TableHeading"/>
            </w:pPr>
            <w:r w:rsidRPr="008F6414">
              <w:t>Number of Addresses Required</w:t>
            </w:r>
          </w:p>
        </w:tc>
      </w:tr>
      <w:tr w:rsidR="008F6414" w:rsidRPr="008F6414" w14:paraId="221B49D0" w14:textId="77777777" w:rsidTr="00924F68">
        <w:trPr>
          <w:jc w:val="center"/>
        </w:trPr>
        <w:tc>
          <w:tcPr>
            <w:tcW w:w="4765" w:type="dxa"/>
            <w:vAlign w:val="center"/>
          </w:tcPr>
          <w:p w14:paraId="4AD2C009" w14:textId="1652F2FF" w:rsidR="008F6414" w:rsidRPr="008F6414" w:rsidRDefault="008F6414" w:rsidP="008F6414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Remote-2</w:t>
            </w:r>
            <w:r w:rsidR="002B7AC6">
              <w:rPr>
                <w:i w:val="0"/>
                <w:color w:val="1F497D" w:themeColor="text2"/>
              </w:rPr>
              <w:t xml:space="preserve"> LAN</w:t>
            </w:r>
          </w:p>
        </w:tc>
        <w:tc>
          <w:tcPr>
            <w:tcW w:w="5130" w:type="dxa"/>
            <w:vAlign w:val="center"/>
          </w:tcPr>
          <w:p w14:paraId="121DF3B6" w14:textId="3D6A6453" w:rsidR="008F6414" w:rsidRPr="008F6414" w:rsidRDefault="008F6414" w:rsidP="008F6414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8F6414">
              <w:rPr>
                <w:i w:val="0"/>
                <w:iCs/>
                <w:color w:val="1F497D" w:themeColor="text2"/>
              </w:rPr>
              <w:t>47</w:t>
            </w:r>
          </w:p>
        </w:tc>
      </w:tr>
      <w:tr w:rsidR="008F6414" w:rsidRPr="008F6414" w14:paraId="3E1EC782" w14:textId="77777777" w:rsidTr="00924F68">
        <w:trPr>
          <w:jc w:val="center"/>
        </w:trPr>
        <w:tc>
          <w:tcPr>
            <w:tcW w:w="4765" w:type="dxa"/>
            <w:vAlign w:val="center"/>
          </w:tcPr>
          <w:p w14:paraId="0BEB68FD" w14:textId="3E35B994" w:rsidR="008F6414" w:rsidRPr="008F6414" w:rsidRDefault="008F6414" w:rsidP="008F6414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HQ-2</w:t>
            </w:r>
            <w:r w:rsidR="002B7AC6">
              <w:rPr>
                <w:i w:val="0"/>
                <w:color w:val="1F497D" w:themeColor="text2"/>
              </w:rPr>
              <w:t xml:space="preserve"> LAN</w:t>
            </w:r>
          </w:p>
        </w:tc>
        <w:tc>
          <w:tcPr>
            <w:tcW w:w="5130" w:type="dxa"/>
            <w:vAlign w:val="center"/>
          </w:tcPr>
          <w:p w14:paraId="61275CC4" w14:textId="36757A23" w:rsidR="008F6414" w:rsidRPr="008F6414" w:rsidRDefault="008F6414" w:rsidP="008F6414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8F6414">
              <w:rPr>
                <w:i w:val="0"/>
                <w:iCs/>
                <w:color w:val="1F497D" w:themeColor="text2"/>
              </w:rPr>
              <w:t>28</w:t>
            </w:r>
          </w:p>
        </w:tc>
      </w:tr>
      <w:tr w:rsidR="008F6414" w:rsidRPr="008F6414" w14:paraId="76E82A16" w14:textId="77777777" w:rsidTr="00924F68">
        <w:trPr>
          <w:jc w:val="center"/>
        </w:trPr>
        <w:tc>
          <w:tcPr>
            <w:tcW w:w="4765" w:type="dxa"/>
            <w:vAlign w:val="center"/>
          </w:tcPr>
          <w:p w14:paraId="3DD8AD2E" w14:textId="18463923" w:rsidR="008F6414" w:rsidRPr="008F6414" w:rsidRDefault="008F6414" w:rsidP="008F6414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HQ-1</w:t>
            </w:r>
            <w:r w:rsidR="002B7AC6">
              <w:rPr>
                <w:i w:val="0"/>
                <w:color w:val="1F497D" w:themeColor="text2"/>
              </w:rPr>
              <w:t xml:space="preserve"> LAN</w:t>
            </w:r>
          </w:p>
        </w:tc>
        <w:tc>
          <w:tcPr>
            <w:tcW w:w="5130" w:type="dxa"/>
            <w:vAlign w:val="center"/>
          </w:tcPr>
          <w:p w14:paraId="3C788737" w14:textId="72BE0D89" w:rsidR="008F6414" w:rsidRPr="008F6414" w:rsidRDefault="008F6414" w:rsidP="008F6414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8F6414">
              <w:rPr>
                <w:i w:val="0"/>
                <w:iCs/>
                <w:color w:val="1F497D" w:themeColor="text2"/>
              </w:rPr>
              <w:t>11</w:t>
            </w:r>
          </w:p>
        </w:tc>
      </w:tr>
      <w:tr w:rsidR="008F6414" w:rsidRPr="008F6414" w14:paraId="4EED3D3D" w14:textId="77777777" w:rsidTr="00924F68">
        <w:trPr>
          <w:jc w:val="center"/>
        </w:trPr>
        <w:tc>
          <w:tcPr>
            <w:tcW w:w="4765" w:type="dxa"/>
            <w:vAlign w:val="center"/>
          </w:tcPr>
          <w:p w14:paraId="43A3776B" w14:textId="34E1F021" w:rsidR="008F6414" w:rsidRPr="008F6414" w:rsidRDefault="008F6414" w:rsidP="008F6414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Remote-1</w:t>
            </w:r>
            <w:r w:rsidR="002B7AC6">
              <w:rPr>
                <w:i w:val="0"/>
                <w:color w:val="1F497D" w:themeColor="text2"/>
              </w:rPr>
              <w:t xml:space="preserve"> LAN</w:t>
            </w:r>
          </w:p>
        </w:tc>
        <w:tc>
          <w:tcPr>
            <w:tcW w:w="5130" w:type="dxa"/>
            <w:vAlign w:val="center"/>
          </w:tcPr>
          <w:p w14:paraId="71290D39" w14:textId="06DD0901" w:rsidR="008F6414" w:rsidRPr="008F6414" w:rsidRDefault="008F6414" w:rsidP="008F6414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8F6414">
              <w:rPr>
                <w:i w:val="0"/>
                <w:iCs/>
                <w:color w:val="1F497D" w:themeColor="text2"/>
              </w:rPr>
              <w:t>5</w:t>
            </w:r>
          </w:p>
        </w:tc>
      </w:tr>
    </w:tbl>
    <w:p w14:paraId="08A9AC6A" w14:textId="77777777" w:rsidR="00E362C0" w:rsidRPr="008F6414" w:rsidRDefault="00E362C0" w:rsidP="00D3435E">
      <w:pPr>
        <w:pStyle w:val="BodyTextL25Bold"/>
      </w:pPr>
      <w:r w:rsidRPr="008F6414">
        <w:t>Design Requirements</w:t>
      </w:r>
    </w:p>
    <w:p w14:paraId="70480F5C" w14:textId="77777777" w:rsidR="000A60C6" w:rsidRPr="008F6414" w:rsidRDefault="000A60C6" w:rsidP="00981703">
      <w:pPr>
        <w:pStyle w:val="Bulletlevel1"/>
      </w:pPr>
      <w:r w:rsidRPr="008F6414">
        <w:t xml:space="preserve">Create the addressing design. </w:t>
      </w:r>
      <w:r w:rsidR="00DA5721" w:rsidRPr="008F6414">
        <w:t>Follow guidelines provided in the curriculum regarding the order of the subnets</w:t>
      </w:r>
      <w:r w:rsidR="00B11BD1" w:rsidRPr="008F6414">
        <w:t>.</w:t>
      </w:r>
      <w:r w:rsidRPr="008F6414">
        <w:t xml:space="preserve"> </w:t>
      </w:r>
    </w:p>
    <w:p w14:paraId="178226BF" w14:textId="77777777" w:rsidR="00B11BD1" w:rsidRPr="008F6414" w:rsidRDefault="000A60C6" w:rsidP="00981703">
      <w:pPr>
        <w:pStyle w:val="Bulletlevel1"/>
      </w:pPr>
      <w:r w:rsidRPr="008F6414">
        <w:t>The subnets shou</w:t>
      </w:r>
      <w:r w:rsidR="00B11BD1" w:rsidRPr="008F6414">
        <w:t>ld be contiguous. There should be no unused address space between subnets.</w:t>
      </w:r>
    </w:p>
    <w:p w14:paraId="77153DA2" w14:textId="77777777" w:rsidR="00E362C0" w:rsidRPr="008F6414" w:rsidRDefault="00E362C0" w:rsidP="00981703">
      <w:pPr>
        <w:pStyle w:val="Bulletlevel1"/>
      </w:pPr>
      <w:r w:rsidRPr="008F6414">
        <w:t>Provide the most efficient subnet possible for the point-to-point link between the routers.</w:t>
      </w:r>
    </w:p>
    <w:p w14:paraId="04EA5E4D" w14:textId="77777777" w:rsidR="00B11BD1" w:rsidRPr="008F6414" w:rsidRDefault="00B11BD1" w:rsidP="00981703">
      <w:pPr>
        <w:pStyle w:val="Bulletlevel1"/>
      </w:pPr>
      <w:r w:rsidRPr="008F6414">
        <w:t>Document your design in a table such as the one below.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 table is provided for students to document their addressing design. Type your answers in the cells listed as &quot;blank&quot;."/>
      </w:tblPr>
      <w:tblGrid>
        <w:gridCol w:w="2337"/>
        <w:gridCol w:w="1980"/>
        <w:gridCol w:w="1848"/>
        <w:gridCol w:w="1801"/>
        <w:gridCol w:w="1844"/>
      </w:tblGrid>
      <w:tr w:rsidR="008F6414" w:rsidRPr="008F6414" w14:paraId="1F9FFAD2" w14:textId="77777777" w:rsidTr="00981703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2E30598F" w14:textId="77777777" w:rsidR="00B11BD1" w:rsidRPr="008F6414" w:rsidRDefault="00B11BD1" w:rsidP="00E362C0">
            <w:pPr>
              <w:pStyle w:val="TableHeading"/>
            </w:pPr>
            <w:r w:rsidRPr="008F6414">
              <w:t>Subnet Description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FE89586" w14:textId="77777777" w:rsidR="00B11BD1" w:rsidRPr="008F6414" w:rsidRDefault="00B11BD1" w:rsidP="00E362C0">
            <w:pPr>
              <w:pStyle w:val="TableHeading"/>
            </w:pPr>
            <w:r w:rsidRPr="008F6414">
              <w:t>Number of Hosts Needed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68BCEF99" w14:textId="77777777" w:rsidR="00B11BD1" w:rsidRPr="008F6414" w:rsidRDefault="00B11BD1" w:rsidP="00E362C0">
            <w:pPr>
              <w:pStyle w:val="TableHeading"/>
            </w:pPr>
            <w:r w:rsidRPr="008F6414">
              <w:t>Network Address/CIDR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40AA15" w14:textId="77777777" w:rsidR="00B11BD1" w:rsidRPr="008F6414" w:rsidRDefault="00B11BD1" w:rsidP="00E362C0">
            <w:pPr>
              <w:pStyle w:val="TableHeading"/>
            </w:pPr>
            <w:r w:rsidRPr="008F6414">
              <w:t>First Usable Host Address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2C9B7E0" w14:textId="77777777" w:rsidR="00B11BD1" w:rsidRPr="008F6414" w:rsidRDefault="00B11BD1" w:rsidP="00E362C0">
            <w:pPr>
              <w:pStyle w:val="TableHeading"/>
            </w:pPr>
            <w:r w:rsidRPr="008F6414">
              <w:t>Broadcast Address</w:t>
            </w:r>
          </w:p>
        </w:tc>
      </w:tr>
      <w:tr w:rsidR="0084532E" w:rsidRPr="008F6414" w14:paraId="56CD1663" w14:textId="77777777" w:rsidTr="00E50B20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61A16" w14:textId="52EFCB23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Remote-2 LAN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03A8FE" w14:textId="7254ABB4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8F6414">
              <w:rPr>
                <w:i w:val="0"/>
                <w:iCs/>
                <w:color w:val="1F497D" w:themeColor="text2"/>
              </w:rPr>
              <w:t>47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76DA6F" w14:textId="029C21CD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10.1.1.0/26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A6BD13" w14:textId="0D229758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B07032" w14:textId="43C17A0C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FE1B69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63</w:t>
            </w:r>
          </w:p>
        </w:tc>
      </w:tr>
      <w:tr w:rsidR="0084532E" w:rsidRPr="008F6414" w14:paraId="006EBE01" w14:textId="77777777" w:rsidTr="00E50B20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E0C735" w14:textId="3C56152A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HQ-2 LAN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46FDAB" w14:textId="40029773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8F6414">
              <w:rPr>
                <w:i w:val="0"/>
                <w:iCs/>
                <w:color w:val="1F497D" w:themeColor="text2"/>
              </w:rPr>
              <w:t>28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7E528D" w14:textId="6E12CABB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227782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64/27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1C55D" w14:textId="4EFA6027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65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6D47F7" w14:textId="29A4299E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FE1B69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95</w:t>
            </w:r>
          </w:p>
        </w:tc>
      </w:tr>
      <w:tr w:rsidR="0084532E" w:rsidRPr="008F6414" w14:paraId="46E451E3" w14:textId="77777777" w:rsidTr="00E50B20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7BD5BA" w14:textId="5F1C2FF4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HQ-1 LAN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C2FE3D" w14:textId="422C3E21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8F6414">
              <w:rPr>
                <w:i w:val="0"/>
                <w:iCs/>
                <w:color w:val="1F497D" w:themeColor="text2"/>
              </w:rPr>
              <w:t>11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A03BF2" w14:textId="2AB755C7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227782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96/28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288392" w14:textId="34236F1B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97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4C79AB" w14:textId="5F18EEE3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FE1B69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111</w:t>
            </w:r>
          </w:p>
        </w:tc>
      </w:tr>
      <w:tr w:rsidR="0084532E" w:rsidRPr="008F6414" w14:paraId="54A48257" w14:textId="77777777" w:rsidTr="00E50B20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265738" w14:textId="6037F71E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color w:val="1F497D" w:themeColor="text2"/>
              </w:rPr>
              <w:t>Remote-1 LAN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ECCC73" w14:textId="74CC693F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8F6414">
              <w:rPr>
                <w:i w:val="0"/>
                <w:iCs/>
                <w:color w:val="1F497D" w:themeColor="text2"/>
              </w:rPr>
              <w:t>5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6C07BC" w14:textId="63D6B8D3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227782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112/29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1745D" w14:textId="13B5E8F8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113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89EF0C" w14:textId="095C98B5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FE1B69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119</w:t>
            </w:r>
          </w:p>
        </w:tc>
      </w:tr>
      <w:tr w:rsidR="0084532E" w:rsidRPr="008F6414" w14:paraId="55BEE112" w14:textId="77777777" w:rsidTr="00E50B20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291B6C" w14:textId="085BE045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WAN Link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0DD394" w14:textId="39BEFC2C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>
              <w:rPr>
                <w:i w:val="0"/>
                <w:iCs/>
                <w:color w:val="1F497D" w:themeColor="text2"/>
              </w:rPr>
              <w:t>2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7AAA55" w14:textId="63E00D0B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227782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120/30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5695B" w14:textId="4ADD9435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6959AC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121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077FCE" w14:textId="1E48970D" w:rsidR="0084532E" w:rsidRPr="008F6414" w:rsidRDefault="0084532E" w:rsidP="0084532E">
            <w:pPr>
              <w:pStyle w:val="ConfigWindow"/>
              <w:rPr>
                <w:i w:val="0"/>
                <w:iCs/>
                <w:color w:val="1F497D" w:themeColor="text2"/>
              </w:rPr>
            </w:pPr>
            <w:r w:rsidRPr="00FE1B69">
              <w:rPr>
                <w:i w:val="0"/>
                <w:iCs/>
                <w:color w:val="1F497D" w:themeColor="text2"/>
              </w:rPr>
              <w:t>10.1.1.</w:t>
            </w:r>
            <w:r>
              <w:rPr>
                <w:i w:val="0"/>
                <w:iCs/>
                <w:color w:val="1F497D" w:themeColor="text2"/>
              </w:rPr>
              <w:t>123</w:t>
            </w:r>
          </w:p>
        </w:tc>
      </w:tr>
    </w:tbl>
    <w:p w14:paraId="5BBE88D5" w14:textId="0388AE44" w:rsidR="000A60C6" w:rsidRPr="008F6414" w:rsidRDefault="00E362C0" w:rsidP="00D3435E">
      <w:pPr>
        <w:pStyle w:val="BodyTextL25Bold"/>
      </w:pPr>
      <w:r w:rsidRPr="008F6414">
        <w:t>Configuration Requirements</w:t>
      </w:r>
    </w:p>
    <w:p w14:paraId="2D9222CC" w14:textId="0A28D9D4" w:rsidR="00C53AF7" w:rsidRPr="008F6414" w:rsidRDefault="00C53AF7" w:rsidP="00B11BD1">
      <w:pPr>
        <w:pStyle w:val="BodyTextL25"/>
      </w:pPr>
      <w:r w:rsidRPr="008F6414">
        <w:rPr>
          <w:b/>
        </w:rPr>
        <w:t>Note</w:t>
      </w:r>
      <w:r w:rsidRPr="008F6414">
        <w:t>:</w:t>
      </w:r>
      <w:r w:rsidRPr="008F6414">
        <w:rPr>
          <w:b/>
        </w:rPr>
        <w:t xml:space="preserve"> </w:t>
      </w:r>
      <w:r w:rsidRPr="008F6414">
        <w:t xml:space="preserve">You will configure addressing on </w:t>
      </w:r>
      <w:r w:rsidRPr="008F6414">
        <w:rPr>
          <w:b/>
        </w:rPr>
        <w:t>all</w:t>
      </w:r>
      <w:r w:rsidRPr="008F6414">
        <w:t xml:space="preserve"> devices and hosts in the network.</w:t>
      </w:r>
    </w:p>
    <w:p w14:paraId="37943C94" w14:textId="4C4EC932" w:rsidR="00E362C0" w:rsidRPr="008F6414" w:rsidRDefault="00E362C0" w:rsidP="00981703">
      <w:pPr>
        <w:pStyle w:val="Bulletlevel1"/>
      </w:pPr>
      <w:r w:rsidRPr="008F6414">
        <w:t xml:space="preserve">Assign the first usable IP addresses </w:t>
      </w:r>
      <w:r w:rsidR="008919B5" w:rsidRPr="008F6414">
        <w:t xml:space="preserve">in the appropriate subnets </w:t>
      </w:r>
      <w:r w:rsidRPr="008F6414">
        <w:t>to [[R1Name]] for the two LAN links and the WAN link.</w:t>
      </w:r>
    </w:p>
    <w:p w14:paraId="4CE4D481" w14:textId="18C3CC2D" w:rsidR="00E362C0" w:rsidRPr="008F6414" w:rsidRDefault="00E362C0" w:rsidP="00981703">
      <w:pPr>
        <w:pStyle w:val="Bulletlevel1"/>
      </w:pPr>
      <w:r w:rsidRPr="008F6414">
        <w:t xml:space="preserve">Assign the first usable IP addresses </w:t>
      </w:r>
      <w:r w:rsidR="008919B5" w:rsidRPr="008F6414">
        <w:t xml:space="preserve">in the appropriate subnets </w:t>
      </w:r>
      <w:r w:rsidRPr="008F6414">
        <w:t>to [[R2Name]] for the two LANs links. Assign the last usable IP address for the WAN link.</w:t>
      </w:r>
    </w:p>
    <w:p w14:paraId="01B9316F" w14:textId="0A115588" w:rsidR="00E362C0" w:rsidRPr="008F6414" w:rsidRDefault="00E362C0" w:rsidP="00981703">
      <w:pPr>
        <w:pStyle w:val="Bulletlevel1"/>
      </w:pPr>
      <w:r w:rsidRPr="008F6414">
        <w:t>Assign the second usable IP addresses</w:t>
      </w:r>
      <w:r w:rsidR="008919B5" w:rsidRPr="008F6414">
        <w:t xml:space="preserve"> in the appropriate subnets</w:t>
      </w:r>
      <w:r w:rsidRPr="008F6414">
        <w:t xml:space="preserve"> to the switches.</w:t>
      </w:r>
    </w:p>
    <w:p w14:paraId="38AA1743" w14:textId="0A9F02BE" w:rsidR="00E362C0" w:rsidRPr="008F6414" w:rsidRDefault="00E362C0" w:rsidP="00981703">
      <w:pPr>
        <w:pStyle w:val="Bulletlevel1"/>
      </w:pPr>
      <w:r w:rsidRPr="008F6414">
        <w:t xml:space="preserve">The switch management </w:t>
      </w:r>
      <w:r w:rsidR="00CF600E" w:rsidRPr="008F6414">
        <w:t>interface should be reachable from hosts on all of the LANs.</w:t>
      </w:r>
    </w:p>
    <w:p w14:paraId="704B380F" w14:textId="560B043B" w:rsidR="00E362C0" w:rsidRPr="008F6414" w:rsidRDefault="00E362C0" w:rsidP="00981703">
      <w:pPr>
        <w:pStyle w:val="Bulletlevel1"/>
      </w:pPr>
      <w:r w:rsidRPr="008F6414">
        <w:t xml:space="preserve">Assign </w:t>
      </w:r>
      <w:r w:rsidR="009D0BB3" w:rsidRPr="008F6414">
        <w:t>the last usable IP</w:t>
      </w:r>
      <w:r w:rsidRPr="008F6414">
        <w:t xml:space="preserve"> address</w:t>
      </w:r>
      <w:r w:rsidR="00CF600E" w:rsidRPr="008F6414">
        <w:t>es</w:t>
      </w:r>
      <w:r w:rsidRPr="008F6414">
        <w:t xml:space="preserve"> </w:t>
      </w:r>
      <w:r w:rsidR="008919B5" w:rsidRPr="008F6414">
        <w:t xml:space="preserve">in the appropriate subnets </w:t>
      </w:r>
      <w:r w:rsidRPr="008F6414">
        <w:t>to the hosts.</w:t>
      </w:r>
    </w:p>
    <w:p w14:paraId="41F30107" w14:textId="421FF7EC" w:rsidR="002D1F1B" w:rsidRPr="008F6414" w:rsidRDefault="002D1F1B" w:rsidP="00E362C0">
      <w:pPr>
        <w:pStyle w:val="BodyTextL25"/>
        <w:ind w:left="0"/>
      </w:pPr>
      <w:r w:rsidRPr="008F6414">
        <w:t>If the addressing design and implementation are correct, all hosts and devices should be reachable over the network.</w:t>
      </w:r>
    </w:p>
    <w:p w14:paraId="5F76F81E" w14:textId="29D27AD3" w:rsidR="008A5464" w:rsidRPr="008F6414" w:rsidRDefault="008A5464" w:rsidP="008A5464">
      <w:pPr>
        <w:pStyle w:val="ConfigWindow"/>
        <w:rPr>
          <w:color w:val="auto"/>
        </w:rPr>
      </w:pPr>
      <w:r w:rsidRPr="008F6414">
        <w:rPr>
          <w:color w:val="auto"/>
        </w:rPr>
        <w:t>End of document</w:t>
      </w:r>
    </w:p>
    <w:sectPr w:rsidR="008A5464" w:rsidRPr="008F6414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1B515" w14:textId="77777777" w:rsidR="00E93333" w:rsidRDefault="00E93333" w:rsidP="00710659">
      <w:pPr>
        <w:spacing w:after="0" w:line="240" w:lineRule="auto"/>
      </w:pPr>
      <w:r>
        <w:separator/>
      </w:r>
    </w:p>
    <w:p w14:paraId="072CE290" w14:textId="77777777" w:rsidR="00E93333" w:rsidRDefault="00E93333"/>
  </w:endnote>
  <w:endnote w:type="continuationSeparator" w:id="0">
    <w:p w14:paraId="72C43715" w14:textId="77777777" w:rsidR="00E93333" w:rsidRDefault="00E93333" w:rsidP="00710659">
      <w:pPr>
        <w:spacing w:after="0" w:line="240" w:lineRule="auto"/>
      </w:pPr>
      <w:r>
        <w:continuationSeparator/>
      </w:r>
    </w:p>
    <w:p w14:paraId="6C821DFB" w14:textId="77777777" w:rsidR="00E93333" w:rsidRDefault="00E933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54F8" w14:textId="7C1F83E6" w:rsidR="00001D72" w:rsidRPr="00882B63" w:rsidRDefault="00001D72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F6414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DDBD" w14:textId="2CB78131" w:rsidR="00001D72" w:rsidRPr="00882B63" w:rsidRDefault="00001D72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F6414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0243" w14:textId="77777777" w:rsidR="00E93333" w:rsidRDefault="00E93333" w:rsidP="00710659">
      <w:pPr>
        <w:spacing w:after="0" w:line="240" w:lineRule="auto"/>
      </w:pPr>
      <w:r>
        <w:separator/>
      </w:r>
    </w:p>
    <w:p w14:paraId="435EC105" w14:textId="77777777" w:rsidR="00E93333" w:rsidRDefault="00E93333"/>
  </w:footnote>
  <w:footnote w:type="continuationSeparator" w:id="0">
    <w:p w14:paraId="4E1F0C26" w14:textId="77777777" w:rsidR="00E93333" w:rsidRDefault="00E93333" w:rsidP="00710659">
      <w:pPr>
        <w:spacing w:after="0" w:line="240" w:lineRule="auto"/>
      </w:pPr>
      <w:r>
        <w:continuationSeparator/>
      </w:r>
    </w:p>
    <w:p w14:paraId="1821F0CA" w14:textId="77777777" w:rsidR="00E93333" w:rsidRDefault="00E933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D07F5E8882C46EE8B32BAE02FDAD75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B4ED501" w14:textId="77777777" w:rsidR="00001D72" w:rsidRDefault="00001D72" w:rsidP="008402F2">
        <w:pPr>
          <w:pStyle w:val="PageHead"/>
        </w:pPr>
        <w:r>
          <w:t>Packet Tracer - Design and Implement a VLSM Addressing Scheme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75783" w14:textId="77777777" w:rsidR="00001D72" w:rsidRDefault="00001D72" w:rsidP="006C3FCF">
    <w:pPr>
      <w:ind w:left="-288"/>
    </w:pPr>
    <w:r>
      <w:rPr>
        <w:noProof/>
      </w:rPr>
      <w:drawing>
        <wp:inline distT="0" distB="0" distL="0" distR="0" wp14:anchorId="3AA8ECA0" wp14:editId="7D8A8A5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980"/>
        </w:tabs>
        <w:ind w:left="19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4194123"/>
    <w:multiLevelType w:val="multilevel"/>
    <w:tmpl w:val="44361808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435758"/>
    <w:multiLevelType w:val="multilevel"/>
    <w:tmpl w:val="FE1AF916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B1533F0"/>
    <w:multiLevelType w:val="multilevel"/>
    <w:tmpl w:val="F038466C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</w:num>
  <w:num w:numId="1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6C"/>
    <w:rsid w:val="00001BDF"/>
    <w:rsid w:val="00001D72"/>
    <w:rsid w:val="0000380F"/>
    <w:rsid w:val="00004175"/>
    <w:rsid w:val="000059C9"/>
    <w:rsid w:val="00012C22"/>
    <w:rsid w:val="00014918"/>
    <w:rsid w:val="000160F7"/>
    <w:rsid w:val="00016D5B"/>
    <w:rsid w:val="00016F30"/>
    <w:rsid w:val="0002047C"/>
    <w:rsid w:val="00021B9A"/>
    <w:rsid w:val="000242D6"/>
    <w:rsid w:val="00024EE5"/>
    <w:rsid w:val="00041AF6"/>
    <w:rsid w:val="0004318D"/>
    <w:rsid w:val="00044E62"/>
    <w:rsid w:val="00050BA4"/>
    <w:rsid w:val="0005141D"/>
    <w:rsid w:val="00051738"/>
    <w:rsid w:val="0005242B"/>
    <w:rsid w:val="00052548"/>
    <w:rsid w:val="00053673"/>
    <w:rsid w:val="00060696"/>
    <w:rsid w:val="00062D89"/>
    <w:rsid w:val="00067A67"/>
    <w:rsid w:val="00070C16"/>
    <w:rsid w:val="0007112B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52DB"/>
    <w:rsid w:val="00097163"/>
    <w:rsid w:val="000A22C8"/>
    <w:rsid w:val="000A60C6"/>
    <w:rsid w:val="000B0C2C"/>
    <w:rsid w:val="000B2344"/>
    <w:rsid w:val="000B7DE5"/>
    <w:rsid w:val="000C2118"/>
    <w:rsid w:val="000C6425"/>
    <w:rsid w:val="000C6E6E"/>
    <w:rsid w:val="000C7B7D"/>
    <w:rsid w:val="000D51AB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69A2"/>
    <w:rsid w:val="00120CBE"/>
    <w:rsid w:val="00121BAE"/>
    <w:rsid w:val="00125806"/>
    <w:rsid w:val="001261C4"/>
    <w:rsid w:val="00127FE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C0F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3514"/>
    <w:rsid w:val="00186CE1"/>
    <w:rsid w:val="00191F00"/>
    <w:rsid w:val="00192F12"/>
    <w:rsid w:val="00193F14"/>
    <w:rsid w:val="00196CBC"/>
    <w:rsid w:val="0019753E"/>
    <w:rsid w:val="00197614"/>
    <w:rsid w:val="001A0312"/>
    <w:rsid w:val="001A0E78"/>
    <w:rsid w:val="001A15DA"/>
    <w:rsid w:val="001A2694"/>
    <w:rsid w:val="001A3CC7"/>
    <w:rsid w:val="001A67A4"/>
    <w:rsid w:val="001A69AC"/>
    <w:rsid w:val="001B486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792"/>
    <w:rsid w:val="002240AB"/>
    <w:rsid w:val="00225E37"/>
    <w:rsid w:val="00231DCA"/>
    <w:rsid w:val="00242E3A"/>
    <w:rsid w:val="00246492"/>
    <w:rsid w:val="002506CF"/>
    <w:rsid w:val="0025107F"/>
    <w:rsid w:val="00257C17"/>
    <w:rsid w:val="00260CD4"/>
    <w:rsid w:val="002639D8"/>
    <w:rsid w:val="00265F77"/>
    <w:rsid w:val="00266C83"/>
    <w:rsid w:val="00270FCC"/>
    <w:rsid w:val="002768DC"/>
    <w:rsid w:val="00292127"/>
    <w:rsid w:val="00293D1C"/>
    <w:rsid w:val="00294C8F"/>
    <w:rsid w:val="002A0B2E"/>
    <w:rsid w:val="002A0DC1"/>
    <w:rsid w:val="002A6C56"/>
    <w:rsid w:val="002B7AC6"/>
    <w:rsid w:val="002C04C4"/>
    <w:rsid w:val="002C090C"/>
    <w:rsid w:val="002C1243"/>
    <w:rsid w:val="002C1815"/>
    <w:rsid w:val="002C475E"/>
    <w:rsid w:val="002C6AD6"/>
    <w:rsid w:val="002D1F1B"/>
    <w:rsid w:val="002D56E0"/>
    <w:rsid w:val="002D6C2A"/>
    <w:rsid w:val="002D7A86"/>
    <w:rsid w:val="002E2B3D"/>
    <w:rsid w:val="002F45FF"/>
    <w:rsid w:val="002F66D3"/>
    <w:rsid w:val="002F6D17"/>
    <w:rsid w:val="00302883"/>
    <w:rsid w:val="00302887"/>
    <w:rsid w:val="003056EB"/>
    <w:rsid w:val="003071FF"/>
    <w:rsid w:val="00310652"/>
    <w:rsid w:val="00310BDC"/>
    <w:rsid w:val="00311065"/>
    <w:rsid w:val="0031371D"/>
    <w:rsid w:val="003173B4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08CD"/>
    <w:rsid w:val="00373146"/>
    <w:rsid w:val="00390C38"/>
    <w:rsid w:val="00392748"/>
    <w:rsid w:val="00392C65"/>
    <w:rsid w:val="00392ED5"/>
    <w:rsid w:val="0039550F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BE7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50D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3E0"/>
    <w:rsid w:val="004D682B"/>
    <w:rsid w:val="004E6152"/>
    <w:rsid w:val="004F344A"/>
    <w:rsid w:val="004F4EC3"/>
    <w:rsid w:val="00500FB5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E24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2527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01A"/>
    <w:rsid w:val="00635152"/>
    <w:rsid w:val="00636C28"/>
    <w:rsid w:val="006428E5"/>
    <w:rsid w:val="00644958"/>
    <w:rsid w:val="006513FB"/>
    <w:rsid w:val="00656EEF"/>
    <w:rsid w:val="006576AF"/>
    <w:rsid w:val="00665D3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52D2"/>
    <w:rsid w:val="0072160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A5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798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4F32"/>
    <w:rsid w:val="007E6402"/>
    <w:rsid w:val="007F0A0B"/>
    <w:rsid w:val="007F0EA3"/>
    <w:rsid w:val="007F3A60"/>
    <w:rsid w:val="007F3D0B"/>
    <w:rsid w:val="007F7C94"/>
    <w:rsid w:val="00802FFA"/>
    <w:rsid w:val="00810E4B"/>
    <w:rsid w:val="00811666"/>
    <w:rsid w:val="00814BAA"/>
    <w:rsid w:val="00816F0C"/>
    <w:rsid w:val="0082026C"/>
    <w:rsid w:val="0082211C"/>
    <w:rsid w:val="00824295"/>
    <w:rsid w:val="00827A65"/>
    <w:rsid w:val="00830473"/>
    <w:rsid w:val="00831272"/>
    <w:rsid w:val="008313F3"/>
    <w:rsid w:val="00831F14"/>
    <w:rsid w:val="008402F2"/>
    <w:rsid w:val="00840469"/>
    <w:rsid w:val="008405BB"/>
    <w:rsid w:val="0084532E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19B5"/>
    <w:rsid w:val="00893877"/>
    <w:rsid w:val="0089532C"/>
    <w:rsid w:val="00896165"/>
    <w:rsid w:val="00896681"/>
    <w:rsid w:val="008A2749"/>
    <w:rsid w:val="008A3A90"/>
    <w:rsid w:val="008A5464"/>
    <w:rsid w:val="008B06D4"/>
    <w:rsid w:val="008B4F20"/>
    <w:rsid w:val="008B68E7"/>
    <w:rsid w:val="008B7FFD"/>
    <w:rsid w:val="008C1924"/>
    <w:rsid w:val="008C286A"/>
    <w:rsid w:val="008C2920"/>
    <w:rsid w:val="008C4307"/>
    <w:rsid w:val="008D23DF"/>
    <w:rsid w:val="008D59FE"/>
    <w:rsid w:val="008D73BF"/>
    <w:rsid w:val="008D7F09"/>
    <w:rsid w:val="008E00D5"/>
    <w:rsid w:val="008E5B64"/>
    <w:rsid w:val="008E7DAA"/>
    <w:rsid w:val="008F0094"/>
    <w:rsid w:val="008F03EF"/>
    <w:rsid w:val="008F340F"/>
    <w:rsid w:val="008F6257"/>
    <w:rsid w:val="008F6414"/>
    <w:rsid w:val="00902EF3"/>
    <w:rsid w:val="00903523"/>
    <w:rsid w:val="00906281"/>
    <w:rsid w:val="0090659A"/>
    <w:rsid w:val="00911080"/>
    <w:rsid w:val="00912500"/>
    <w:rsid w:val="0091350B"/>
    <w:rsid w:val="00915986"/>
    <w:rsid w:val="00916056"/>
    <w:rsid w:val="00917624"/>
    <w:rsid w:val="00926CB2"/>
    <w:rsid w:val="00930386"/>
    <w:rsid w:val="0093042A"/>
    <w:rsid w:val="009309F5"/>
    <w:rsid w:val="00933237"/>
    <w:rsid w:val="00933F28"/>
    <w:rsid w:val="009400C3"/>
    <w:rsid w:val="009453F7"/>
    <w:rsid w:val="009476C0"/>
    <w:rsid w:val="00947EC6"/>
    <w:rsid w:val="00963E34"/>
    <w:rsid w:val="00964DFA"/>
    <w:rsid w:val="00970A69"/>
    <w:rsid w:val="00973D5B"/>
    <w:rsid w:val="0098155C"/>
    <w:rsid w:val="00981703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FE"/>
    <w:rsid w:val="009D0BB3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2991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726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0164"/>
    <w:rsid w:val="00AF03C5"/>
    <w:rsid w:val="00AF7ACC"/>
    <w:rsid w:val="00B00914"/>
    <w:rsid w:val="00B02A8E"/>
    <w:rsid w:val="00B052EE"/>
    <w:rsid w:val="00B1081F"/>
    <w:rsid w:val="00B11BD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3E41"/>
    <w:rsid w:val="00BA6972"/>
    <w:rsid w:val="00BB1E0D"/>
    <w:rsid w:val="00BB26C8"/>
    <w:rsid w:val="00BB4D9B"/>
    <w:rsid w:val="00BB6EA2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2D48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AF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76C"/>
    <w:rsid w:val="00C964D7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600E"/>
    <w:rsid w:val="00CF7733"/>
    <w:rsid w:val="00CF791A"/>
    <w:rsid w:val="00D00513"/>
    <w:rsid w:val="00D00D7D"/>
    <w:rsid w:val="00D019E8"/>
    <w:rsid w:val="00D030AE"/>
    <w:rsid w:val="00D139C8"/>
    <w:rsid w:val="00D17F81"/>
    <w:rsid w:val="00D2758C"/>
    <w:rsid w:val="00D275CA"/>
    <w:rsid w:val="00D2789B"/>
    <w:rsid w:val="00D33F49"/>
    <w:rsid w:val="00D3435E"/>
    <w:rsid w:val="00D345AB"/>
    <w:rsid w:val="00D40C65"/>
    <w:rsid w:val="00D41566"/>
    <w:rsid w:val="00D452F4"/>
    <w:rsid w:val="00D458EC"/>
    <w:rsid w:val="00D501B0"/>
    <w:rsid w:val="00D52582"/>
    <w:rsid w:val="00D56A0E"/>
    <w:rsid w:val="00D57494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721"/>
    <w:rsid w:val="00DB1C89"/>
    <w:rsid w:val="00DB343F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7A04"/>
    <w:rsid w:val="00DD35E1"/>
    <w:rsid w:val="00DD43EA"/>
    <w:rsid w:val="00DE6F44"/>
    <w:rsid w:val="00DF1B58"/>
    <w:rsid w:val="00E009DA"/>
    <w:rsid w:val="00E037D9"/>
    <w:rsid w:val="00E04927"/>
    <w:rsid w:val="00E0575A"/>
    <w:rsid w:val="00E11A48"/>
    <w:rsid w:val="00E12676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62C0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D01"/>
    <w:rsid w:val="00E859E3"/>
    <w:rsid w:val="00E87D18"/>
    <w:rsid w:val="00E87D62"/>
    <w:rsid w:val="00E93333"/>
    <w:rsid w:val="00E97333"/>
    <w:rsid w:val="00EA4077"/>
    <w:rsid w:val="00EA486E"/>
    <w:rsid w:val="00EA4FA3"/>
    <w:rsid w:val="00EB001B"/>
    <w:rsid w:val="00EB3082"/>
    <w:rsid w:val="00EB6B28"/>
    <w:rsid w:val="00EB6C33"/>
    <w:rsid w:val="00EC5DE8"/>
    <w:rsid w:val="00EC62B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348F"/>
    <w:rsid w:val="00F056E5"/>
    <w:rsid w:val="00F06FDD"/>
    <w:rsid w:val="00F10819"/>
    <w:rsid w:val="00F11219"/>
    <w:rsid w:val="00F1142C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8C3"/>
    <w:rsid w:val="00F7050A"/>
    <w:rsid w:val="00F713B2"/>
    <w:rsid w:val="00F75533"/>
    <w:rsid w:val="00F8036D"/>
    <w:rsid w:val="00F809DC"/>
    <w:rsid w:val="00F86EB0"/>
    <w:rsid w:val="00F90CE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35327"/>
  <w15:docId w15:val="{F7716416-CA0F-4B96-ACC7-8957881B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D452F4"/>
    <w:rPr>
      <w:b/>
      <w:bCs/>
      <w:noProof/>
      <w:sz w:val="26"/>
      <w:szCs w:val="26"/>
    </w:rPr>
  </w:style>
  <w:style w:type="character" w:customStyle="1" w:styleId="20">
    <w:name w:val="標題 2 字元"/>
    <w:link w:val="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EC5DE8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標題 4 字元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標題 5 字元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標題 7 字元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標題 8 字元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標題 9 字元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標題 3 字元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巨集文字 字元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本文 字元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98170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標題 字元"/>
    <w:basedOn w:val="a0"/>
    <w:link w:val="afd"/>
    <w:rsid w:val="00981703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uiPriority w:val="99"/>
    <w:rsid w:val="00E362C0"/>
    <w:pPr>
      <w:numPr>
        <w:numId w:val="11"/>
      </w:numPr>
    </w:pPr>
  </w:style>
  <w:style w:type="paragraph" w:styleId="aff0">
    <w:name w:val="List Paragraph"/>
    <w:basedOn w:val="a"/>
    <w:uiPriority w:val="34"/>
    <w:qFormat/>
    <w:rsid w:val="00E362C0"/>
    <w:pPr>
      <w:ind w:left="720"/>
      <w:contextualSpacing/>
    </w:pPr>
  </w:style>
  <w:style w:type="paragraph" w:customStyle="1" w:styleId="BodyText2">
    <w:name w:val="Body Text2"/>
    <w:basedOn w:val="a"/>
    <w:qFormat/>
    <w:rsid w:val="00E362C0"/>
    <w:pPr>
      <w:spacing w:line="240" w:lineRule="auto"/>
    </w:pPr>
    <w:rPr>
      <w:sz w:val="20"/>
    </w:rPr>
  </w:style>
  <w:style w:type="paragraph" w:customStyle="1" w:styleId="BodyText1">
    <w:name w:val="Body Text1"/>
    <w:basedOn w:val="a"/>
    <w:qFormat/>
    <w:rsid w:val="00A02991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07F5E8882C46EE8B32BAE02FDA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D64B3-9129-4AE3-A104-8587EEF7BE74}"/>
      </w:docPartPr>
      <w:docPartBody>
        <w:p w:rsidR="00030D87" w:rsidRDefault="00A4357C">
          <w:pPr>
            <w:pStyle w:val="2D07F5E8882C46EE8B32BAE02FDAD755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7C"/>
    <w:rsid w:val="00001FB7"/>
    <w:rsid w:val="00030D87"/>
    <w:rsid w:val="00756D74"/>
    <w:rsid w:val="009159F0"/>
    <w:rsid w:val="009517FF"/>
    <w:rsid w:val="00996273"/>
    <w:rsid w:val="009E11F5"/>
    <w:rsid w:val="00A4357C"/>
    <w:rsid w:val="00B11AE9"/>
    <w:rsid w:val="00B271E6"/>
    <w:rsid w:val="00C463B6"/>
    <w:rsid w:val="00D24BEE"/>
    <w:rsid w:val="00DB5A1C"/>
    <w:rsid w:val="00DF2F61"/>
    <w:rsid w:val="00DF742E"/>
    <w:rsid w:val="00E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D07F5E8882C46EE8B32BAE02FDAD755">
    <w:name w:val="2D07F5E8882C46EE8B32BAE02FDAD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138521-E8A0-4895-9B05-24C7FE84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54</TotalTime>
  <Pages>2</Pages>
  <Words>463</Words>
  <Characters>2644</Characters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Design and Implement a VLSM Addressing Scheme</vt:lpstr>
    </vt:vector>
  </TitlesOfParts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2019-11-27T19:43:00Z</dcterms:created>
  <dcterms:modified xsi:type="dcterms:W3CDTF">2021-06-24T03:44:00Z</dcterms:modified>
</cp:coreProperties>
</file>