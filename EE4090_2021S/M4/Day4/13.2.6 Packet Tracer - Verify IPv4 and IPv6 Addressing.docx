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A4562" w14:textId="4CA75E28" w:rsidR="004D36D7" w:rsidRPr="00935786" w:rsidRDefault="00065D75" w:rsidP="004C5C10">
      <w:pPr>
        <w:pStyle w:val="afd"/>
        <w:rPr>
          <w:rStyle w:val="LabTitleInstVersred"/>
          <w:b/>
          <w:color w:val="auto"/>
        </w:rPr>
      </w:pPr>
      <w:sdt>
        <w:sdtPr>
          <w:rPr>
            <w:b w:val="0"/>
          </w:rPr>
          <w:alias w:val="Title"/>
          <w:tag w:val=""/>
          <w:id w:val="-487021785"/>
          <w:placeholder>
            <w:docPart w:val="D9A7A7BC4F444F318C350ACB801812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</w:rPr>
        </w:sdtEndPr>
        <w:sdtContent>
          <w:r w:rsidR="004C5C10" w:rsidRPr="00935786">
            <w:t>Packet Tracer - Verify IPv4 and IPv6 Addressing</w:t>
          </w:r>
        </w:sdtContent>
      </w:sdt>
      <w:r w:rsidR="004D36D7" w:rsidRPr="00935786">
        <w:t xml:space="preserve"> </w:t>
      </w:r>
    </w:p>
    <w:p w14:paraId="15EDEAC4" w14:textId="77777777" w:rsidR="004C5C10" w:rsidRPr="00935786" w:rsidRDefault="004C5C10" w:rsidP="004C5C10">
      <w:pPr>
        <w:pStyle w:val="1"/>
        <w:numPr>
          <w:ilvl w:val="0"/>
          <w:numId w:val="0"/>
        </w:numPr>
      </w:pPr>
      <w:r w:rsidRPr="00935786">
        <w:t>Addressing Table</w:t>
      </w:r>
    </w:p>
    <w:tbl>
      <w:tblPr>
        <w:tblW w:w="966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/ prefix and default gateway. There are blank cells for the PCs where you can enter the IP address and default gateway. Type your answers in the cells listed as &quot;blank&quot;."/>
      </w:tblPr>
      <w:tblGrid>
        <w:gridCol w:w="1617"/>
        <w:gridCol w:w="1800"/>
        <w:gridCol w:w="2520"/>
        <w:gridCol w:w="1821"/>
        <w:gridCol w:w="1911"/>
      </w:tblGrid>
      <w:tr w:rsidR="00935786" w:rsidRPr="00935786" w14:paraId="1112DD16" w14:textId="77777777" w:rsidTr="004D0D6D">
        <w:trPr>
          <w:cantSplit/>
          <w:trHeight w:val="517"/>
          <w:jc w:val="center"/>
        </w:trPr>
        <w:tc>
          <w:tcPr>
            <w:tcW w:w="1617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540CCF" w14:textId="77777777" w:rsidR="004C5C10" w:rsidRPr="00935786" w:rsidRDefault="004C5C10" w:rsidP="004C5C10">
            <w:pPr>
              <w:pStyle w:val="TableHeading"/>
            </w:pPr>
            <w:r w:rsidRPr="00935786">
              <w:t>Device</w:t>
            </w:r>
          </w:p>
        </w:tc>
        <w:tc>
          <w:tcPr>
            <w:tcW w:w="1800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A7C5677" w14:textId="77777777" w:rsidR="004C5C10" w:rsidRPr="00935786" w:rsidRDefault="004C5C10" w:rsidP="004C5C10">
            <w:pPr>
              <w:pStyle w:val="TableHeading"/>
            </w:pPr>
            <w:r w:rsidRPr="00935786">
              <w:t>Interface</w:t>
            </w:r>
          </w:p>
        </w:tc>
        <w:tc>
          <w:tcPr>
            <w:tcW w:w="434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7F0DD0F8" w14:textId="15060F17" w:rsidR="004C5C10" w:rsidRPr="00935786" w:rsidRDefault="004C5C10" w:rsidP="004C5C10">
            <w:pPr>
              <w:pStyle w:val="TableHeading"/>
            </w:pPr>
            <w:r w:rsidRPr="00935786">
              <w:t>IP Address</w:t>
            </w:r>
            <w:r w:rsidR="00714F46" w:rsidRPr="00935786">
              <w:t xml:space="preserve"> </w:t>
            </w:r>
            <w:r w:rsidRPr="00935786">
              <w:t>/</w:t>
            </w:r>
            <w:r w:rsidR="00714F46" w:rsidRPr="00935786">
              <w:t xml:space="preserve"> </w:t>
            </w:r>
            <w:r w:rsidRPr="00935786">
              <w:t>Prefix</w:t>
            </w:r>
          </w:p>
        </w:tc>
        <w:tc>
          <w:tcPr>
            <w:tcW w:w="1911" w:type="dxa"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5016ADB5" w14:textId="77777777" w:rsidR="004C5C10" w:rsidRPr="00935786" w:rsidRDefault="004C5C10" w:rsidP="004C5C10">
            <w:pPr>
              <w:pStyle w:val="TableHeading"/>
            </w:pPr>
            <w:r w:rsidRPr="00935786">
              <w:t>Default Gateway</w:t>
            </w:r>
          </w:p>
        </w:tc>
      </w:tr>
      <w:tr w:rsidR="00935786" w:rsidRPr="00935786" w14:paraId="7A162EB6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1BB850CA" w14:textId="77777777" w:rsidR="004C5C10" w:rsidRPr="00935786" w:rsidRDefault="004C5C10" w:rsidP="004C5C10">
            <w:pPr>
              <w:pStyle w:val="TableText"/>
              <w:jc w:val="both"/>
            </w:pPr>
            <w:r w:rsidRPr="00935786">
              <w:t>R1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90006EA" w14:textId="77777777" w:rsidR="004C5C10" w:rsidRPr="00935786" w:rsidRDefault="004C5C10" w:rsidP="004C5C10">
            <w:pPr>
              <w:pStyle w:val="TableText"/>
            </w:pPr>
            <w:r w:rsidRPr="00935786">
              <w:t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115F4F4" w14:textId="77777777" w:rsidR="004C5C10" w:rsidRPr="00935786" w:rsidRDefault="004C5C10" w:rsidP="004C5C10">
            <w:pPr>
              <w:pStyle w:val="TableText"/>
            </w:pPr>
            <w:r w:rsidRPr="00935786">
              <w:t xml:space="preserve">10.10.1.97 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2632C74" w14:textId="77777777" w:rsidR="004C5C10" w:rsidRPr="00935786" w:rsidRDefault="004C5C10" w:rsidP="004C5C10">
            <w:pPr>
              <w:pStyle w:val="TableText"/>
            </w:pPr>
            <w:r w:rsidRPr="00935786">
              <w:t>255.255.255.224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AD22A0" w14:textId="77777777" w:rsidR="004C5C10" w:rsidRPr="00935786" w:rsidRDefault="004C5C10" w:rsidP="004C5C10">
            <w:pPr>
              <w:pStyle w:val="TableText"/>
            </w:pPr>
            <w:r w:rsidRPr="00935786">
              <w:t>N/A</w:t>
            </w:r>
          </w:p>
        </w:tc>
      </w:tr>
      <w:tr w:rsidR="00935786" w:rsidRPr="00935786" w14:paraId="768C437A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00AED1C" w14:textId="6BB2943B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E3721B6" w14:textId="34C3A3CA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4153B74" w14:textId="2578C620" w:rsidR="000F71DC" w:rsidRPr="00935786" w:rsidRDefault="000F71DC" w:rsidP="004C5C10">
            <w:pPr>
              <w:pStyle w:val="TableText"/>
            </w:pPr>
            <w:r w:rsidRPr="00935786">
              <w:t>2001:</w:t>
            </w:r>
            <w:r w:rsidR="00211DD5" w:rsidRPr="00935786">
              <w:t>db</w:t>
            </w:r>
            <w:r w:rsidRPr="00935786">
              <w:t>8:1:1::1/64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96A030" w14:textId="506F424A" w:rsidR="000F71DC" w:rsidRPr="00935786" w:rsidRDefault="000F71DC" w:rsidP="00CF12A5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935786" w:rsidRPr="00935786" w14:paraId="07AB8BA5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E058AB0" w14:textId="3CED9B09" w:rsidR="004C5C10" w:rsidRPr="00935786" w:rsidRDefault="004C5C10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5A68D61" w14:textId="77777777" w:rsidR="004C5C10" w:rsidRPr="00935786" w:rsidRDefault="004C5C10" w:rsidP="004C5C10">
            <w:pPr>
              <w:pStyle w:val="TableText"/>
            </w:pPr>
            <w:r w:rsidRPr="00935786"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18A9D6D" w14:textId="77777777" w:rsidR="004C5C10" w:rsidRPr="00935786" w:rsidRDefault="004C5C10" w:rsidP="004C5C10">
            <w:pPr>
              <w:pStyle w:val="TableText"/>
            </w:pPr>
            <w:r w:rsidRPr="00935786">
              <w:t>10.10.1.6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DC63A9C" w14:textId="77777777" w:rsidR="004C5C10" w:rsidRPr="00935786" w:rsidRDefault="004C5C10" w:rsidP="004C5C10">
            <w:pPr>
              <w:pStyle w:val="TableText"/>
            </w:pPr>
            <w:r w:rsidRPr="00935786"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48C34E9C" w14:textId="77777777" w:rsidR="004C5C10" w:rsidRPr="00935786" w:rsidRDefault="004C5C10" w:rsidP="004C5C10">
            <w:pPr>
              <w:pStyle w:val="TableText"/>
            </w:pPr>
            <w:r w:rsidRPr="00935786">
              <w:t>N/A</w:t>
            </w:r>
          </w:p>
        </w:tc>
      </w:tr>
      <w:tr w:rsidR="00935786" w:rsidRPr="00935786" w14:paraId="0F63F584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B18EBAB" w14:textId="02618F00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15D7D6" w14:textId="5657A8DF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F0608FA" w14:textId="4C792112" w:rsidR="000F71DC" w:rsidRPr="00935786" w:rsidRDefault="000F71DC" w:rsidP="004C5C10">
            <w:pPr>
              <w:pStyle w:val="TableText"/>
            </w:pPr>
            <w:r w:rsidRPr="00935786">
              <w:t>2001:</w:t>
            </w:r>
            <w:r w:rsidR="00211DD5" w:rsidRPr="00935786">
              <w:t>db</w:t>
            </w:r>
            <w:r w:rsidRPr="00935786">
              <w:t>8:1:2::2/64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5934FA9" w14:textId="574EFCC7" w:rsidR="000F71DC" w:rsidRPr="00935786" w:rsidRDefault="000F71DC" w:rsidP="00CF12A5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935786" w:rsidRPr="00935786" w14:paraId="6BB8D60E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CE8ABE" w14:textId="73B7A799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AD60EE" w14:textId="7BF65910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46C765B" w14:textId="0E1979D6" w:rsidR="000F71DC" w:rsidRPr="00935786" w:rsidRDefault="00211DD5" w:rsidP="004C5C10">
            <w:pPr>
              <w:pStyle w:val="TableText"/>
            </w:pPr>
            <w:r w:rsidRPr="00935786">
              <w:t>fe</w:t>
            </w:r>
            <w:r w:rsidR="000F71DC" w:rsidRPr="00935786">
              <w:t>80::1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005707B" w14:textId="0C444DB7" w:rsidR="000F71DC" w:rsidRPr="00935786" w:rsidRDefault="000F71DC" w:rsidP="00CF12A5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935786" w:rsidRPr="00935786" w14:paraId="080160EB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2CF8B9D8" w14:textId="77777777" w:rsidR="004C5C10" w:rsidRPr="00935786" w:rsidRDefault="004C5C10" w:rsidP="004C5C10">
            <w:pPr>
              <w:pStyle w:val="TableText"/>
            </w:pPr>
            <w:r w:rsidRPr="00935786">
              <w:t>R2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CFE6451" w14:textId="77777777" w:rsidR="004C5C10" w:rsidRPr="00935786" w:rsidRDefault="004C5C10" w:rsidP="004C5C10">
            <w:pPr>
              <w:pStyle w:val="TableText"/>
            </w:pPr>
            <w:r w:rsidRPr="00935786">
              <w:t>S0/0/0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65B50E4" w14:textId="77777777" w:rsidR="004C5C10" w:rsidRPr="00935786" w:rsidRDefault="004C5C10" w:rsidP="004C5C10">
            <w:pPr>
              <w:pStyle w:val="TableText"/>
            </w:pPr>
            <w:r w:rsidRPr="00935786">
              <w:t>10.10.1.5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83B1006" w14:textId="77777777" w:rsidR="004C5C10" w:rsidRPr="00935786" w:rsidRDefault="004C5C10" w:rsidP="004C5C10">
            <w:pPr>
              <w:pStyle w:val="TableText"/>
            </w:pPr>
            <w:r w:rsidRPr="00935786"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CE27DD0" w14:textId="77777777" w:rsidR="004C5C10" w:rsidRPr="00935786" w:rsidRDefault="004C5C10" w:rsidP="004C5C10">
            <w:pPr>
              <w:pStyle w:val="TableText"/>
            </w:pPr>
            <w:r w:rsidRPr="00935786">
              <w:t>N/A</w:t>
            </w:r>
          </w:p>
        </w:tc>
      </w:tr>
      <w:tr w:rsidR="00935786" w:rsidRPr="00935786" w14:paraId="1CDDC334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7EFCE5F" w14:textId="67A5860D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5CCD26E" w14:textId="3DEA0892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1DB1771E" w14:textId="3EEF8373" w:rsidR="000F71DC" w:rsidRPr="00935786" w:rsidRDefault="000F71DC" w:rsidP="004C5C10">
            <w:pPr>
              <w:pStyle w:val="TableText"/>
            </w:pPr>
            <w:r w:rsidRPr="00935786">
              <w:t>2001:</w:t>
            </w:r>
            <w:r w:rsidR="00211DD5" w:rsidRPr="00935786">
              <w:t>db</w:t>
            </w:r>
            <w:r w:rsidRPr="00935786">
              <w:t>8:1:2::1/64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C33735E" w14:textId="33661CC7" w:rsidR="000F71DC" w:rsidRPr="00935786" w:rsidRDefault="000F71DC" w:rsidP="00CF12A5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935786" w:rsidRPr="00935786" w14:paraId="6C3FCC8F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02966482" w14:textId="5414A006" w:rsidR="004C5C10" w:rsidRPr="00935786" w:rsidRDefault="004C5C10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E9A6EB2" w14:textId="77777777" w:rsidR="004C5C10" w:rsidRPr="00935786" w:rsidRDefault="004C5C10" w:rsidP="004C5C10">
            <w:pPr>
              <w:pStyle w:val="TableText"/>
            </w:pPr>
            <w:r w:rsidRPr="00935786"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5958798" w14:textId="77777777" w:rsidR="004C5C10" w:rsidRPr="00935786" w:rsidRDefault="004C5C10" w:rsidP="004C5C10">
            <w:pPr>
              <w:pStyle w:val="TableText"/>
            </w:pPr>
            <w:r w:rsidRPr="00935786">
              <w:t>10.10.1.9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7FB666" w14:textId="77777777" w:rsidR="004C5C10" w:rsidRPr="00935786" w:rsidRDefault="004C5C10" w:rsidP="004C5C10">
            <w:pPr>
              <w:pStyle w:val="TableText"/>
            </w:pPr>
            <w:r w:rsidRPr="00935786"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22853B47" w14:textId="77777777" w:rsidR="004C5C10" w:rsidRPr="00935786" w:rsidRDefault="004C5C10" w:rsidP="004C5C10">
            <w:pPr>
              <w:pStyle w:val="TableText"/>
            </w:pPr>
            <w:r w:rsidRPr="00935786">
              <w:t>N/A</w:t>
            </w:r>
          </w:p>
        </w:tc>
      </w:tr>
      <w:tr w:rsidR="00935786" w:rsidRPr="00935786" w14:paraId="7A0DC36E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6978BDF" w14:textId="364BF753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5EDDE903" w14:textId="51A66AAB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24113BA" w14:textId="75F53733" w:rsidR="000F71DC" w:rsidRPr="00935786" w:rsidRDefault="000F71DC" w:rsidP="004C5C10">
            <w:pPr>
              <w:pStyle w:val="TableText"/>
            </w:pPr>
            <w:r w:rsidRPr="00935786">
              <w:t>2001:</w:t>
            </w:r>
            <w:r w:rsidR="00211DD5" w:rsidRPr="00935786">
              <w:t>db</w:t>
            </w:r>
            <w:r w:rsidRPr="00935786">
              <w:t>8:1:3::1/64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159E6ECF" w14:textId="6F6ADA14" w:rsidR="000F71DC" w:rsidRPr="00935786" w:rsidRDefault="000F71DC" w:rsidP="00CF12A5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935786" w:rsidRPr="00935786" w14:paraId="4D4B6CD4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F47B2" w14:textId="1B5BE945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E3E77DE" w14:textId="78570865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D895165" w14:textId="51189CEB" w:rsidR="000F71DC" w:rsidRPr="00935786" w:rsidRDefault="00211DD5" w:rsidP="004C5C10">
            <w:pPr>
              <w:pStyle w:val="TableText"/>
            </w:pPr>
            <w:r w:rsidRPr="00935786">
              <w:t>fe</w:t>
            </w:r>
            <w:r w:rsidR="000F71DC" w:rsidRPr="00935786">
              <w:t>80::2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2804700D" w14:textId="713D1EA9" w:rsidR="000F71DC" w:rsidRPr="00935786" w:rsidRDefault="000F71DC" w:rsidP="00CF12A5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935786" w:rsidRPr="00935786" w14:paraId="0D3191E0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19ACD24" w14:textId="77777777" w:rsidR="004C5C10" w:rsidRPr="00935786" w:rsidRDefault="004C5C10" w:rsidP="004C5C10">
            <w:pPr>
              <w:pStyle w:val="TableText"/>
            </w:pPr>
            <w:r w:rsidRPr="00935786">
              <w:t>R3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ABCCCE7" w14:textId="77777777" w:rsidR="004C5C10" w:rsidRPr="00935786" w:rsidRDefault="004C5C10" w:rsidP="004C5C10">
            <w:pPr>
              <w:pStyle w:val="TableText"/>
            </w:pPr>
            <w:r w:rsidRPr="00935786">
              <w:t>G0/0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80D5FD6" w14:textId="77777777" w:rsidR="004C5C10" w:rsidRPr="00935786" w:rsidRDefault="004C5C10" w:rsidP="004C5C10">
            <w:pPr>
              <w:pStyle w:val="TableText"/>
            </w:pPr>
            <w:r w:rsidRPr="00935786">
              <w:t>10.10.1.17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042244C6" w14:textId="77777777" w:rsidR="004C5C10" w:rsidRPr="00935786" w:rsidRDefault="004C5C10" w:rsidP="004C5C10">
            <w:pPr>
              <w:pStyle w:val="TableText"/>
            </w:pPr>
            <w:r w:rsidRPr="00935786">
              <w:t>255.255.255.240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31B523F7" w14:textId="77777777" w:rsidR="004C5C10" w:rsidRPr="00935786" w:rsidRDefault="004C5C10" w:rsidP="004C5C10">
            <w:pPr>
              <w:pStyle w:val="TableText"/>
            </w:pPr>
            <w:r w:rsidRPr="00935786">
              <w:t>N/A</w:t>
            </w:r>
          </w:p>
        </w:tc>
      </w:tr>
      <w:tr w:rsidR="00935786" w:rsidRPr="00935786" w14:paraId="5C384F89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41B5FB5E" w14:textId="3010C5CC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791970" w14:textId="7C367EAB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29D1EB27" w14:textId="4A3DB6BE" w:rsidR="000F71DC" w:rsidRPr="00935786" w:rsidRDefault="000F71DC" w:rsidP="004C5C10">
            <w:pPr>
              <w:pStyle w:val="TableText"/>
              <w:rPr>
                <w:b/>
              </w:rPr>
            </w:pPr>
            <w:r w:rsidRPr="00935786">
              <w:t>2001:</w:t>
            </w:r>
            <w:r w:rsidR="00211DD5" w:rsidRPr="00935786">
              <w:t>db</w:t>
            </w:r>
            <w:r w:rsidRPr="00935786">
              <w:t>8:1:4::1/64</w:t>
            </w:r>
          </w:p>
        </w:tc>
        <w:tc>
          <w:tcPr>
            <w:tcW w:w="1911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5370E9B" w14:textId="051D2FED" w:rsidR="000F71DC" w:rsidRPr="00935786" w:rsidRDefault="000F71DC" w:rsidP="00CF12A5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935786" w:rsidRPr="00935786" w14:paraId="7E23B93F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77502517" w14:textId="0E80F2C3" w:rsidR="004C5C10" w:rsidRPr="00935786" w:rsidRDefault="004C5C10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58ABD9E4" w14:textId="77777777" w:rsidR="004C5C10" w:rsidRPr="00935786" w:rsidRDefault="004C5C10" w:rsidP="004C5C10">
            <w:pPr>
              <w:pStyle w:val="TableText"/>
            </w:pPr>
            <w:r w:rsidRPr="00935786">
              <w:t>S0/0/1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3D2E774" w14:textId="77777777" w:rsidR="004C5C10" w:rsidRPr="00935786" w:rsidRDefault="004C5C10" w:rsidP="004C5C10">
            <w:pPr>
              <w:pStyle w:val="TableText"/>
            </w:pPr>
            <w:r w:rsidRPr="00935786">
              <w:t>10.10.1.10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5D062EFF" w14:textId="77777777" w:rsidR="004C5C10" w:rsidRPr="00935786" w:rsidRDefault="004C5C10" w:rsidP="004C5C10">
            <w:pPr>
              <w:pStyle w:val="TableText"/>
            </w:pPr>
            <w:r w:rsidRPr="00935786">
              <w:t>255.255.255.252</w:t>
            </w:r>
          </w:p>
        </w:tc>
        <w:tc>
          <w:tcPr>
            <w:tcW w:w="1911" w:type="dxa"/>
            <w:tcBorders>
              <w:bottom w:val="nil"/>
            </w:tcBorders>
            <w:shd w:val="clear" w:color="auto" w:fill="FFFFFF" w:themeFill="background1"/>
            <w:vAlign w:val="bottom"/>
          </w:tcPr>
          <w:p w14:paraId="5145CF04" w14:textId="77777777" w:rsidR="004C5C10" w:rsidRPr="00935786" w:rsidRDefault="004C5C10" w:rsidP="004C5C10">
            <w:pPr>
              <w:pStyle w:val="TableText"/>
            </w:pPr>
            <w:r w:rsidRPr="00935786">
              <w:t>N/A</w:t>
            </w:r>
          </w:p>
        </w:tc>
      </w:tr>
      <w:tr w:rsidR="00935786" w:rsidRPr="00935786" w14:paraId="74D26C0B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B869C33" w14:textId="03EDD98B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3623232D" w14:textId="5CC00CCC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41" w:type="dxa"/>
            <w:gridSpan w:val="2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D09363B" w14:textId="09600887" w:rsidR="000F71DC" w:rsidRPr="00935786" w:rsidRDefault="000F71DC" w:rsidP="004C5C10">
            <w:pPr>
              <w:pStyle w:val="TableText"/>
            </w:pPr>
            <w:r w:rsidRPr="00935786">
              <w:t>2001:</w:t>
            </w:r>
            <w:r w:rsidR="00211DD5" w:rsidRPr="00935786">
              <w:t>db</w:t>
            </w:r>
            <w:r w:rsidRPr="00935786">
              <w:t>8:1:3::2/64</w:t>
            </w:r>
          </w:p>
        </w:tc>
        <w:tc>
          <w:tcPr>
            <w:tcW w:w="1911" w:type="dxa"/>
            <w:tcBorders>
              <w:top w:val="nil"/>
              <w:bottom w:val="nil"/>
            </w:tcBorders>
            <w:shd w:val="clear" w:color="auto" w:fill="FFFFFF" w:themeFill="background1"/>
            <w:vAlign w:val="bottom"/>
          </w:tcPr>
          <w:p w14:paraId="6572812C" w14:textId="50CE1ABA" w:rsidR="000F71DC" w:rsidRPr="00935786" w:rsidRDefault="000F71DC" w:rsidP="00CF12A5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935786" w:rsidRPr="00935786" w14:paraId="6825CFDB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787D3E3" w14:textId="56BF4D89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40D888E7" w14:textId="4EB7CCBE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4E08CCCD" w14:textId="11F4A94F" w:rsidR="000F71DC" w:rsidRPr="00935786" w:rsidRDefault="00211DD5" w:rsidP="004C5C10">
            <w:pPr>
              <w:pStyle w:val="TableText"/>
            </w:pPr>
            <w:r w:rsidRPr="00935786">
              <w:t>fe</w:t>
            </w:r>
            <w:r w:rsidR="000F71DC" w:rsidRPr="00935786">
              <w:t>80::3</w:t>
            </w:r>
          </w:p>
        </w:tc>
        <w:tc>
          <w:tcPr>
            <w:tcW w:w="1911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42A5A7DE" w14:textId="0DE4299D" w:rsidR="000F71DC" w:rsidRPr="00935786" w:rsidRDefault="000F71DC" w:rsidP="00CF12A5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</w:tr>
      <w:tr w:rsidR="00935786" w:rsidRPr="00935786" w14:paraId="330E1295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0DA3E718" w14:textId="77777777" w:rsidR="004C5C10" w:rsidRPr="00935786" w:rsidRDefault="004C5C10" w:rsidP="004C5C10">
            <w:pPr>
              <w:pStyle w:val="TableText"/>
            </w:pPr>
            <w:r w:rsidRPr="00935786">
              <w:t>PC1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63E531B9" w14:textId="77777777" w:rsidR="004C5C10" w:rsidRPr="00935786" w:rsidRDefault="004C5C10" w:rsidP="004C5C10">
            <w:pPr>
              <w:pStyle w:val="TableText"/>
            </w:pPr>
            <w:r w:rsidRPr="00935786">
              <w:t>NIC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AB17446" w14:textId="5102DF01" w:rsidR="004C5C10" w:rsidRPr="00935786" w:rsidRDefault="00935786" w:rsidP="00351CDE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935786">
              <w:rPr>
                <w:i w:val="0"/>
                <w:color w:val="1F497D" w:themeColor="text2"/>
                <w:sz w:val="20"/>
                <w:szCs w:val="20"/>
              </w:rPr>
              <w:t>10.10.1.100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4C69B1D" w14:textId="297324E0" w:rsidR="004C5C10" w:rsidRPr="00935786" w:rsidRDefault="00935786" w:rsidP="00351CDE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935786">
              <w:rPr>
                <w:i w:val="0"/>
                <w:color w:val="1F497D" w:themeColor="text2"/>
                <w:sz w:val="20"/>
                <w:szCs w:val="20"/>
              </w:rPr>
              <w:t>255.255.255.224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423980C6" w14:textId="1B6B1915" w:rsidR="004C5C10" w:rsidRPr="00935786" w:rsidRDefault="00935786" w:rsidP="00351CDE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935786">
              <w:rPr>
                <w:i w:val="0"/>
                <w:color w:val="1F497D" w:themeColor="text2"/>
                <w:sz w:val="20"/>
                <w:szCs w:val="20"/>
              </w:rPr>
              <w:t>10.10.1.97</w:t>
            </w:r>
          </w:p>
        </w:tc>
      </w:tr>
      <w:tr w:rsidR="00935786" w:rsidRPr="00935786" w14:paraId="3AC8A989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3DEBB220" w14:textId="040E68C6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161D40DB" w14:textId="0F2A16F9" w:rsidR="000F71DC" w:rsidRPr="00935786" w:rsidRDefault="000F71DC" w:rsidP="004D0D6D">
            <w:pPr>
              <w:pStyle w:val="ConfigWindow"/>
              <w:spacing w:after="120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7B4DD31E" w14:textId="5AF26A7D" w:rsidR="000F71DC" w:rsidRPr="00935786" w:rsidRDefault="00935786" w:rsidP="00351CDE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935786">
              <w:rPr>
                <w:i w:val="0"/>
                <w:color w:val="1F497D" w:themeColor="text2"/>
                <w:sz w:val="20"/>
                <w:szCs w:val="20"/>
              </w:rPr>
              <w:t>2001:DB8:1:1::A</w:t>
            </w:r>
            <w:r>
              <w:rPr>
                <w:i w:val="0"/>
                <w:color w:val="1F497D" w:themeColor="text2"/>
                <w:sz w:val="20"/>
                <w:szCs w:val="20"/>
              </w:rPr>
              <w:t>/64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73A923A0" w14:textId="02029CDD" w:rsidR="000F71DC" w:rsidRPr="00935786" w:rsidRDefault="00935786" w:rsidP="00351CDE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935786">
              <w:rPr>
                <w:i w:val="0"/>
                <w:color w:val="1F497D" w:themeColor="text2"/>
                <w:sz w:val="20"/>
                <w:szCs w:val="20"/>
              </w:rPr>
              <w:t>FE80::1</w:t>
            </w:r>
          </w:p>
        </w:tc>
      </w:tr>
      <w:tr w:rsidR="00935786" w:rsidRPr="00935786" w14:paraId="521CCC4A" w14:textId="77777777" w:rsidTr="004D0D6D">
        <w:trPr>
          <w:cantSplit/>
          <w:jc w:val="center"/>
        </w:trPr>
        <w:tc>
          <w:tcPr>
            <w:tcW w:w="1617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3F1CC2B6" w14:textId="77777777" w:rsidR="004C5C10" w:rsidRPr="00935786" w:rsidRDefault="004C5C10" w:rsidP="004C5C10">
            <w:pPr>
              <w:pStyle w:val="TableText"/>
            </w:pPr>
            <w:r w:rsidRPr="00935786">
              <w:t>PC2</w:t>
            </w:r>
          </w:p>
        </w:tc>
        <w:tc>
          <w:tcPr>
            <w:tcW w:w="1800" w:type="dxa"/>
            <w:tcBorders>
              <w:bottom w:val="nil"/>
            </w:tcBorders>
            <w:shd w:val="clear" w:color="auto" w:fill="FFFFFF" w:themeFill="background1"/>
            <w:vAlign w:val="center"/>
          </w:tcPr>
          <w:p w14:paraId="4D66A711" w14:textId="77777777" w:rsidR="004C5C10" w:rsidRPr="00935786" w:rsidRDefault="004C5C10" w:rsidP="004C5C10">
            <w:pPr>
              <w:pStyle w:val="TableText"/>
            </w:pPr>
            <w:r w:rsidRPr="00935786">
              <w:t>NIC</w:t>
            </w:r>
          </w:p>
        </w:tc>
        <w:tc>
          <w:tcPr>
            <w:tcW w:w="2520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7624270A" w14:textId="46857446" w:rsidR="004C5C10" w:rsidRPr="00935786" w:rsidRDefault="00935786" w:rsidP="00351CDE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935786">
              <w:rPr>
                <w:i w:val="0"/>
                <w:color w:val="1F497D" w:themeColor="text2"/>
                <w:sz w:val="20"/>
                <w:szCs w:val="20"/>
              </w:rPr>
              <w:t>10.10.1.20</w:t>
            </w:r>
          </w:p>
        </w:tc>
        <w:tc>
          <w:tcPr>
            <w:tcW w:w="1821" w:type="dxa"/>
            <w:tcBorders>
              <w:bottom w:val="single" w:sz="2" w:space="0" w:color="auto"/>
            </w:tcBorders>
            <w:shd w:val="clear" w:color="auto" w:fill="FFFFFF" w:themeFill="background1"/>
            <w:vAlign w:val="bottom"/>
          </w:tcPr>
          <w:p w14:paraId="63FAB21A" w14:textId="33C7E6D2" w:rsidR="004C5C10" w:rsidRPr="00935786" w:rsidRDefault="00935786" w:rsidP="00351CDE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935786">
              <w:rPr>
                <w:i w:val="0"/>
                <w:color w:val="1F497D" w:themeColor="text2"/>
                <w:sz w:val="20"/>
                <w:szCs w:val="20"/>
              </w:rPr>
              <w:t>255.255.255.240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238F78DF" w14:textId="730F05B4" w:rsidR="004C5C10" w:rsidRPr="00935786" w:rsidRDefault="00935786" w:rsidP="00351CDE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935786">
              <w:rPr>
                <w:i w:val="0"/>
                <w:color w:val="1F497D" w:themeColor="text2"/>
                <w:sz w:val="20"/>
                <w:szCs w:val="20"/>
              </w:rPr>
              <w:t>10.10.1.17</w:t>
            </w:r>
          </w:p>
        </w:tc>
      </w:tr>
      <w:tr w:rsidR="00935786" w:rsidRPr="00935786" w14:paraId="0A2BA060" w14:textId="77777777" w:rsidTr="004D0D6D">
        <w:trPr>
          <w:cantSplit/>
          <w:jc w:val="center"/>
        </w:trPr>
        <w:tc>
          <w:tcPr>
            <w:tcW w:w="1617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35D62573" w14:textId="37D62BE7" w:rsidR="000F71DC" w:rsidRPr="00935786" w:rsidRDefault="000F71DC" w:rsidP="000F71DC">
            <w:pPr>
              <w:pStyle w:val="ConfigWindow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</w:tcBorders>
            <w:shd w:val="clear" w:color="auto" w:fill="FFFFFF" w:themeFill="background1"/>
            <w:vAlign w:val="bottom"/>
          </w:tcPr>
          <w:p w14:paraId="73677C33" w14:textId="2E5F0AB2" w:rsidR="000F71DC" w:rsidRPr="00935786" w:rsidRDefault="000F71DC" w:rsidP="004D0D6D">
            <w:pPr>
              <w:pStyle w:val="ConfigWindow"/>
              <w:spacing w:after="120"/>
              <w:rPr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4341" w:type="dxa"/>
            <w:gridSpan w:val="2"/>
            <w:shd w:val="clear" w:color="auto" w:fill="FFFFFF" w:themeFill="background1"/>
            <w:vAlign w:val="bottom"/>
          </w:tcPr>
          <w:p w14:paraId="64149F0B" w14:textId="3A564274" w:rsidR="000F71DC" w:rsidRPr="00935786" w:rsidRDefault="00935786" w:rsidP="00351CDE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935786">
              <w:rPr>
                <w:i w:val="0"/>
                <w:color w:val="1F497D" w:themeColor="text2"/>
                <w:sz w:val="20"/>
                <w:szCs w:val="20"/>
              </w:rPr>
              <w:t>2001:DB8:1:4::A</w:t>
            </w:r>
            <w:r>
              <w:rPr>
                <w:i w:val="0"/>
                <w:color w:val="1F497D" w:themeColor="text2"/>
                <w:sz w:val="20"/>
                <w:szCs w:val="20"/>
              </w:rPr>
              <w:t>/64</w:t>
            </w:r>
          </w:p>
        </w:tc>
        <w:tc>
          <w:tcPr>
            <w:tcW w:w="1911" w:type="dxa"/>
            <w:shd w:val="clear" w:color="auto" w:fill="FFFFFF" w:themeFill="background1"/>
            <w:vAlign w:val="bottom"/>
          </w:tcPr>
          <w:p w14:paraId="06266635" w14:textId="417FC8F2" w:rsidR="000F71DC" w:rsidRPr="00935786" w:rsidRDefault="00935786" w:rsidP="00351CDE">
            <w:pPr>
              <w:pStyle w:val="ConfigWindow"/>
              <w:rPr>
                <w:i w:val="0"/>
                <w:color w:val="1F497D" w:themeColor="text2"/>
                <w:sz w:val="20"/>
                <w:szCs w:val="20"/>
              </w:rPr>
            </w:pPr>
            <w:r w:rsidRPr="00935786">
              <w:rPr>
                <w:i w:val="0"/>
                <w:color w:val="1F497D" w:themeColor="text2"/>
                <w:sz w:val="20"/>
                <w:szCs w:val="20"/>
              </w:rPr>
              <w:t>FE80::3</w:t>
            </w:r>
          </w:p>
        </w:tc>
      </w:tr>
    </w:tbl>
    <w:p w14:paraId="46B4414A" w14:textId="77777777" w:rsidR="004C5C10" w:rsidRPr="00935786" w:rsidRDefault="004C5C10" w:rsidP="004C5C10">
      <w:pPr>
        <w:pStyle w:val="1"/>
        <w:numPr>
          <w:ilvl w:val="0"/>
          <w:numId w:val="3"/>
        </w:numPr>
      </w:pPr>
      <w:r w:rsidRPr="00935786">
        <w:t>Objectives</w:t>
      </w:r>
    </w:p>
    <w:p w14:paraId="0C39997D" w14:textId="77777777" w:rsidR="004C5C10" w:rsidRPr="00935786" w:rsidRDefault="004C5C10" w:rsidP="004C5C10">
      <w:pPr>
        <w:pStyle w:val="BodyTextL25Bold"/>
      </w:pPr>
      <w:r w:rsidRPr="00935786">
        <w:t>Part 1: Complete the Addressing Table Documentation</w:t>
      </w:r>
    </w:p>
    <w:p w14:paraId="18C20F94" w14:textId="77777777" w:rsidR="004C5C10" w:rsidRPr="00935786" w:rsidRDefault="004C5C10" w:rsidP="004C5C10">
      <w:pPr>
        <w:pStyle w:val="BodyTextL25Bold"/>
      </w:pPr>
      <w:r w:rsidRPr="00935786">
        <w:t>Part 2: Test Connectivity Using Ping</w:t>
      </w:r>
    </w:p>
    <w:p w14:paraId="67DC58F6" w14:textId="77777777" w:rsidR="004C5C10" w:rsidRPr="00935786" w:rsidRDefault="004C5C10" w:rsidP="004C5C10">
      <w:pPr>
        <w:pStyle w:val="BodyTextL25Bold"/>
      </w:pPr>
      <w:r w:rsidRPr="00935786">
        <w:t>Part 3: Discover the Path by Tracing the Route</w:t>
      </w:r>
    </w:p>
    <w:p w14:paraId="0B4DB80D" w14:textId="77777777" w:rsidR="004C5C10" w:rsidRPr="00935786" w:rsidRDefault="004C5C10" w:rsidP="004C5C10">
      <w:pPr>
        <w:pStyle w:val="1"/>
        <w:numPr>
          <w:ilvl w:val="0"/>
          <w:numId w:val="3"/>
        </w:numPr>
      </w:pPr>
      <w:r w:rsidRPr="00935786">
        <w:t>Background</w:t>
      </w:r>
    </w:p>
    <w:p w14:paraId="262D0D96" w14:textId="289784B7" w:rsidR="004C5C10" w:rsidRPr="00935786" w:rsidRDefault="004C5C10" w:rsidP="00795165">
      <w:pPr>
        <w:pStyle w:val="BodyTextL25"/>
      </w:pPr>
      <w:r w:rsidRPr="00935786">
        <w:t xml:space="preserve">Dual-stack allows IPv4 and IPv6 to coexist on the same network. In this activity, you will investigate a dual-stack implementation including documenting the IPv4 and IPv6 configuration for end devices, testing connectivity for both IPv4 and IPv6 using </w:t>
      </w:r>
      <w:r w:rsidRPr="00935786">
        <w:rPr>
          <w:b/>
        </w:rPr>
        <w:t>ping</w:t>
      </w:r>
      <w:r w:rsidRPr="00935786">
        <w:t>, and tracing the path from end to end for IPv4 and IPv6.Complete the Addressing Table Documentation</w:t>
      </w:r>
    </w:p>
    <w:p w14:paraId="296F0790" w14:textId="3D7079DA" w:rsidR="004C5C10" w:rsidRPr="00935786" w:rsidRDefault="004C5C10" w:rsidP="004C5C10">
      <w:pPr>
        <w:pStyle w:val="3"/>
      </w:pPr>
      <w:r w:rsidRPr="00935786">
        <w:lastRenderedPageBreak/>
        <w:t>Use ipconfig to verify IPv4 addressing.</w:t>
      </w:r>
    </w:p>
    <w:p w14:paraId="2381F183" w14:textId="77777777" w:rsidR="004C5C10" w:rsidRPr="00935786" w:rsidRDefault="004C5C10" w:rsidP="00714F46">
      <w:pPr>
        <w:pStyle w:val="SubStepAlpha"/>
        <w:spacing w:before="0"/>
      </w:pPr>
      <w:r w:rsidRPr="00935786">
        <w:t xml:space="preserve">Click </w:t>
      </w:r>
      <w:r w:rsidRPr="00935786">
        <w:rPr>
          <w:b/>
        </w:rPr>
        <w:t xml:space="preserve">PC1 </w:t>
      </w:r>
      <w:r w:rsidRPr="00935786">
        <w:t xml:space="preserve">and open the </w:t>
      </w:r>
      <w:r w:rsidRPr="00935786">
        <w:rPr>
          <w:b/>
        </w:rPr>
        <w:t>Command Prompt.</w:t>
      </w:r>
    </w:p>
    <w:p w14:paraId="4B1AEC08" w14:textId="77777777" w:rsidR="004C5C10" w:rsidRPr="00935786" w:rsidRDefault="004C5C10" w:rsidP="000F71DC">
      <w:pPr>
        <w:pStyle w:val="SubStepAlpha"/>
      </w:pPr>
      <w:r w:rsidRPr="00935786">
        <w:t xml:space="preserve">Enter the </w:t>
      </w:r>
      <w:r w:rsidRPr="00935786">
        <w:rPr>
          <w:b/>
        </w:rPr>
        <w:t>ipconfig /all</w:t>
      </w:r>
      <w:r w:rsidRPr="00935786">
        <w:t xml:space="preserve"> command to collect the IPv4 information. Fill-in the </w:t>
      </w:r>
      <w:r w:rsidRPr="00935786">
        <w:rPr>
          <w:b/>
        </w:rPr>
        <w:t xml:space="preserve">Addressing Table </w:t>
      </w:r>
      <w:r w:rsidRPr="00935786">
        <w:t>with the IPv4 address, subnet mask, and default gateway.</w:t>
      </w:r>
    </w:p>
    <w:p w14:paraId="62DDC6A5" w14:textId="77777777" w:rsidR="004C5C10" w:rsidRPr="00935786" w:rsidRDefault="004C5C10" w:rsidP="000F71DC">
      <w:pPr>
        <w:pStyle w:val="SubStepAlpha"/>
      </w:pPr>
      <w:r w:rsidRPr="00935786">
        <w:t xml:space="preserve">Click </w:t>
      </w:r>
      <w:r w:rsidRPr="00935786">
        <w:rPr>
          <w:b/>
        </w:rPr>
        <w:t xml:space="preserve">PC2 </w:t>
      </w:r>
      <w:r w:rsidRPr="00935786">
        <w:t xml:space="preserve">and open the </w:t>
      </w:r>
      <w:r w:rsidRPr="00935786">
        <w:rPr>
          <w:b/>
        </w:rPr>
        <w:t>Command Prompt.</w:t>
      </w:r>
    </w:p>
    <w:p w14:paraId="711A9CAD" w14:textId="77777777" w:rsidR="004C5C10" w:rsidRPr="00935786" w:rsidRDefault="004C5C10" w:rsidP="000F71DC">
      <w:pPr>
        <w:pStyle w:val="SubStepAlpha"/>
      </w:pPr>
      <w:r w:rsidRPr="00935786">
        <w:t xml:space="preserve">Enter the </w:t>
      </w:r>
      <w:r w:rsidRPr="00935786">
        <w:rPr>
          <w:b/>
        </w:rPr>
        <w:t>ipconfig /all</w:t>
      </w:r>
      <w:r w:rsidRPr="00935786">
        <w:t xml:space="preserve"> command to collect the IPv4 information. Fill-in the </w:t>
      </w:r>
      <w:r w:rsidRPr="00935786">
        <w:rPr>
          <w:b/>
        </w:rPr>
        <w:t xml:space="preserve">Addressing Table </w:t>
      </w:r>
      <w:r w:rsidRPr="00935786">
        <w:t>with the IPv4 address, subnet mask, and default gateway.</w:t>
      </w:r>
    </w:p>
    <w:p w14:paraId="24F998E7" w14:textId="77777777" w:rsidR="004C5C10" w:rsidRPr="00935786" w:rsidRDefault="004C5C10" w:rsidP="004C5C10">
      <w:pPr>
        <w:pStyle w:val="3"/>
      </w:pPr>
      <w:r w:rsidRPr="00935786">
        <w:t>Use ipv6config to verify IPv6 addressing.</w:t>
      </w:r>
    </w:p>
    <w:p w14:paraId="166B99BB" w14:textId="77777777" w:rsidR="004C5C10" w:rsidRPr="00935786" w:rsidRDefault="004C5C10" w:rsidP="000F71DC">
      <w:pPr>
        <w:pStyle w:val="SubStepAlpha"/>
      </w:pPr>
      <w:r w:rsidRPr="00935786">
        <w:t xml:space="preserve">On </w:t>
      </w:r>
      <w:r w:rsidRPr="00935786">
        <w:rPr>
          <w:b/>
        </w:rPr>
        <w:t>PC1</w:t>
      </w:r>
      <w:r w:rsidRPr="00935786">
        <w:t xml:space="preserve">, enter the </w:t>
      </w:r>
      <w:r w:rsidRPr="00935786">
        <w:rPr>
          <w:b/>
        </w:rPr>
        <w:t>ipv6config /all</w:t>
      </w:r>
      <w:r w:rsidRPr="00935786">
        <w:t xml:space="preserve"> command to collect the IPv6 information. Fill-in the </w:t>
      </w:r>
      <w:r w:rsidRPr="00935786">
        <w:rPr>
          <w:b/>
        </w:rPr>
        <w:t xml:space="preserve">Addressing Table </w:t>
      </w:r>
      <w:r w:rsidRPr="00935786">
        <w:t>with the IPv6 address, subnet prefix, and default gateway.</w:t>
      </w:r>
    </w:p>
    <w:p w14:paraId="38F55D2C" w14:textId="226F21B4" w:rsidR="004C5C10" w:rsidRPr="00935786" w:rsidRDefault="004C5C10" w:rsidP="000F71DC">
      <w:pPr>
        <w:pStyle w:val="SubStepAlpha"/>
      </w:pPr>
      <w:r w:rsidRPr="00935786">
        <w:t xml:space="preserve">On </w:t>
      </w:r>
      <w:r w:rsidRPr="00935786">
        <w:rPr>
          <w:b/>
        </w:rPr>
        <w:t>PC2</w:t>
      </w:r>
      <w:r w:rsidRPr="00935786">
        <w:t xml:space="preserve">, enter the </w:t>
      </w:r>
      <w:r w:rsidRPr="00935786">
        <w:rPr>
          <w:b/>
        </w:rPr>
        <w:t>ipv6config /all</w:t>
      </w:r>
      <w:r w:rsidRPr="00935786">
        <w:t xml:space="preserve"> command to collect the IPv6 information. Fill-in the </w:t>
      </w:r>
      <w:r w:rsidRPr="00935786">
        <w:rPr>
          <w:b/>
        </w:rPr>
        <w:t xml:space="preserve">Addressing Table </w:t>
      </w:r>
      <w:r w:rsidRPr="00935786">
        <w:t>with the IPv6 address, subnet prefix, and default gateway.</w:t>
      </w:r>
    </w:p>
    <w:p w14:paraId="38042A57" w14:textId="77777777" w:rsidR="004C5C10" w:rsidRPr="00935786" w:rsidRDefault="004C5C10" w:rsidP="00714F46">
      <w:pPr>
        <w:pStyle w:val="2"/>
      </w:pPr>
      <w:r w:rsidRPr="00935786">
        <w:t>Test Connectivity Using Ping</w:t>
      </w:r>
    </w:p>
    <w:p w14:paraId="12D91EC7" w14:textId="2ABE2667" w:rsidR="004C5C10" w:rsidRPr="00935786" w:rsidRDefault="004C5C10" w:rsidP="004C5C10">
      <w:pPr>
        <w:pStyle w:val="3"/>
      </w:pPr>
      <w:r w:rsidRPr="00935786">
        <w:t>Use ping to verify IPv4 connectivity.</w:t>
      </w:r>
    </w:p>
    <w:p w14:paraId="2E7E8399" w14:textId="77777777" w:rsidR="00AD5E7D" w:rsidRPr="00935786" w:rsidRDefault="004C5C10" w:rsidP="00714F46">
      <w:pPr>
        <w:pStyle w:val="SubStepAlpha"/>
        <w:spacing w:before="0"/>
      </w:pPr>
      <w:r w:rsidRPr="00935786">
        <w:t xml:space="preserve">From </w:t>
      </w:r>
      <w:r w:rsidRPr="00935786">
        <w:rPr>
          <w:b/>
        </w:rPr>
        <w:t>PC1</w:t>
      </w:r>
      <w:r w:rsidRPr="00935786">
        <w:t xml:space="preserve">, ping the IPv4 address for </w:t>
      </w:r>
      <w:r w:rsidRPr="00935786">
        <w:rPr>
          <w:b/>
        </w:rPr>
        <w:t>PC2</w:t>
      </w:r>
      <w:r w:rsidRPr="00935786">
        <w:t>.</w:t>
      </w:r>
    </w:p>
    <w:p w14:paraId="468B4D1D" w14:textId="77777777" w:rsidR="00AD5E7D" w:rsidRPr="00935786" w:rsidRDefault="00AD5E7D" w:rsidP="00AD5E7D">
      <w:pPr>
        <w:pStyle w:val="4"/>
        <w:rPr>
          <w:color w:val="auto"/>
        </w:rPr>
      </w:pPr>
      <w:r w:rsidRPr="00935786">
        <w:rPr>
          <w:color w:val="auto"/>
        </w:rPr>
        <w:t>Question:</w:t>
      </w:r>
    </w:p>
    <w:p w14:paraId="691A24C7" w14:textId="5E4CD1AA" w:rsidR="00AD5E7D" w:rsidRDefault="004C5C10" w:rsidP="00AD5E7D">
      <w:pPr>
        <w:pStyle w:val="BodyTextL50"/>
        <w:spacing w:before="0"/>
      </w:pPr>
      <w:r w:rsidRPr="00935786">
        <w:t>Was the result successful?</w:t>
      </w:r>
    </w:p>
    <w:p w14:paraId="44145A39" w14:textId="4F182BEF" w:rsidR="00935786" w:rsidRPr="00935786" w:rsidRDefault="00935786" w:rsidP="00AD5E7D">
      <w:pPr>
        <w:pStyle w:val="BodyTextL50"/>
        <w:spacing w:before="0"/>
        <w:rPr>
          <w:color w:val="1F497D" w:themeColor="text2"/>
        </w:rPr>
      </w:pPr>
      <w:r w:rsidRPr="00935786">
        <w:rPr>
          <w:color w:val="1F497D" w:themeColor="text2"/>
        </w:rPr>
        <w:t>Yes</w:t>
      </w:r>
    </w:p>
    <w:p w14:paraId="737782A1" w14:textId="77777777" w:rsidR="00AD5E7D" w:rsidRPr="00935786" w:rsidRDefault="004C5C10" w:rsidP="000F71DC">
      <w:pPr>
        <w:pStyle w:val="SubStepAlpha"/>
      </w:pPr>
      <w:r w:rsidRPr="00935786">
        <w:t xml:space="preserve">From </w:t>
      </w:r>
      <w:r w:rsidRPr="00935786">
        <w:rPr>
          <w:b/>
        </w:rPr>
        <w:t>PC2</w:t>
      </w:r>
      <w:r w:rsidRPr="00935786">
        <w:t xml:space="preserve">, ping the IPv4 address for </w:t>
      </w:r>
      <w:r w:rsidRPr="00935786">
        <w:rPr>
          <w:b/>
        </w:rPr>
        <w:t>PC1</w:t>
      </w:r>
      <w:r w:rsidR="00AD5E7D" w:rsidRPr="00935786">
        <w:t>.</w:t>
      </w:r>
    </w:p>
    <w:p w14:paraId="4ADB4F9A" w14:textId="77777777" w:rsidR="00AD5E7D" w:rsidRPr="00935786" w:rsidRDefault="00AD5E7D" w:rsidP="00AD5E7D">
      <w:pPr>
        <w:pStyle w:val="4"/>
        <w:rPr>
          <w:color w:val="auto"/>
        </w:rPr>
      </w:pPr>
      <w:r w:rsidRPr="00935786">
        <w:rPr>
          <w:color w:val="auto"/>
        </w:rPr>
        <w:t>Question:</w:t>
      </w:r>
    </w:p>
    <w:p w14:paraId="5A89B41D" w14:textId="6D5A52CD" w:rsidR="00AD5E7D" w:rsidRDefault="004C5C10" w:rsidP="00AD5E7D">
      <w:pPr>
        <w:pStyle w:val="BodyTextL50"/>
        <w:spacing w:before="0"/>
      </w:pPr>
      <w:r w:rsidRPr="00935786">
        <w:t>Was the result successful?</w:t>
      </w:r>
    </w:p>
    <w:p w14:paraId="3D2780A7" w14:textId="5D947B81" w:rsidR="00935786" w:rsidRPr="00935786" w:rsidRDefault="00935786" w:rsidP="00AD5E7D">
      <w:pPr>
        <w:pStyle w:val="BodyTextL50"/>
        <w:spacing w:before="0"/>
        <w:rPr>
          <w:color w:val="1F497D" w:themeColor="text2"/>
        </w:rPr>
      </w:pPr>
      <w:r w:rsidRPr="00935786">
        <w:rPr>
          <w:color w:val="1F497D" w:themeColor="text2"/>
        </w:rPr>
        <w:t>Yes</w:t>
      </w:r>
    </w:p>
    <w:p w14:paraId="650E3BEA" w14:textId="77777777" w:rsidR="004C5C10" w:rsidRPr="00935786" w:rsidRDefault="004C5C10" w:rsidP="004C5C10">
      <w:pPr>
        <w:pStyle w:val="3"/>
      </w:pPr>
      <w:r w:rsidRPr="00935786">
        <w:t>Use ping to verify IPv6 connectivity.</w:t>
      </w:r>
    </w:p>
    <w:p w14:paraId="4E7DB825" w14:textId="77777777" w:rsidR="00714F46" w:rsidRPr="00935786" w:rsidRDefault="004C5C10" w:rsidP="000F71DC">
      <w:pPr>
        <w:pStyle w:val="SubStepAlpha"/>
      </w:pPr>
      <w:r w:rsidRPr="00935786">
        <w:t xml:space="preserve">From </w:t>
      </w:r>
      <w:r w:rsidRPr="00935786">
        <w:rPr>
          <w:b/>
        </w:rPr>
        <w:t>PC1</w:t>
      </w:r>
      <w:r w:rsidRPr="00935786">
        <w:t xml:space="preserve">, ping the IPv6 address for </w:t>
      </w:r>
      <w:r w:rsidRPr="00935786">
        <w:rPr>
          <w:b/>
        </w:rPr>
        <w:t>PC2</w:t>
      </w:r>
      <w:r w:rsidR="00714F46" w:rsidRPr="00935786">
        <w:t>.</w:t>
      </w:r>
    </w:p>
    <w:p w14:paraId="2106D304" w14:textId="39F30B51" w:rsidR="00714F46" w:rsidRPr="00935786" w:rsidRDefault="00714F46" w:rsidP="00714F46">
      <w:pPr>
        <w:pStyle w:val="4"/>
        <w:rPr>
          <w:color w:val="auto"/>
        </w:rPr>
      </w:pPr>
      <w:r w:rsidRPr="00935786">
        <w:rPr>
          <w:color w:val="auto"/>
        </w:rPr>
        <w:t>Question:</w:t>
      </w:r>
    </w:p>
    <w:p w14:paraId="3FD87D2B" w14:textId="7BE3FCA9" w:rsidR="00714F46" w:rsidRDefault="004C5C10" w:rsidP="00714F46">
      <w:pPr>
        <w:pStyle w:val="BodyTextL50"/>
        <w:spacing w:before="0"/>
      </w:pPr>
      <w:r w:rsidRPr="00935786">
        <w:t>Was the result successful?</w:t>
      </w:r>
    </w:p>
    <w:p w14:paraId="448E3565" w14:textId="77777777" w:rsidR="00935786" w:rsidRPr="00935786" w:rsidRDefault="00935786" w:rsidP="00935786">
      <w:pPr>
        <w:pStyle w:val="BodyTextL50"/>
        <w:spacing w:before="0"/>
        <w:rPr>
          <w:color w:val="1F497D" w:themeColor="text2"/>
        </w:rPr>
      </w:pPr>
      <w:r w:rsidRPr="00935786">
        <w:rPr>
          <w:color w:val="1F497D" w:themeColor="text2"/>
        </w:rPr>
        <w:t>Yes</w:t>
      </w:r>
    </w:p>
    <w:p w14:paraId="033952F7" w14:textId="17F1EA66" w:rsidR="00714F46" w:rsidRPr="00935786" w:rsidRDefault="004C5C10" w:rsidP="00795165">
      <w:pPr>
        <w:pStyle w:val="BodyTextL50"/>
      </w:pPr>
      <w:r w:rsidRPr="00935786">
        <w:t xml:space="preserve">From </w:t>
      </w:r>
      <w:r w:rsidRPr="00935786">
        <w:rPr>
          <w:b/>
        </w:rPr>
        <w:t>PC2</w:t>
      </w:r>
      <w:r w:rsidRPr="00935786">
        <w:t xml:space="preserve">, ping the IPv6 address of </w:t>
      </w:r>
      <w:r w:rsidRPr="00935786">
        <w:rPr>
          <w:b/>
        </w:rPr>
        <w:t>PC1</w:t>
      </w:r>
      <w:r w:rsidR="00714F46" w:rsidRPr="00935786">
        <w:t>.</w:t>
      </w:r>
    </w:p>
    <w:p w14:paraId="529DCD6F" w14:textId="26AAE62A" w:rsidR="00714F46" w:rsidRPr="00935786" w:rsidRDefault="00714F46" w:rsidP="00714F46">
      <w:pPr>
        <w:pStyle w:val="4"/>
        <w:rPr>
          <w:color w:val="auto"/>
        </w:rPr>
      </w:pPr>
      <w:r w:rsidRPr="00935786">
        <w:rPr>
          <w:color w:val="auto"/>
        </w:rPr>
        <w:t>Question:</w:t>
      </w:r>
    </w:p>
    <w:p w14:paraId="32A830B2" w14:textId="1E1D965A" w:rsidR="00714F46" w:rsidRDefault="004C5C10" w:rsidP="00714F46">
      <w:pPr>
        <w:pStyle w:val="BodyTextL50"/>
        <w:spacing w:before="0"/>
      </w:pPr>
      <w:r w:rsidRPr="00935786">
        <w:t>Was the result successful?</w:t>
      </w:r>
    </w:p>
    <w:p w14:paraId="3F72EB5A" w14:textId="77777777" w:rsidR="00935786" w:rsidRPr="00935786" w:rsidRDefault="00935786" w:rsidP="00935786">
      <w:pPr>
        <w:pStyle w:val="BodyTextL50"/>
        <w:spacing w:before="0"/>
        <w:rPr>
          <w:color w:val="1F497D" w:themeColor="text2"/>
        </w:rPr>
      </w:pPr>
      <w:r w:rsidRPr="00935786">
        <w:rPr>
          <w:color w:val="1F497D" w:themeColor="text2"/>
        </w:rPr>
        <w:t>Yes</w:t>
      </w:r>
    </w:p>
    <w:p w14:paraId="188A0401" w14:textId="77777777" w:rsidR="004C5C10" w:rsidRPr="00935786" w:rsidRDefault="004C5C10" w:rsidP="00714F46">
      <w:pPr>
        <w:pStyle w:val="2"/>
      </w:pPr>
      <w:r w:rsidRPr="00935786">
        <w:t>Discover the Path by Tracing the Route</w:t>
      </w:r>
    </w:p>
    <w:p w14:paraId="01C86260" w14:textId="704D386D" w:rsidR="004C5C10" w:rsidRPr="00935786" w:rsidRDefault="004C5C10" w:rsidP="004C5C10">
      <w:pPr>
        <w:pStyle w:val="3"/>
      </w:pPr>
      <w:r w:rsidRPr="00935786">
        <w:t>Use tracert to discover the IPv4 path.</w:t>
      </w:r>
    </w:p>
    <w:p w14:paraId="7F729F57" w14:textId="77777777" w:rsidR="004C5C10" w:rsidRPr="00935786" w:rsidRDefault="004C5C10" w:rsidP="00714F46">
      <w:pPr>
        <w:pStyle w:val="SubStepAlpha"/>
        <w:spacing w:before="0"/>
      </w:pPr>
      <w:r w:rsidRPr="00935786">
        <w:t xml:space="preserve">From </w:t>
      </w:r>
      <w:r w:rsidRPr="00935786">
        <w:rPr>
          <w:b/>
        </w:rPr>
        <w:t>PC1</w:t>
      </w:r>
      <w:r w:rsidRPr="00935786">
        <w:t xml:space="preserve">, trace the route to </w:t>
      </w:r>
      <w:r w:rsidRPr="00935786">
        <w:rPr>
          <w:b/>
        </w:rPr>
        <w:t>PC2</w:t>
      </w:r>
      <w:r w:rsidRPr="00935786">
        <w:t xml:space="preserve">. </w:t>
      </w:r>
    </w:p>
    <w:p w14:paraId="6B57BBB9" w14:textId="77777777" w:rsidR="004C5C10" w:rsidRPr="00935786" w:rsidRDefault="004C5C10" w:rsidP="004C5C10">
      <w:pPr>
        <w:pStyle w:val="CMD"/>
        <w:rPr>
          <w:b/>
        </w:rPr>
      </w:pPr>
      <w:r w:rsidRPr="00935786">
        <w:t xml:space="preserve">PC&gt; </w:t>
      </w:r>
      <w:r w:rsidRPr="00935786">
        <w:rPr>
          <w:b/>
        </w:rPr>
        <w:t>tracert 10.10.1.20</w:t>
      </w:r>
    </w:p>
    <w:p w14:paraId="1FC9A75D" w14:textId="77777777" w:rsidR="000F71DC" w:rsidRPr="00935786" w:rsidRDefault="000F71DC" w:rsidP="000F71DC">
      <w:pPr>
        <w:pStyle w:val="4"/>
        <w:rPr>
          <w:color w:val="auto"/>
        </w:rPr>
      </w:pPr>
      <w:r w:rsidRPr="00935786">
        <w:rPr>
          <w:color w:val="auto"/>
        </w:rPr>
        <w:t>Questions:</w:t>
      </w:r>
    </w:p>
    <w:p w14:paraId="162657B4" w14:textId="28225AED" w:rsidR="000F71DC" w:rsidRDefault="004C5C10" w:rsidP="000F71DC">
      <w:pPr>
        <w:pStyle w:val="BodyTextL50"/>
        <w:spacing w:before="0"/>
      </w:pPr>
      <w:r w:rsidRPr="00935786">
        <w:t>What addresses were encountered along the path?</w:t>
      </w:r>
    </w:p>
    <w:p w14:paraId="0C4024C9" w14:textId="77777777" w:rsidR="00935786" w:rsidRPr="00935786" w:rsidRDefault="00935786" w:rsidP="00935786">
      <w:pPr>
        <w:ind w:left="720"/>
        <w:rPr>
          <w:sz w:val="20"/>
        </w:rPr>
      </w:pPr>
      <w:r w:rsidRPr="00935786">
        <w:rPr>
          <w:color w:val="1F497D" w:themeColor="text2"/>
          <w:sz w:val="20"/>
        </w:rPr>
        <w:t>10.10.1.97, 10.10.1.5, 10.10.1.10, 10.10.1.20</w:t>
      </w:r>
    </w:p>
    <w:p w14:paraId="76D99474" w14:textId="13CFE5AD" w:rsidR="000F71DC" w:rsidRDefault="004C5C10" w:rsidP="004C5C10">
      <w:pPr>
        <w:pStyle w:val="BodyTextL50"/>
      </w:pPr>
      <w:r w:rsidRPr="00935786">
        <w:t>With which interfaces are the four addresses associated</w:t>
      </w:r>
    </w:p>
    <w:p w14:paraId="29AAC93C" w14:textId="4EC07F75" w:rsidR="00935786" w:rsidRPr="00935786" w:rsidRDefault="00935786" w:rsidP="004C5C10">
      <w:pPr>
        <w:pStyle w:val="BodyTextL50"/>
        <w:rPr>
          <w:color w:val="1F497D" w:themeColor="text2"/>
        </w:rPr>
      </w:pPr>
      <w:r w:rsidRPr="00935786">
        <w:rPr>
          <w:color w:val="1F497D" w:themeColor="text2"/>
        </w:rPr>
        <w:t>G0/0 of R1, S0/0/0 on R2, S0/0/01 on R3, NIC of PC2</w:t>
      </w:r>
    </w:p>
    <w:p w14:paraId="72BC63E6" w14:textId="4B8858DA" w:rsidR="004C5C10" w:rsidRPr="00935786" w:rsidRDefault="004C5C10" w:rsidP="000F71DC">
      <w:pPr>
        <w:pStyle w:val="SubStepAlpha"/>
      </w:pPr>
      <w:r w:rsidRPr="00935786">
        <w:lastRenderedPageBreak/>
        <w:t xml:space="preserve">From </w:t>
      </w:r>
      <w:r w:rsidRPr="00935786">
        <w:rPr>
          <w:b/>
        </w:rPr>
        <w:t>PC2</w:t>
      </w:r>
      <w:r w:rsidRPr="00935786">
        <w:t xml:space="preserve">, trace the route to </w:t>
      </w:r>
      <w:r w:rsidRPr="00935786">
        <w:rPr>
          <w:b/>
        </w:rPr>
        <w:t>PC1</w:t>
      </w:r>
      <w:r w:rsidR="00240916" w:rsidRPr="00935786">
        <w:t>.</w:t>
      </w:r>
    </w:p>
    <w:p w14:paraId="48C5765E" w14:textId="2A706C90" w:rsidR="00240916" w:rsidRPr="00935786" w:rsidRDefault="00240916" w:rsidP="00240916">
      <w:pPr>
        <w:pStyle w:val="4"/>
        <w:rPr>
          <w:color w:val="auto"/>
        </w:rPr>
      </w:pPr>
      <w:r w:rsidRPr="00935786">
        <w:rPr>
          <w:color w:val="auto"/>
        </w:rPr>
        <w:t>Questions:</w:t>
      </w:r>
    </w:p>
    <w:p w14:paraId="130F2E01" w14:textId="49E68EDC" w:rsidR="00240916" w:rsidRDefault="004C5C10" w:rsidP="00240916">
      <w:pPr>
        <w:pStyle w:val="BodyTextL50"/>
        <w:spacing w:before="0"/>
      </w:pPr>
      <w:r w:rsidRPr="00935786">
        <w:t>What addresses were encountered along the path?</w:t>
      </w:r>
    </w:p>
    <w:p w14:paraId="03A14EEE" w14:textId="77777777" w:rsidR="00935786" w:rsidRPr="00935786" w:rsidRDefault="00935786" w:rsidP="00935786">
      <w:pPr>
        <w:ind w:firstLine="720"/>
        <w:rPr>
          <w:sz w:val="20"/>
        </w:rPr>
      </w:pPr>
      <w:r w:rsidRPr="00935786">
        <w:rPr>
          <w:color w:val="1F497D" w:themeColor="text2"/>
          <w:sz w:val="20"/>
        </w:rPr>
        <w:t>10.10.1.17, 10.10.1.9, 10.10.1.6, 10.10.1.100</w:t>
      </w:r>
    </w:p>
    <w:p w14:paraId="34C5398B" w14:textId="5E5DC3F8" w:rsidR="00240916" w:rsidRDefault="004C5C10" w:rsidP="004C5C10">
      <w:pPr>
        <w:pStyle w:val="BodyTextL50"/>
      </w:pPr>
      <w:r w:rsidRPr="00935786">
        <w:t>With which interfaces are the four addresses associated?</w:t>
      </w:r>
    </w:p>
    <w:p w14:paraId="2E4B4F97" w14:textId="77777777" w:rsidR="00935786" w:rsidRPr="00935786" w:rsidRDefault="00935786" w:rsidP="00935786">
      <w:pPr>
        <w:ind w:firstLine="720"/>
        <w:rPr>
          <w:sz w:val="20"/>
        </w:rPr>
      </w:pPr>
      <w:r w:rsidRPr="00935786">
        <w:rPr>
          <w:color w:val="1F497D" w:themeColor="text2"/>
          <w:sz w:val="20"/>
        </w:rPr>
        <w:t>G0/0 of R3, S0/0/1 of R2, S0/0/1 of R1, NIC of PC1</w:t>
      </w:r>
    </w:p>
    <w:p w14:paraId="750A3458" w14:textId="77777777" w:rsidR="004C5C10" w:rsidRPr="00935786" w:rsidRDefault="004C5C10" w:rsidP="004C5C10">
      <w:pPr>
        <w:pStyle w:val="3"/>
      </w:pPr>
      <w:r w:rsidRPr="00935786">
        <w:t>Use tracert to discover the IPv6 path.</w:t>
      </w:r>
    </w:p>
    <w:p w14:paraId="2386F933" w14:textId="77777777" w:rsidR="004C5C10" w:rsidRPr="00935786" w:rsidRDefault="004C5C10" w:rsidP="000F71DC">
      <w:pPr>
        <w:pStyle w:val="SubStepAlpha"/>
      </w:pPr>
      <w:r w:rsidRPr="00935786">
        <w:t xml:space="preserve">From </w:t>
      </w:r>
      <w:r w:rsidRPr="00935786">
        <w:rPr>
          <w:b/>
        </w:rPr>
        <w:t>PC1</w:t>
      </w:r>
      <w:r w:rsidRPr="00935786">
        <w:t xml:space="preserve">, trace the route to the IPv6 address for </w:t>
      </w:r>
      <w:r w:rsidRPr="00935786">
        <w:rPr>
          <w:b/>
        </w:rPr>
        <w:t>PC2</w:t>
      </w:r>
      <w:r w:rsidR="000F71DC" w:rsidRPr="00935786">
        <w:t>.</w:t>
      </w:r>
    </w:p>
    <w:p w14:paraId="0C12DC4B" w14:textId="420C78E5" w:rsidR="004C5C10" w:rsidRPr="00935786" w:rsidRDefault="004C5C10" w:rsidP="004C5C10">
      <w:pPr>
        <w:pStyle w:val="CMD"/>
        <w:rPr>
          <w:b/>
        </w:rPr>
      </w:pPr>
      <w:r w:rsidRPr="00935786">
        <w:t xml:space="preserve">PC&gt; </w:t>
      </w:r>
      <w:r w:rsidRPr="00935786">
        <w:rPr>
          <w:b/>
        </w:rPr>
        <w:t>tracert 2001:</w:t>
      </w:r>
      <w:r w:rsidR="00211DD5" w:rsidRPr="00935786">
        <w:rPr>
          <w:b/>
        </w:rPr>
        <w:t>db</w:t>
      </w:r>
      <w:r w:rsidRPr="00935786">
        <w:rPr>
          <w:b/>
        </w:rPr>
        <w:t>8:1:4::</w:t>
      </w:r>
      <w:r w:rsidR="00211DD5" w:rsidRPr="00935786">
        <w:rPr>
          <w:b/>
        </w:rPr>
        <w:t>a</w:t>
      </w:r>
    </w:p>
    <w:p w14:paraId="4A99D6A7" w14:textId="77777777" w:rsidR="000F71DC" w:rsidRPr="00935786" w:rsidRDefault="000F71DC" w:rsidP="000F71DC">
      <w:pPr>
        <w:pStyle w:val="4"/>
        <w:rPr>
          <w:color w:val="auto"/>
        </w:rPr>
      </w:pPr>
      <w:r w:rsidRPr="00935786">
        <w:rPr>
          <w:color w:val="auto"/>
        </w:rPr>
        <w:t>Questions:</w:t>
      </w:r>
    </w:p>
    <w:p w14:paraId="0ACCA15C" w14:textId="475AC510" w:rsidR="000F71DC" w:rsidRDefault="004C5C10" w:rsidP="000F71DC">
      <w:pPr>
        <w:pStyle w:val="BodyTextL50"/>
        <w:spacing w:before="0"/>
      </w:pPr>
      <w:r w:rsidRPr="00935786">
        <w:t>What addresses were encountered along the path?</w:t>
      </w:r>
    </w:p>
    <w:p w14:paraId="535CCF41" w14:textId="77777777" w:rsidR="00935786" w:rsidRPr="00935786" w:rsidRDefault="00935786" w:rsidP="00935786">
      <w:pPr>
        <w:ind w:firstLine="720"/>
        <w:rPr>
          <w:sz w:val="20"/>
        </w:rPr>
      </w:pPr>
      <w:r w:rsidRPr="00935786">
        <w:rPr>
          <w:color w:val="1F497D" w:themeColor="text2"/>
          <w:sz w:val="20"/>
        </w:rPr>
        <w:t>2001:db8:1:1::1, 2001:db8:1:2::1, 2001:db8:1:3::2, 2001:db8:1:4::a</w:t>
      </w:r>
    </w:p>
    <w:p w14:paraId="227BCBD9" w14:textId="2A87CA3B" w:rsidR="000F71DC" w:rsidRDefault="004C5C10" w:rsidP="004C5C10">
      <w:pPr>
        <w:pStyle w:val="BodyTextL50"/>
      </w:pPr>
      <w:r w:rsidRPr="00935786">
        <w:t>With which interfaces are the four addresses associated?</w:t>
      </w:r>
    </w:p>
    <w:p w14:paraId="65A462A7" w14:textId="77777777" w:rsidR="00935786" w:rsidRPr="00935786" w:rsidRDefault="00935786" w:rsidP="00935786">
      <w:pPr>
        <w:ind w:firstLine="720"/>
        <w:rPr>
          <w:color w:val="1F497D" w:themeColor="text2"/>
          <w:sz w:val="20"/>
        </w:rPr>
      </w:pPr>
      <w:r w:rsidRPr="00935786">
        <w:rPr>
          <w:color w:val="1F497D" w:themeColor="text2"/>
          <w:sz w:val="20"/>
        </w:rPr>
        <w:t>G0/0 of R1, S0/0/0 of r2, S0/0/1 of R3, NIC of PC2</w:t>
      </w:r>
    </w:p>
    <w:p w14:paraId="3136A8D0" w14:textId="77777777" w:rsidR="004C5C10" w:rsidRPr="00935786" w:rsidRDefault="004C5C10" w:rsidP="000F71DC">
      <w:pPr>
        <w:pStyle w:val="SubStepAlpha"/>
      </w:pPr>
      <w:r w:rsidRPr="00935786">
        <w:t xml:space="preserve">From </w:t>
      </w:r>
      <w:r w:rsidRPr="00935786">
        <w:rPr>
          <w:b/>
        </w:rPr>
        <w:t>PC2</w:t>
      </w:r>
      <w:r w:rsidRPr="00935786">
        <w:t xml:space="preserve">, trace the route to the IPv6 address for </w:t>
      </w:r>
      <w:r w:rsidRPr="00935786">
        <w:rPr>
          <w:b/>
        </w:rPr>
        <w:t>PC1</w:t>
      </w:r>
      <w:r w:rsidR="000F71DC" w:rsidRPr="00935786">
        <w:t>.</w:t>
      </w:r>
    </w:p>
    <w:p w14:paraId="18F70E27" w14:textId="77777777" w:rsidR="000F71DC" w:rsidRPr="00935786" w:rsidRDefault="000F71DC" w:rsidP="000F71DC">
      <w:pPr>
        <w:pStyle w:val="4"/>
        <w:rPr>
          <w:color w:val="auto"/>
        </w:rPr>
      </w:pPr>
      <w:r w:rsidRPr="00935786">
        <w:rPr>
          <w:color w:val="auto"/>
        </w:rPr>
        <w:t>Questions:</w:t>
      </w:r>
    </w:p>
    <w:p w14:paraId="58E6B8CC" w14:textId="6E699EC5" w:rsidR="000F71DC" w:rsidRDefault="004C5C10" w:rsidP="000F71DC">
      <w:pPr>
        <w:pStyle w:val="BodyTextL50"/>
        <w:spacing w:before="0"/>
      </w:pPr>
      <w:r w:rsidRPr="00935786">
        <w:t>What addresses were encountered along the path?</w:t>
      </w:r>
    </w:p>
    <w:p w14:paraId="08320ABB" w14:textId="77777777" w:rsidR="00935786" w:rsidRPr="00935786" w:rsidRDefault="00935786" w:rsidP="00935786">
      <w:pPr>
        <w:ind w:firstLine="720"/>
        <w:rPr>
          <w:sz w:val="20"/>
        </w:rPr>
      </w:pPr>
      <w:r w:rsidRPr="00935786">
        <w:rPr>
          <w:color w:val="1F497D" w:themeColor="text2"/>
          <w:sz w:val="20"/>
        </w:rPr>
        <w:t>2001:db8:1:4::1, 2001:db8:1:3::1, 2001:db8:1:2::2, 2001:db8:1:1::a</w:t>
      </w:r>
    </w:p>
    <w:p w14:paraId="33131A7B" w14:textId="02D2611C" w:rsidR="000F71DC" w:rsidRDefault="004C5C10" w:rsidP="004C5C10">
      <w:pPr>
        <w:pStyle w:val="BodyTextL50"/>
      </w:pPr>
      <w:r w:rsidRPr="00935786">
        <w:t>With which interfaces are the four addresses associated?</w:t>
      </w:r>
    </w:p>
    <w:p w14:paraId="457765FB" w14:textId="77777777" w:rsidR="00935786" w:rsidRPr="00935786" w:rsidRDefault="00935786" w:rsidP="00935786">
      <w:pPr>
        <w:ind w:firstLine="720"/>
        <w:rPr>
          <w:sz w:val="20"/>
        </w:rPr>
      </w:pPr>
      <w:r w:rsidRPr="00935786">
        <w:rPr>
          <w:color w:val="1F497D" w:themeColor="text2"/>
          <w:sz w:val="20"/>
        </w:rPr>
        <w:t>G0/0 of R3, S0/0/1 of R2, S0/0/1 of R1, NIC of PC1</w:t>
      </w:r>
    </w:p>
    <w:p w14:paraId="2A2BF40D" w14:textId="5D014DFF" w:rsidR="004C5C10" w:rsidRPr="00935786" w:rsidRDefault="004C5C10" w:rsidP="000F36A0">
      <w:pPr>
        <w:pStyle w:val="ConfigWindow"/>
        <w:rPr>
          <w:color w:val="auto"/>
          <w:sz w:val="20"/>
        </w:rPr>
      </w:pPr>
      <w:r w:rsidRPr="00935786">
        <w:rPr>
          <w:color w:val="auto"/>
        </w:rPr>
        <w:t>End of document</w:t>
      </w:r>
    </w:p>
    <w:sectPr w:rsidR="004C5C10" w:rsidRPr="00935786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E96CC" w14:textId="77777777" w:rsidR="00065D75" w:rsidRDefault="00065D75" w:rsidP="00710659">
      <w:pPr>
        <w:spacing w:after="0" w:line="240" w:lineRule="auto"/>
      </w:pPr>
      <w:r>
        <w:separator/>
      </w:r>
    </w:p>
    <w:p w14:paraId="0E1BF890" w14:textId="77777777" w:rsidR="00065D75" w:rsidRDefault="00065D75"/>
  </w:endnote>
  <w:endnote w:type="continuationSeparator" w:id="0">
    <w:p w14:paraId="50674C58" w14:textId="77777777" w:rsidR="00065D75" w:rsidRDefault="00065D75" w:rsidP="00710659">
      <w:pPr>
        <w:spacing w:after="0" w:line="240" w:lineRule="auto"/>
      </w:pPr>
      <w:r>
        <w:continuationSeparator/>
      </w:r>
    </w:p>
    <w:p w14:paraId="25E8BCE3" w14:textId="77777777" w:rsidR="00065D75" w:rsidRDefault="00065D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5C864" w14:textId="77777777" w:rsidR="003B256A" w:rsidRDefault="003B256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DB026" w14:textId="5C0B6093" w:rsidR="00926CB2" w:rsidRPr="00882B63" w:rsidRDefault="008E00D5" w:rsidP="00E859E3">
    <w:pPr>
      <w:pStyle w:val="a5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C5C10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35786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6724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67243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A5CA4" w14:textId="36F43AD7" w:rsidR="00882B63" w:rsidRPr="00882B63" w:rsidRDefault="00882B63" w:rsidP="00E859E3">
    <w:pPr>
      <w:pStyle w:val="a5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4C5C10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935786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A1FF5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A1FF5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DD866" w14:textId="77777777" w:rsidR="00065D75" w:rsidRDefault="00065D75" w:rsidP="00710659">
      <w:pPr>
        <w:spacing w:after="0" w:line="240" w:lineRule="auto"/>
      </w:pPr>
      <w:r>
        <w:separator/>
      </w:r>
    </w:p>
    <w:p w14:paraId="3E137BF3" w14:textId="77777777" w:rsidR="00065D75" w:rsidRDefault="00065D75"/>
  </w:footnote>
  <w:footnote w:type="continuationSeparator" w:id="0">
    <w:p w14:paraId="2ED666D5" w14:textId="77777777" w:rsidR="00065D75" w:rsidRDefault="00065D75" w:rsidP="00710659">
      <w:pPr>
        <w:spacing w:after="0" w:line="240" w:lineRule="auto"/>
      </w:pPr>
      <w:r>
        <w:continuationSeparator/>
      </w:r>
    </w:p>
    <w:p w14:paraId="7233C654" w14:textId="77777777" w:rsidR="00065D75" w:rsidRDefault="00065D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F26D0" w14:textId="77777777" w:rsidR="003B256A" w:rsidRDefault="003B256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D9A7A7BC4F444F318C350ACB8018126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0CC52E81" w14:textId="77777777" w:rsidR="00926CB2" w:rsidRDefault="004C5C10" w:rsidP="008402F2">
        <w:pPr>
          <w:pStyle w:val="PageHead"/>
        </w:pPr>
        <w:r>
          <w:t>Packet Tracer - Verify IPv4 and IPv6 Addressing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EAFB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4887D7C" wp14:editId="2342C59B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A821A02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87C49F8"/>
    <w:multiLevelType w:val="multilevel"/>
    <w:tmpl w:val="84D4590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 w:numId="10">
    <w:abstractNumId w:val="6"/>
    <w:lvlOverride w:ilvl="0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3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87A"/>
    <w:rsid w:val="000010E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684"/>
    <w:rsid w:val="00065D75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36A0"/>
    <w:rsid w:val="000F6743"/>
    <w:rsid w:val="000F71DC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57D3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1DD5"/>
    <w:rsid w:val="00215665"/>
    <w:rsid w:val="002163BB"/>
    <w:rsid w:val="0021792C"/>
    <w:rsid w:val="002240AB"/>
    <w:rsid w:val="00225E37"/>
    <w:rsid w:val="00231229"/>
    <w:rsid w:val="00231DCA"/>
    <w:rsid w:val="00235792"/>
    <w:rsid w:val="00240916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356BA"/>
    <w:rsid w:val="0034218C"/>
    <w:rsid w:val="0034455D"/>
    <w:rsid w:val="0034604B"/>
    <w:rsid w:val="00346D17"/>
    <w:rsid w:val="00347972"/>
    <w:rsid w:val="00351CDE"/>
    <w:rsid w:val="00352718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00BA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51C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C5C10"/>
    <w:rsid w:val="004D01F2"/>
    <w:rsid w:val="004D0D6D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16FC3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144D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1FF5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14F46"/>
    <w:rsid w:val="007219F8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5165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E7156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35786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487A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5E7D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7243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286F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12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0C48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B6F23"/>
  <w15:docId w15:val="{5AE0431E-9631-441C-8AA2-A1CF451DB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0F71DC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autoRedefine/>
    <w:uiPriority w:val="9"/>
    <w:unhideWhenUsed/>
    <w:qFormat/>
    <w:rsid w:val="000F71DC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714F46"/>
    <w:pPr>
      <w:keepNext/>
      <w:numPr>
        <w:ilvl w:val="1"/>
        <w:numId w:val="5"/>
      </w:numPr>
      <w:spacing w:before="12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0F71DC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351CDE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標題 2 字元"/>
    <w:link w:val="2"/>
    <w:uiPriority w:val="9"/>
    <w:rsid w:val="00714F46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351CDE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795165"/>
    <w:pPr>
      <w:ind w:left="720"/>
    </w:pPr>
  </w:style>
  <w:style w:type="paragraph" w:styleId="a3">
    <w:name w:val="header"/>
    <w:basedOn w:val="a"/>
    <w:link w:val="a4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頁首 字元"/>
    <w:basedOn w:val="a0"/>
    <w:link w:val="a3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頁尾 字元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註解方塊文字 字元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351CDE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F71DC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文件引導模式 字元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0F71DC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0F71DC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HTML 預設格式 字元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註解文字 字元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註解主旨 字元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標題 4 字元"/>
    <w:basedOn w:val="a0"/>
    <w:link w:val="4"/>
    <w:rsid w:val="00351CDE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標題 5 字元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標題 6 字元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標題 7 字元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標題 8 字元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標題 9 字元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標題 3 字元"/>
    <w:link w:val="3"/>
    <w:rsid w:val="00D531D0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章節附註文字 字元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註腳文字 字元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巨集文字 字元"/>
    <w:basedOn w:val="a0"/>
    <w:link w:val="af7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本文 字元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標題 字元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9A7A7BC4F444F318C350ACB801812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824A6-5A28-4BD9-8274-0AAAEDB9AE27}"/>
      </w:docPartPr>
      <w:docPartBody>
        <w:p w:rsidR="00EC4C28" w:rsidRDefault="00710788">
          <w:pPr>
            <w:pStyle w:val="D9A7A7BC4F444F318C350ACB80181265"/>
          </w:pPr>
          <w:r w:rsidRPr="00E97C7A">
            <w:rPr>
              <w:rStyle w:val="a3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0788"/>
    <w:rsid w:val="0036784B"/>
    <w:rsid w:val="00501B6C"/>
    <w:rsid w:val="00554490"/>
    <w:rsid w:val="006C1991"/>
    <w:rsid w:val="006D2FCD"/>
    <w:rsid w:val="00710788"/>
    <w:rsid w:val="007272ED"/>
    <w:rsid w:val="00A24910"/>
    <w:rsid w:val="00AD481B"/>
    <w:rsid w:val="00EC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D9A7A7BC4F444F318C350ACB80181265">
    <w:name w:val="D9A7A7BC4F444F318C350ACB801812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2842C23-15D5-47D0-930D-24B2A599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21</TotalTime>
  <Pages>3</Pages>
  <Words>549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Verify IPv4 and IPv6 Addressing</vt:lpstr>
    </vt:vector>
  </TitlesOfParts>
  <Company>Cisco Systems, Inc.</Company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Verify IPv4 and IPv6 Addressing</dc:title>
  <dc:creator>SP</dc:creator>
  <dc:description>2013</dc:description>
  <cp:lastModifiedBy>LEUNG Chun Wai</cp:lastModifiedBy>
  <cp:revision>9</cp:revision>
  <cp:lastPrinted>2019-12-03T20:28:00Z</cp:lastPrinted>
  <dcterms:created xsi:type="dcterms:W3CDTF">2019-11-27T20:42:00Z</dcterms:created>
  <dcterms:modified xsi:type="dcterms:W3CDTF">2021-06-24T04:19:00Z</dcterms:modified>
</cp:coreProperties>
</file>