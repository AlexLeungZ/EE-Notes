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0F5F6" w14:textId="7B203A42" w:rsidR="004D36D7" w:rsidRPr="00A81F2D" w:rsidRDefault="00381358" w:rsidP="005F1734">
      <w:pPr>
        <w:pStyle w:val="afd"/>
        <w:rPr>
          <w:rStyle w:val="LabTitleInstVersred"/>
          <w:b/>
          <w:color w:val="auto"/>
        </w:rPr>
      </w:pPr>
      <w:sdt>
        <w:sdtPr>
          <w:rPr>
            <w:b w:val="0"/>
            <w:color w:val="EE0000"/>
          </w:rPr>
          <w:alias w:val="Title"/>
          <w:tag w:val=""/>
          <w:id w:val="-487021785"/>
          <w:placeholder>
            <w:docPart w:val="2288FA301D0F4C8BBB63372D1F00AC59"/>
          </w:placeholder>
          <w:dataBinding w:prefixMappings="xmlns:ns0='http://purl.org/dc/elements/1.1/' xmlns:ns1='http://schemas.openxmlformats.org/package/2006/metadata/core-properties' " w:xpath="/ns1:coreProperties[1]/ns0:title[1]" w:storeItemID="{6C3C8BC8-F283-45AE-878A-BAB7291924A1}"/>
          <w:text/>
        </w:sdtPr>
        <w:sdtEndPr/>
        <w:sdtContent>
          <w:r w:rsidR="0065401E" w:rsidRPr="00A81F2D">
            <w:t>Packet Tracer - Use ICMP to Test and Correct Network Connectivity</w:t>
          </w:r>
        </w:sdtContent>
      </w:sdt>
      <w:r w:rsidR="004D36D7" w:rsidRPr="00A81F2D">
        <w:t xml:space="preserve"> </w:t>
      </w:r>
    </w:p>
    <w:p w14:paraId="43439AD0" w14:textId="77777777" w:rsidR="00A372DB" w:rsidRPr="00A81F2D" w:rsidRDefault="00A372DB" w:rsidP="00A372DB">
      <w:pPr>
        <w:pStyle w:val="1"/>
      </w:pPr>
      <w:r w:rsidRPr="00A81F2D">
        <w:t>Addressing Table</w:t>
      </w:r>
    </w:p>
    <w:tbl>
      <w:tblPr>
        <w:tblStyle w:val="a9"/>
        <w:tblW w:w="10165" w:type="dxa"/>
        <w:tblLook w:val="04A0" w:firstRow="1" w:lastRow="0" w:firstColumn="1" w:lastColumn="0" w:noHBand="0" w:noVBand="1"/>
      </w:tblPr>
      <w:tblGrid>
        <w:gridCol w:w="1795"/>
        <w:gridCol w:w="1350"/>
        <w:gridCol w:w="2430"/>
        <w:gridCol w:w="2430"/>
        <w:gridCol w:w="2160"/>
      </w:tblGrid>
      <w:tr w:rsidR="00A81F2D" w:rsidRPr="00A81F2D" w14:paraId="17FFF4BE" w14:textId="77777777" w:rsidTr="005F1734">
        <w:tc>
          <w:tcPr>
            <w:tcW w:w="1795" w:type="dxa"/>
            <w:tcBorders>
              <w:bottom w:val="single" w:sz="4" w:space="0" w:color="auto"/>
            </w:tcBorders>
            <w:shd w:val="clear" w:color="auto" w:fill="DBE5F1" w:themeFill="accent1" w:themeFillTint="33"/>
            <w:vAlign w:val="center"/>
          </w:tcPr>
          <w:p w14:paraId="1396F981" w14:textId="77777777" w:rsidR="00A372DB" w:rsidRPr="00A81F2D" w:rsidRDefault="00A372DB" w:rsidP="00596726">
            <w:pPr>
              <w:pStyle w:val="TableHeading"/>
            </w:pPr>
            <w:r w:rsidRPr="00A81F2D">
              <w:t>Device</w:t>
            </w:r>
          </w:p>
        </w:tc>
        <w:tc>
          <w:tcPr>
            <w:tcW w:w="1350" w:type="dxa"/>
            <w:tcBorders>
              <w:bottom w:val="single" w:sz="4" w:space="0" w:color="auto"/>
            </w:tcBorders>
            <w:shd w:val="clear" w:color="auto" w:fill="DBE5F1" w:themeFill="accent1" w:themeFillTint="33"/>
            <w:vAlign w:val="center"/>
          </w:tcPr>
          <w:p w14:paraId="21EE7879" w14:textId="77777777" w:rsidR="00A372DB" w:rsidRPr="00A81F2D" w:rsidRDefault="00A372DB" w:rsidP="009A393C">
            <w:pPr>
              <w:pStyle w:val="TableHeading"/>
              <w:jc w:val="left"/>
            </w:pPr>
            <w:r w:rsidRPr="00A81F2D">
              <w:t>Interface</w:t>
            </w:r>
          </w:p>
        </w:tc>
        <w:tc>
          <w:tcPr>
            <w:tcW w:w="2430" w:type="dxa"/>
            <w:shd w:val="clear" w:color="auto" w:fill="DBE5F1" w:themeFill="accent1" w:themeFillTint="33"/>
            <w:vAlign w:val="center"/>
          </w:tcPr>
          <w:p w14:paraId="54906CAF" w14:textId="77777777" w:rsidR="00A372DB" w:rsidRPr="00A81F2D" w:rsidRDefault="00A372DB" w:rsidP="00596726">
            <w:pPr>
              <w:pStyle w:val="TableHeading"/>
            </w:pPr>
            <w:r w:rsidRPr="00A81F2D">
              <w:t>Address</w:t>
            </w:r>
          </w:p>
        </w:tc>
        <w:tc>
          <w:tcPr>
            <w:tcW w:w="2430" w:type="dxa"/>
            <w:shd w:val="clear" w:color="auto" w:fill="DBE5F1" w:themeFill="accent1" w:themeFillTint="33"/>
            <w:vAlign w:val="center"/>
          </w:tcPr>
          <w:p w14:paraId="43A64E4A" w14:textId="77777777" w:rsidR="00A372DB" w:rsidRPr="00A81F2D" w:rsidRDefault="00A372DB" w:rsidP="00596726">
            <w:pPr>
              <w:pStyle w:val="TableHeading"/>
            </w:pPr>
            <w:r w:rsidRPr="00A81F2D">
              <w:t>Mask/Prefix</w:t>
            </w:r>
          </w:p>
        </w:tc>
        <w:tc>
          <w:tcPr>
            <w:tcW w:w="2160" w:type="dxa"/>
            <w:shd w:val="clear" w:color="auto" w:fill="DBE5F1" w:themeFill="accent1" w:themeFillTint="33"/>
            <w:vAlign w:val="center"/>
          </w:tcPr>
          <w:p w14:paraId="5E16491E" w14:textId="77777777" w:rsidR="00A372DB" w:rsidRPr="00A81F2D" w:rsidRDefault="00A372DB" w:rsidP="00B3268A">
            <w:pPr>
              <w:pStyle w:val="TableHeading"/>
            </w:pPr>
            <w:r w:rsidRPr="00A81F2D">
              <w:t>Default Gateway</w:t>
            </w:r>
          </w:p>
        </w:tc>
      </w:tr>
      <w:tr w:rsidR="00A81F2D" w:rsidRPr="00A81F2D" w14:paraId="3F531929" w14:textId="77777777" w:rsidTr="005F1734">
        <w:tc>
          <w:tcPr>
            <w:tcW w:w="1795" w:type="dxa"/>
            <w:tcBorders>
              <w:bottom w:val="nil"/>
            </w:tcBorders>
          </w:tcPr>
          <w:p w14:paraId="515CE5A1" w14:textId="77777777" w:rsidR="00CF47D6" w:rsidRPr="00A81F2D" w:rsidRDefault="00CF47D6" w:rsidP="00BA0925">
            <w:pPr>
              <w:pStyle w:val="TableText"/>
            </w:pPr>
            <w:r w:rsidRPr="00A81F2D">
              <w:t>RTR-1</w:t>
            </w:r>
          </w:p>
        </w:tc>
        <w:tc>
          <w:tcPr>
            <w:tcW w:w="1350" w:type="dxa"/>
            <w:tcBorders>
              <w:bottom w:val="nil"/>
            </w:tcBorders>
          </w:tcPr>
          <w:p w14:paraId="73E22BB3" w14:textId="77777777" w:rsidR="00CF47D6" w:rsidRPr="00A81F2D" w:rsidRDefault="00CF47D6" w:rsidP="009A393C">
            <w:pPr>
              <w:pStyle w:val="TableText"/>
            </w:pPr>
            <w:r w:rsidRPr="00A81F2D">
              <w:t>G/0/0/0</w:t>
            </w:r>
          </w:p>
        </w:tc>
        <w:tc>
          <w:tcPr>
            <w:tcW w:w="2430" w:type="dxa"/>
          </w:tcPr>
          <w:p w14:paraId="46B3668A" w14:textId="77777777" w:rsidR="00CF47D6" w:rsidRPr="00A81F2D" w:rsidRDefault="00CF47D6" w:rsidP="00BA0925">
            <w:pPr>
              <w:pStyle w:val="TableText"/>
            </w:pPr>
            <w:r w:rsidRPr="00A81F2D">
              <w:t>192.168.1.1</w:t>
            </w:r>
          </w:p>
        </w:tc>
        <w:tc>
          <w:tcPr>
            <w:tcW w:w="2430" w:type="dxa"/>
          </w:tcPr>
          <w:p w14:paraId="6B71A75A" w14:textId="77777777" w:rsidR="00CF47D6" w:rsidRPr="00A81F2D" w:rsidRDefault="00CF47D6" w:rsidP="00BA0925">
            <w:pPr>
              <w:pStyle w:val="TableText"/>
            </w:pPr>
            <w:r w:rsidRPr="00A81F2D">
              <w:t>255.255.255.0</w:t>
            </w:r>
          </w:p>
        </w:tc>
        <w:tc>
          <w:tcPr>
            <w:tcW w:w="2160" w:type="dxa"/>
          </w:tcPr>
          <w:p w14:paraId="022E2521" w14:textId="77777777" w:rsidR="00CF47D6" w:rsidRPr="00A81F2D" w:rsidRDefault="00CF47D6" w:rsidP="00BA0925">
            <w:pPr>
              <w:pStyle w:val="TableText"/>
            </w:pPr>
            <w:r w:rsidRPr="00A81F2D">
              <w:t>N/A</w:t>
            </w:r>
          </w:p>
        </w:tc>
      </w:tr>
      <w:tr w:rsidR="00A81F2D" w:rsidRPr="00A81F2D" w14:paraId="0D179F9A" w14:textId="77777777" w:rsidTr="005F1734">
        <w:tc>
          <w:tcPr>
            <w:tcW w:w="1795" w:type="dxa"/>
            <w:tcBorders>
              <w:top w:val="nil"/>
              <w:bottom w:val="nil"/>
            </w:tcBorders>
          </w:tcPr>
          <w:p w14:paraId="71F9203F" w14:textId="35585069" w:rsidR="00CF47D6" w:rsidRPr="00A81F2D" w:rsidRDefault="00CF47D6" w:rsidP="00AB6235">
            <w:pPr>
              <w:pStyle w:val="ConfigWindow"/>
              <w:rPr>
                <w:color w:val="auto"/>
              </w:rPr>
            </w:pPr>
          </w:p>
        </w:tc>
        <w:tc>
          <w:tcPr>
            <w:tcW w:w="1350" w:type="dxa"/>
            <w:tcBorders>
              <w:top w:val="nil"/>
              <w:bottom w:val="single" w:sz="4" w:space="0" w:color="auto"/>
            </w:tcBorders>
          </w:tcPr>
          <w:p w14:paraId="7D57065F" w14:textId="0C30BFFD" w:rsidR="00CF47D6" w:rsidRPr="00A81F2D" w:rsidRDefault="00CF47D6" w:rsidP="00AB6235">
            <w:pPr>
              <w:pStyle w:val="ConfigWindow"/>
              <w:rPr>
                <w:color w:val="auto"/>
              </w:rPr>
            </w:pPr>
          </w:p>
        </w:tc>
        <w:tc>
          <w:tcPr>
            <w:tcW w:w="2430" w:type="dxa"/>
          </w:tcPr>
          <w:p w14:paraId="0E9C6386" w14:textId="0AA47DFA" w:rsidR="00CF47D6" w:rsidRPr="00A81F2D" w:rsidRDefault="00CF47D6" w:rsidP="00BA0925">
            <w:pPr>
              <w:pStyle w:val="TableText"/>
            </w:pPr>
            <w:r w:rsidRPr="00A81F2D">
              <w:t>2001:</w:t>
            </w:r>
            <w:r w:rsidR="00DD02AF" w:rsidRPr="00A81F2D">
              <w:t>db</w:t>
            </w:r>
            <w:r w:rsidRPr="00A81F2D">
              <w:t>8:4::1</w:t>
            </w:r>
          </w:p>
        </w:tc>
        <w:tc>
          <w:tcPr>
            <w:tcW w:w="2430" w:type="dxa"/>
          </w:tcPr>
          <w:p w14:paraId="20A2CCA5" w14:textId="77777777" w:rsidR="00CF47D6" w:rsidRPr="00A81F2D" w:rsidRDefault="00CF47D6" w:rsidP="00BA0925">
            <w:pPr>
              <w:pStyle w:val="TableText"/>
            </w:pPr>
            <w:r w:rsidRPr="00A81F2D">
              <w:t>/64</w:t>
            </w:r>
          </w:p>
        </w:tc>
        <w:tc>
          <w:tcPr>
            <w:tcW w:w="2160" w:type="dxa"/>
          </w:tcPr>
          <w:p w14:paraId="20919BED" w14:textId="77777777" w:rsidR="00CF47D6" w:rsidRPr="00A81F2D" w:rsidRDefault="009D6630" w:rsidP="00BA0925">
            <w:pPr>
              <w:pStyle w:val="TableText"/>
            </w:pPr>
            <w:r w:rsidRPr="00A81F2D">
              <w:t>N/A</w:t>
            </w:r>
          </w:p>
        </w:tc>
      </w:tr>
      <w:tr w:rsidR="00A81F2D" w:rsidRPr="00A81F2D" w14:paraId="33E85031" w14:textId="77777777" w:rsidTr="005F1734">
        <w:tc>
          <w:tcPr>
            <w:tcW w:w="1795" w:type="dxa"/>
            <w:tcBorders>
              <w:top w:val="nil"/>
              <w:bottom w:val="nil"/>
            </w:tcBorders>
          </w:tcPr>
          <w:p w14:paraId="5E529BE1" w14:textId="1811A78F" w:rsidR="00B3268A" w:rsidRPr="00A81F2D" w:rsidRDefault="00B3268A" w:rsidP="00AB6235">
            <w:pPr>
              <w:pStyle w:val="ConfigWindow"/>
              <w:rPr>
                <w:color w:val="auto"/>
              </w:rPr>
            </w:pPr>
          </w:p>
        </w:tc>
        <w:tc>
          <w:tcPr>
            <w:tcW w:w="1350" w:type="dxa"/>
            <w:tcBorders>
              <w:top w:val="single" w:sz="4" w:space="0" w:color="auto"/>
              <w:bottom w:val="nil"/>
            </w:tcBorders>
          </w:tcPr>
          <w:p w14:paraId="2232E4C7" w14:textId="77777777" w:rsidR="00B3268A" w:rsidRPr="00A81F2D" w:rsidRDefault="00B3268A" w:rsidP="009A393C">
            <w:pPr>
              <w:pStyle w:val="TableText"/>
            </w:pPr>
            <w:r w:rsidRPr="00A81F2D">
              <w:t>S0/1/0</w:t>
            </w:r>
          </w:p>
        </w:tc>
        <w:tc>
          <w:tcPr>
            <w:tcW w:w="2430" w:type="dxa"/>
            <w:tcBorders>
              <w:top w:val="single" w:sz="4" w:space="0" w:color="auto"/>
              <w:bottom w:val="single" w:sz="2" w:space="0" w:color="auto"/>
            </w:tcBorders>
          </w:tcPr>
          <w:p w14:paraId="157F5833" w14:textId="77777777" w:rsidR="00B3268A" w:rsidRPr="00A81F2D" w:rsidRDefault="00B3268A" w:rsidP="00BA0925">
            <w:pPr>
              <w:pStyle w:val="TableText"/>
            </w:pPr>
            <w:r w:rsidRPr="00A81F2D">
              <w:t>10.10.2.</w:t>
            </w:r>
            <w:r w:rsidR="00CF47D6" w:rsidRPr="00A81F2D">
              <w:t>2</w:t>
            </w:r>
          </w:p>
        </w:tc>
        <w:tc>
          <w:tcPr>
            <w:tcW w:w="2430" w:type="dxa"/>
            <w:tcBorders>
              <w:top w:val="single" w:sz="4" w:space="0" w:color="auto"/>
              <w:bottom w:val="single" w:sz="2" w:space="0" w:color="auto"/>
            </w:tcBorders>
          </w:tcPr>
          <w:p w14:paraId="51674EF4" w14:textId="77777777" w:rsidR="00B3268A" w:rsidRPr="00A81F2D" w:rsidRDefault="00B3268A" w:rsidP="00BA0925">
            <w:pPr>
              <w:pStyle w:val="TableText"/>
            </w:pPr>
            <w:r w:rsidRPr="00A81F2D">
              <w:t>255.255.255.252</w:t>
            </w:r>
          </w:p>
        </w:tc>
        <w:tc>
          <w:tcPr>
            <w:tcW w:w="2160" w:type="dxa"/>
            <w:tcBorders>
              <w:top w:val="single" w:sz="4" w:space="0" w:color="auto"/>
              <w:bottom w:val="single" w:sz="2" w:space="0" w:color="auto"/>
            </w:tcBorders>
          </w:tcPr>
          <w:p w14:paraId="034CC9DA" w14:textId="77777777" w:rsidR="00B3268A" w:rsidRPr="00A81F2D" w:rsidRDefault="00B3268A" w:rsidP="00BA0925">
            <w:pPr>
              <w:pStyle w:val="TableText"/>
            </w:pPr>
            <w:r w:rsidRPr="00A81F2D">
              <w:t>N/A</w:t>
            </w:r>
          </w:p>
        </w:tc>
      </w:tr>
      <w:tr w:rsidR="00A81F2D" w:rsidRPr="00A81F2D" w14:paraId="58ABA23D" w14:textId="77777777" w:rsidTr="005F1734">
        <w:tc>
          <w:tcPr>
            <w:tcW w:w="1795" w:type="dxa"/>
            <w:tcBorders>
              <w:top w:val="nil"/>
              <w:bottom w:val="nil"/>
              <w:right w:val="single" w:sz="4" w:space="0" w:color="auto"/>
            </w:tcBorders>
          </w:tcPr>
          <w:p w14:paraId="725930C8" w14:textId="7855E380" w:rsidR="005A0A81" w:rsidRPr="00A81F2D" w:rsidRDefault="005A0A81" w:rsidP="00AB6235">
            <w:pPr>
              <w:pStyle w:val="ConfigWindow"/>
              <w:rPr>
                <w:color w:val="auto"/>
              </w:rPr>
            </w:pPr>
          </w:p>
        </w:tc>
        <w:tc>
          <w:tcPr>
            <w:tcW w:w="1350" w:type="dxa"/>
            <w:tcBorders>
              <w:top w:val="nil"/>
              <w:left w:val="single" w:sz="4" w:space="0" w:color="auto"/>
              <w:bottom w:val="single" w:sz="2" w:space="0" w:color="auto"/>
              <w:right w:val="single" w:sz="2" w:space="0" w:color="auto"/>
            </w:tcBorders>
          </w:tcPr>
          <w:p w14:paraId="62B15659" w14:textId="4541FC57" w:rsidR="005A0A81" w:rsidRPr="00A81F2D" w:rsidRDefault="005A0A81" w:rsidP="00AB6235">
            <w:pPr>
              <w:pStyle w:val="ConfigWindow"/>
              <w:rPr>
                <w:color w:val="auto"/>
              </w:rPr>
            </w:pPr>
          </w:p>
        </w:tc>
        <w:tc>
          <w:tcPr>
            <w:tcW w:w="2430" w:type="dxa"/>
            <w:tcBorders>
              <w:top w:val="single" w:sz="2" w:space="0" w:color="auto"/>
              <w:left w:val="single" w:sz="2" w:space="0" w:color="auto"/>
              <w:bottom w:val="single" w:sz="2" w:space="0" w:color="auto"/>
              <w:right w:val="single" w:sz="2" w:space="0" w:color="auto"/>
            </w:tcBorders>
          </w:tcPr>
          <w:p w14:paraId="484A9189" w14:textId="75144B91" w:rsidR="005A0A81" w:rsidRPr="00A81F2D" w:rsidRDefault="005A0A81" w:rsidP="005A0A81">
            <w:pPr>
              <w:pStyle w:val="TableText"/>
            </w:pPr>
            <w:r w:rsidRPr="00A81F2D">
              <w:t>2001:</w:t>
            </w:r>
            <w:r w:rsidR="00DD02AF" w:rsidRPr="00A81F2D">
              <w:t>db</w:t>
            </w:r>
            <w:r w:rsidRPr="00A81F2D">
              <w:t>8:2::2</w:t>
            </w:r>
          </w:p>
        </w:tc>
        <w:tc>
          <w:tcPr>
            <w:tcW w:w="2430" w:type="dxa"/>
            <w:tcBorders>
              <w:top w:val="single" w:sz="2" w:space="0" w:color="auto"/>
              <w:left w:val="single" w:sz="2" w:space="0" w:color="auto"/>
              <w:bottom w:val="single" w:sz="2" w:space="0" w:color="auto"/>
              <w:right w:val="single" w:sz="2" w:space="0" w:color="auto"/>
            </w:tcBorders>
          </w:tcPr>
          <w:p w14:paraId="6FBE229D" w14:textId="77777777" w:rsidR="005A0A81" w:rsidRPr="00A81F2D" w:rsidRDefault="005A0A81" w:rsidP="005A0A81">
            <w:pPr>
              <w:pStyle w:val="TableText"/>
            </w:pPr>
            <w:r w:rsidRPr="00A81F2D">
              <w:t>/126</w:t>
            </w:r>
          </w:p>
        </w:tc>
        <w:tc>
          <w:tcPr>
            <w:tcW w:w="2160" w:type="dxa"/>
            <w:tcBorders>
              <w:top w:val="single" w:sz="2" w:space="0" w:color="auto"/>
              <w:left w:val="single" w:sz="2" w:space="0" w:color="auto"/>
              <w:bottom w:val="single" w:sz="2" w:space="0" w:color="auto"/>
              <w:right w:val="single" w:sz="2" w:space="0" w:color="auto"/>
            </w:tcBorders>
          </w:tcPr>
          <w:p w14:paraId="6C42C5D0" w14:textId="77777777" w:rsidR="005A0A81" w:rsidRPr="00A81F2D" w:rsidRDefault="005A0A81" w:rsidP="005A0A81">
            <w:pPr>
              <w:pStyle w:val="TableText"/>
            </w:pPr>
            <w:r w:rsidRPr="00A81F2D">
              <w:t>N/A</w:t>
            </w:r>
          </w:p>
        </w:tc>
      </w:tr>
      <w:tr w:rsidR="00A81F2D" w:rsidRPr="00A81F2D" w14:paraId="23C6AD82" w14:textId="77777777" w:rsidTr="005F1734">
        <w:tc>
          <w:tcPr>
            <w:tcW w:w="1795" w:type="dxa"/>
            <w:tcBorders>
              <w:top w:val="nil"/>
              <w:bottom w:val="nil"/>
              <w:right w:val="single" w:sz="4" w:space="0" w:color="auto"/>
            </w:tcBorders>
          </w:tcPr>
          <w:p w14:paraId="4B7BEABB" w14:textId="12059B71" w:rsidR="005A0A81" w:rsidRPr="00A81F2D" w:rsidRDefault="005A0A81" w:rsidP="00AB6235">
            <w:pPr>
              <w:pStyle w:val="ConfigWindow"/>
              <w:rPr>
                <w:color w:val="auto"/>
              </w:rPr>
            </w:pPr>
          </w:p>
        </w:tc>
        <w:tc>
          <w:tcPr>
            <w:tcW w:w="1350" w:type="dxa"/>
            <w:tcBorders>
              <w:top w:val="single" w:sz="2" w:space="0" w:color="auto"/>
              <w:left w:val="single" w:sz="4" w:space="0" w:color="auto"/>
              <w:bottom w:val="nil"/>
              <w:right w:val="single" w:sz="2" w:space="0" w:color="auto"/>
            </w:tcBorders>
          </w:tcPr>
          <w:p w14:paraId="6BE8E957" w14:textId="77777777" w:rsidR="005A0A81" w:rsidRPr="00A81F2D" w:rsidRDefault="005A0A81" w:rsidP="005A0A81">
            <w:pPr>
              <w:rPr>
                <w:sz w:val="20"/>
                <w:szCs w:val="20"/>
              </w:rPr>
            </w:pPr>
            <w:r w:rsidRPr="00A81F2D">
              <w:rPr>
                <w:sz w:val="20"/>
                <w:szCs w:val="20"/>
              </w:rPr>
              <w:t>S0/1/1</w:t>
            </w:r>
          </w:p>
        </w:tc>
        <w:tc>
          <w:tcPr>
            <w:tcW w:w="2430" w:type="dxa"/>
            <w:tcBorders>
              <w:top w:val="single" w:sz="2" w:space="0" w:color="auto"/>
              <w:left w:val="single" w:sz="2" w:space="0" w:color="auto"/>
              <w:bottom w:val="single" w:sz="2" w:space="0" w:color="auto"/>
              <w:right w:val="single" w:sz="2" w:space="0" w:color="auto"/>
            </w:tcBorders>
          </w:tcPr>
          <w:p w14:paraId="614C8D8A" w14:textId="77777777" w:rsidR="005A0A81" w:rsidRPr="00A81F2D" w:rsidRDefault="005A0A81" w:rsidP="005A0A81">
            <w:pPr>
              <w:rPr>
                <w:sz w:val="20"/>
                <w:szCs w:val="20"/>
              </w:rPr>
            </w:pPr>
            <w:r w:rsidRPr="00A81F2D">
              <w:rPr>
                <w:sz w:val="20"/>
                <w:szCs w:val="20"/>
              </w:rPr>
              <w:t>10.10.3.1</w:t>
            </w:r>
          </w:p>
        </w:tc>
        <w:tc>
          <w:tcPr>
            <w:tcW w:w="2430" w:type="dxa"/>
            <w:tcBorders>
              <w:top w:val="single" w:sz="2" w:space="0" w:color="auto"/>
              <w:left w:val="single" w:sz="2" w:space="0" w:color="auto"/>
              <w:bottom w:val="single" w:sz="2" w:space="0" w:color="auto"/>
              <w:right w:val="single" w:sz="2" w:space="0" w:color="auto"/>
            </w:tcBorders>
          </w:tcPr>
          <w:p w14:paraId="50DEC65E" w14:textId="77777777" w:rsidR="005A0A81" w:rsidRPr="00A81F2D" w:rsidRDefault="005A0A81" w:rsidP="005A0A81">
            <w:pPr>
              <w:rPr>
                <w:sz w:val="20"/>
                <w:szCs w:val="20"/>
              </w:rPr>
            </w:pPr>
            <w:r w:rsidRPr="00A81F2D">
              <w:rPr>
                <w:sz w:val="20"/>
                <w:szCs w:val="20"/>
              </w:rPr>
              <w:t>255.255.255.252</w:t>
            </w:r>
          </w:p>
        </w:tc>
        <w:tc>
          <w:tcPr>
            <w:tcW w:w="2160" w:type="dxa"/>
            <w:tcBorders>
              <w:top w:val="single" w:sz="2" w:space="0" w:color="auto"/>
              <w:left w:val="single" w:sz="2" w:space="0" w:color="auto"/>
              <w:bottom w:val="single" w:sz="2" w:space="0" w:color="auto"/>
              <w:right w:val="single" w:sz="2" w:space="0" w:color="auto"/>
            </w:tcBorders>
          </w:tcPr>
          <w:p w14:paraId="0D6CD8D2" w14:textId="77777777" w:rsidR="005A0A81" w:rsidRPr="00A81F2D" w:rsidRDefault="005A0A81" w:rsidP="005A0A81">
            <w:pPr>
              <w:rPr>
                <w:sz w:val="20"/>
                <w:szCs w:val="20"/>
              </w:rPr>
            </w:pPr>
            <w:r w:rsidRPr="00A81F2D">
              <w:rPr>
                <w:sz w:val="20"/>
                <w:szCs w:val="20"/>
              </w:rPr>
              <w:t>N/A</w:t>
            </w:r>
          </w:p>
        </w:tc>
      </w:tr>
      <w:tr w:rsidR="00A81F2D" w:rsidRPr="00A81F2D" w14:paraId="54A5DA77" w14:textId="77777777" w:rsidTr="005F1734">
        <w:tc>
          <w:tcPr>
            <w:tcW w:w="1795" w:type="dxa"/>
            <w:tcBorders>
              <w:top w:val="nil"/>
              <w:right w:val="single" w:sz="4" w:space="0" w:color="auto"/>
            </w:tcBorders>
          </w:tcPr>
          <w:p w14:paraId="17FB1711" w14:textId="7C28EDED" w:rsidR="005A0A81" w:rsidRPr="00A81F2D" w:rsidRDefault="005A0A81" w:rsidP="00AB6235">
            <w:pPr>
              <w:pStyle w:val="ConfigWindow"/>
              <w:rPr>
                <w:color w:val="auto"/>
              </w:rPr>
            </w:pPr>
          </w:p>
        </w:tc>
        <w:tc>
          <w:tcPr>
            <w:tcW w:w="1350" w:type="dxa"/>
            <w:tcBorders>
              <w:top w:val="nil"/>
              <w:left w:val="single" w:sz="4" w:space="0" w:color="auto"/>
              <w:bottom w:val="single" w:sz="4" w:space="0" w:color="auto"/>
              <w:right w:val="single" w:sz="2" w:space="0" w:color="auto"/>
            </w:tcBorders>
          </w:tcPr>
          <w:p w14:paraId="16B09B8E" w14:textId="0F7A6EA0" w:rsidR="005A0A81" w:rsidRPr="00A81F2D" w:rsidRDefault="005A0A81" w:rsidP="00AB6235">
            <w:pPr>
              <w:pStyle w:val="ConfigWindow"/>
              <w:rPr>
                <w:color w:val="auto"/>
              </w:rPr>
            </w:pPr>
          </w:p>
        </w:tc>
        <w:tc>
          <w:tcPr>
            <w:tcW w:w="2430" w:type="dxa"/>
            <w:tcBorders>
              <w:top w:val="single" w:sz="2" w:space="0" w:color="auto"/>
              <w:left w:val="single" w:sz="2" w:space="0" w:color="auto"/>
              <w:bottom w:val="single" w:sz="2" w:space="0" w:color="auto"/>
              <w:right w:val="single" w:sz="2" w:space="0" w:color="auto"/>
            </w:tcBorders>
          </w:tcPr>
          <w:p w14:paraId="104C48CB" w14:textId="214DE451" w:rsidR="005A0A81" w:rsidRPr="00A81F2D" w:rsidRDefault="005A0A81" w:rsidP="005A0A81">
            <w:pPr>
              <w:rPr>
                <w:sz w:val="20"/>
                <w:szCs w:val="20"/>
              </w:rPr>
            </w:pPr>
            <w:r w:rsidRPr="00A81F2D">
              <w:rPr>
                <w:sz w:val="20"/>
                <w:szCs w:val="20"/>
              </w:rPr>
              <w:t>2001:</w:t>
            </w:r>
            <w:r w:rsidR="00DD02AF" w:rsidRPr="00A81F2D">
              <w:rPr>
                <w:sz w:val="20"/>
                <w:szCs w:val="20"/>
              </w:rPr>
              <w:t>d</w:t>
            </w:r>
            <w:r w:rsidR="00DD02AF" w:rsidRPr="00A81F2D">
              <w:rPr>
                <w:szCs w:val="20"/>
              </w:rPr>
              <w:t>b</w:t>
            </w:r>
            <w:r w:rsidRPr="00A81F2D">
              <w:rPr>
                <w:sz w:val="20"/>
                <w:szCs w:val="20"/>
              </w:rPr>
              <w:t>8:3::1</w:t>
            </w:r>
          </w:p>
        </w:tc>
        <w:tc>
          <w:tcPr>
            <w:tcW w:w="2430" w:type="dxa"/>
            <w:tcBorders>
              <w:top w:val="single" w:sz="2" w:space="0" w:color="auto"/>
              <w:left w:val="single" w:sz="2" w:space="0" w:color="auto"/>
              <w:bottom w:val="single" w:sz="2" w:space="0" w:color="auto"/>
              <w:right w:val="single" w:sz="2" w:space="0" w:color="auto"/>
            </w:tcBorders>
          </w:tcPr>
          <w:p w14:paraId="59913BAF" w14:textId="77777777" w:rsidR="005A0A81" w:rsidRPr="00A81F2D" w:rsidRDefault="005A0A81" w:rsidP="005A0A81">
            <w:pPr>
              <w:rPr>
                <w:sz w:val="20"/>
                <w:szCs w:val="20"/>
              </w:rPr>
            </w:pPr>
            <w:r w:rsidRPr="00A81F2D">
              <w:rPr>
                <w:sz w:val="20"/>
                <w:szCs w:val="20"/>
              </w:rPr>
              <w:t>/126</w:t>
            </w:r>
          </w:p>
        </w:tc>
        <w:tc>
          <w:tcPr>
            <w:tcW w:w="2160" w:type="dxa"/>
            <w:tcBorders>
              <w:top w:val="single" w:sz="2" w:space="0" w:color="auto"/>
              <w:left w:val="single" w:sz="2" w:space="0" w:color="auto"/>
              <w:bottom w:val="single" w:sz="2" w:space="0" w:color="auto"/>
              <w:right w:val="single" w:sz="2" w:space="0" w:color="auto"/>
            </w:tcBorders>
          </w:tcPr>
          <w:p w14:paraId="33AB7B4C" w14:textId="77777777" w:rsidR="005A0A81" w:rsidRPr="00A81F2D" w:rsidRDefault="005A0A81" w:rsidP="005A0A81">
            <w:pPr>
              <w:rPr>
                <w:sz w:val="20"/>
                <w:szCs w:val="20"/>
              </w:rPr>
            </w:pPr>
            <w:r w:rsidRPr="00A81F2D">
              <w:rPr>
                <w:sz w:val="20"/>
                <w:szCs w:val="20"/>
              </w:rPr>
              <w:t>N/A</w:t>
            </w:r>
          </w:p>
        </w:tc>
      </w:tr>
      <w:tr w:rsidR="00A81F2D" w:rsidRPr="00A81F2D" w14:paraId="5BBBBA9C" w14:textId="77777777" w:rsidTr="005F1734">
        <w:tc>
          <w:tcPr>
            <w:tcW w:w="1795" w:type="dxa"/>
            <w:tcBorders>
              <w:bottom w:val="nil"/>
            </w:tcBorders>
          </w:tcPr>
          <w:p w14:paraId="79BAE87C" w14:textId="77777777" w:rsidR="005A0A81" w:rsidRPr="00A81F2D" w:rsidRDefault="005A0A81" w:rsidP="005A0A81">
            <w:pPr>
              <w:pStyle w:val="TableText"/>
            </w:pPr>
            <w:r w:rsidRPr="00A81F2D">
              <w:t>RTR-2</w:t>
            </w:r>
          </w:p>
        </w:tc>
        <w:tc>
          <w:tcPr>
            <w:tcW w:w="1350" w:type="dxa"/>
            <w:tcBorders>
              <w:top w:val="single" w:sz="4" w:space="0" w:color="auto"/>
            </w:tcBorders>
          </w:tcPr>
          <w:p w14:paraId="1275D469" w14:textId="77777777" w:rsidR="005A0A81" w:rsidRPr="00A81F2D" w:rsidRDefault="005A0A81" w:rsidP="005A0A81">
            <w:pPr>
              <w:pStyle w:val="TableText"/>
            </w:pPr>
            <w:r w:rsidRPr="00A81F2D">
              <w:t>G/0/0/0</w:t>
            </w:r>
          </w:p>
        </w:tc>
        <w:tc>
          <w:tcPr>
            <w:tcW w:w="2430" w:type="dxa"/>
            <w:tcBorders>
              <w:top w:val="single" w:sz="4" w:space="0" w:color="auto"/>
            </w:tcBorders>
          </w:tcPr>
          <w:p w14:paraId="4D628142" w14:textId="77777777" w:rsidR="005A0A81" w:rsidRPr="00A81F2D" w:rsidRDefault="005A0A81" w:rsidP="005A0A81">
            <w:pPr>
              <w:pStyle w:val="TableText"/>
            </w:pPr>
            <w:r w:rsidRPr="00A81F2D">
              <w:t>10.10.1.1</w:t>
            </w:r>
          </w:p>
        </w:tc>
        <w:tc>
          <w:tcPr>
            <w:tcW w:w="2430" w:type="dxa"/>
            <w:tcBorders>
              <w:top w:val="single" w:sz="4" w:space="0" w:color="auto"/>
            </w:tcBorders>
          </w:tcPr>
          <w:p w14:paraId="570594E5" w14:textId="77777777" w:rsidR="005A0A81" w:rsidRPr="00A81F2D" w:rsidRDefault="005A0A81" w:rsidP="005A0A81">
            <w:pPr>
              <w:pStyle w:val="TableText"/>
            </w:pPr>
            <w:r w:rsidRPr="00A81F2D">
              <w:t>255.255.255.0</w:t>
            </w:r>
          </w:p>
        </w:tc>
        <w:tc>
          <w:tcPr>
            <w:tcW w:w="2160" w:type="dxa"/>
            <w:tcBorders>
              <w:top w:val="single" w:sz="4" w:space="0" w:color="auto"/>
            </w:tcBorders>
          </w:tcPr>
          <w:p w14:paraId="0C2DFFD1" w14:textId="77777777" w:rsidR="005A0A81" w:rsidRPr="00A81F2D" w:rsidRDefault="005A0A81" w:rsidP="005A0A81">
            <w:pPr>
              <w:pStyle w:val="TableText"/>
            </w:pPr>
            <w:r w:rsidRPr="00A81F2D">
              <w:t>N/A</w:t>
            </w:r>
          </w:p>
        </w:tc>
      </w:tr>
      <w:tr w:rsidR="00A81F2D" w:rsidRPr="00A81F2D" w14:paraId="00354F95" w14:textId="77777777" w:rsidTr="005F1734">
        <w:tc>
          <w:tcPr>
            <w:tcW w:w="1795" w:type="dxa"/>
            <w:tcBorders>
              <w:top w:val="nil"/>
              <w:bottom w:val="nil"/>
            </w:tcBorders>
          </w:tcPr>
          <w:p w14:paraId="4BF2C9AA" w14:textId="493C9FEC" w:rsidR="005A0A81" w:rsidRPr="00A81F2D" w:rsidRDefault="005A0A81" w:rsidP="00AB6235">
            <w:pPr>
              <w:pStyle w:val="ConfigWindow"/>
              <w:rPr>
                <w:color w:val="auto"/>
              </w:rPr>
            </w:pPr>
          </w:p>
        </w:tc>
        <w:tc>
          <w:tcPr>
            <w:tcW w:w="1350" w:type="dxa"/>
            <w:tcBorders>
              <w:bottom w:val="single" w:sz="4" w:space="0" w:color="auto"/>
            </w:tcBorders>
          </w:tcPr>
          <w:p w14:paraId="3C2F542D" w14:textId="77777777" w:rsidR="005A0A81" w:rsidRPr="00A81F2D" w:rsidRDefault="005A0A81" w:rsidP="005A0A81">
            <w:pPr>
              <w:pStyle w:val="TableText"/>
            </w:pPr>
            <w:r w:rsidRPr="00A81F2D">
              <w:t>G0/0/1</w:t>
            </w:r>
          </w:p>
        </w:tc>
        <w:tc>
          <w:tcPr>
            <w:tcW w:w="2430" w:type="dxa"/>
          </w:tcPr>
          <w:p w14:paraId="7EBD1EE1" w14:textId="502CB9FC" w:rsidR="005A0A81" w:rsidRPr="00A81F2D" w:rsidRDefault="005A0A81" w:rsidP="005A0A81">
            <w:pPr>
              <w:pStyle w:val="TableText"/>
            </w:pPr>
            <w:r w:rsidRPr="00A81F2D">
              <w:t>2001:</w:t>
            </w:r>
            <w:r w:rsidR="00DD02AF" w:rsidRPr="00A81F2D">
              <w:t>db</w:t>
            </w:r>
            <w:r w:rsidRPr="00A81F2D">
              <w:t>8:1::1</w:t>
            </w:r>
          </w:p>
        </w:tc>
        <w:tc>
          <w:tcPr>
            <w:tcW w:w="2430" w:type="dxa"/>
          </w:tcPr>
          <w:p w14:paraId="3856AA74" w14:textId="77777777" w:rsidR="005A0A81" w:rsidRPr="00A81F2D" w:rsidRDefault="005A0A81" w:rsidP="005A0A81">
            <w:pPr>
              <w:pStyle w:val="TableText"/>
            </w:pPr>
            <w:r w:rsidRPr="00A81F2D">
              <w:t>/64</w:t>
            </w:r>
          </w:p>
        </w:tc>
        <w:tc>
          <w:tcPr>
            <w:tcW w:w="2160" w:type="dxa"/>
          </w:tcPr>
          <w:p w14:paraId="6FD602C6" w14:textId="77777777" w:rsidR="005A0A81" w:rsidRPr="00A81F2D" w:rsidRDefault="005A0A81" w:rsidP="005A0A81">
            <w:pPr>
              <w:pStyle w:val="TableText"/>
            </w:pPr>
            <w:r w:rsidRPr="00A81F2D">
              <w:t>N/A</w:t>
            </w:r>
          </w:p>
        </w:tc>
      </w:tr>
      <w:tr w:rsidR="00A81F2D" w:rsidRPr="00A81F2D" w14:paraId="0910E63E" w14:textId="77777777" w:rsidTr="005F1734">
        <w:tc>
          <w:tcPr>
            <w:tcW w:w="1795" w:type="dxa"/>
            <w:tcBorders>
              <w:top w:val="nil"/>
              <w:bottom w:val="nil"/>
            </w:tcBorders>
          </w:tcPr>
          <w:p w14:paraId="183ABF1A" w14:textId="35D00045" w:rsidR="005A0A81" w:rsidRPr="00A81F2D" w:rsidRDefault="005A0A81" w:rsidP="00AB6235">
            <w:pPr>
              <w:pStyle w:val="ConfigWindow"/>
              <w:rPr>
                <w:color w:val="auto"/>
              </w:rPr>
            </w:pPr>
          </w:p>
        </w:tc>
        <w:tc>
          <w:tcPr>
            <w:tcW w:w="1350" w:type="dxa"/>
            <w:tcBorders>
              <w:bottom w:val="nil"/>
            </w:tcBorders>
          </w:tcPr>
          <w:p w14:paraId="20C21639" w14:textId="77777777" w:rsidR="005A0A81" w:rsidRPr="00A81F2D" w:rsidRDefault="005A0A81" w:rsidP="005A0A81">
            <w:pPr>
              <w:pStyle w:val="TableText"/>
            </w:pPr>
            <w:r w:rsidRPr="00A81F2D">
              <w:t>S0/1/0</w:t>
            </w:r>
          </w:p>
        </w:tc>
        <w:tc>
          <w:tcPr>
            <w:tcW w:w="2430" w:type="dxa"/>
          </w:tcPr>
          <w:p w14:paraId="50DB5F61" w14:textId="77777777" w:rsidR="005A0A81" w:rsidRPr="00A81F2D" w:rsidRDefault="005A0A81" w:rsidP="005A0A81">
            <w:pPr>
              <w:pStyle w:val="TableText"/>
            </w:pPr>
            <w:r w:rsidRPr="00A81F2D">
              <w:t>10.10.2.1</w:t>
            </w:r>
          </w:p>
        </w:tc>
        <w:tc>
          <w:tcPr>
            <w:tcW w:w="2430" w:type="dxa"/>
          </w:tcPr>
          <w:p w14:paraId="0AE6F404" w14:textId="77777777" w:rsidR="005A0A81" w:rsidRPr="00A81F2D" w:rsidRDefault="005A0A81" w:rsidP="005A0A81">
            <w:pPr>
              <w:pStyle w:val="TableText"/>
            </w:pPr>
            <w:r w:rsidRPr="00A81F2D">
              <w:t>255.255.255.252</w:t>
            </w:r>
          </w:p>
        </w:tc>
        <w:tc>
          <w:tcPr>
            <w:tcW w:w="2160" w:type="dxa"/>
          </w:tcPr>
          <w:p w14:paraId="592C06E2" w14:textId="77777777" w:rsidR="005A0A81" w:rsidRPr="00A81F2D" w:rsidRDefault="005A0A81" w:rsidP="005A0A81">
            <w:pPr>
              <w:pStyle w:val="TableText"/>
            </w:pPr>
            <w:r w:rsidRPr="00A81F2D">
              <w:t>N/A</w:t>
            </w:r>
          </w:p>
        </w:tc>
      </w:tr>
      <w:tr w:rsidR="00A81F2D" w:rsidRPr="00A81F2D" w14:paraId="37D54D66" w14:textId="77777777" w:rsidTr="005F1734">
        <w:tc>
          <w:tcPr>
            <w:tcW w:w="1795" w:type="dxa"/>
            <w:tcBorders>
              <w:top w:val="nil"/>
              <w:bottom w:val="single" w:sz="4" w:space="0" w:color="auto"/>
            </w:tcBorders>
          </w:tcPr>
          <w:p w14:paraId="685D9FB4" w14:textId="07A72140" w:rsidR="005A0A81" w:rsidRPr="00A81F2D" w:rsidRDefault="005A0A81" w:rsidP="00AB6235">
            <w:pPr>
              <w:pStyle w:val="ConfigWindow"/>
              <w:rPr>
                <w:color w:val="auto"/>
              </w:rPr>
            </w:pPr>
          </w:p>
        </w:tc>
        <w:tc>
          <w:tcPr>
            <w:tcW w:w="1350" w:type="dxa"/>
            <w:tcBorders>
              <w:top w:val="nil"/>
            </w:tcBorders>
          </w:tcPr>
          <w:p w14:paraId="6AC4ABA8" w14:textId="66F29B82" w:rsidR="005A0A81" w:rsidRPr="00A81F2D" w:rsidRDefault="005A0A81" w:rsidP="00AB6235">
            <w:pPr>
              <w:pStyle w:val="ConfigWindow"/>
              <w:rPr>
                <w:color w:val="auto"/>
              </w:rPr>
            </w:pPr>
          </w:p>
        </w:tc>
        <w:tc>
          <w:tcPr>
            <w:tcW w:w="2430" w:type="dxa"/>
          </w:tcPr>
          <w:p w14:paraId="15FA421F" w14:textId="7A714221" w:rsidR="005A0A81" w:rsidRPr="00A81F2D" w:rsidRDefault="005A0A81" w:rsidP="005A0A81">
            <w:pPr>
              <w:pStyle w:val="TableText"/>
            </w:pPr>
            <w:r w:rsidRPr="00A81F2D">
              <w:t>2001:</w:t>
            </w:r>
            <w:r w:rsidR="00DD02AF" w:rsidRPr="00A81F2D">
              <w:t>db</w:t>
            </w:r>
            <w:r w:rsidRPr="00A81F2D">
              <w:t>8:2::1</w:t>
            </w:r>
          </w:p>
        </w:tc>
        <w:tc>
          <w:tcPr>
            <w:tcW w:w="2430" w:type="dxa"/>
          </w:tcPr>
          <w:p w14:paraId="3CC75CEE" w14:textId="77777777" w:rsidR="005A0A81" w:rsidRPr="00A81F2D" w:rsidRDefault="005A0A81" w:rsidP="005A0A81">
            <w:pPr>
              <w:pStyle w:val="TableText"/>
            </w:pPr>
            <w:r w:rsidRPr="00A81F2D">
              <w:t>/126</w:t>
            </w:r>
          </w:p>
        </w:tc>
        <w:tc>
          <w:tcPr>
            <w:tcW w:w="2160" w:type="dxa"/>
          </w:tcPr>
          <w:p w14:paraId="4744DCBE" w14:textId="77777777" w:rsidR="005A0A81" w:rsidRPr="00A81F2D" w:rsidRDefault="005A0A81" w:rsidP="005A0A81">
            <w:pPr>
              <w:pStyle w:val="TableText"/>
            </w:pPr>
            <w:r w:rsidRPr="00A81F2D">
              <w:t>N/A</w:t>
            </w:r>
          </w:p>
        </w:tc>
      </w:tr>
      <w:tr w:rsidR="00A81F2D" w:rsidRPr="00A81F2D" w14:paraId="6D4459CA" w14:textId="77777777" w:rsidTr="005F1734">
        <w:tc>
          <w:tcPr>
            <w:tcW w:w="1795" w:type="dxa"/>
            <w:tcBorders>
              <w:bottom w:val="nil"/>
            </w:tcBorders>
          </w:tcPr>
          <w:p w14:paraId="0D071CDF" w14:textId="77777777" w:rsidR="005A0A81" w:rsidRPr="00A81F2D" w:rsidRDefault="005A0A81" w:rsidP="005A0A81">
            <w:pPr>
              <w:pStyle w:val="TableText"/>
            </w:pPr>
            <w:r w:rsidRPr="00A81F2D">
              <w:t>RTR-3</w:t>
            </w:r>
          </w:p>
        </w:tc>
        <w:tc>
          <w:tcPr>
            <w:tcW w:w="1350" w:type="dxa"/>
          </w:tcPr>
          <w:p w14:paraId="64EB502E" w14:textId="77777777" w:rsidR="005A0A81" w:rsidRPr="00A81F2D" w:rsidRDefault="005A0A81" w:rsidP="005A0A81">
            <w:pPr>
              <w:pStyle w:val="TableText"/>
            </w:pPr>
            <w:r w:rsidRPr="00A81F2D">
              <w:t>G0/0/0</w:t>
            </w:r>
          </w:p>
        </w:tc>
        <w:tc>
          <w:tcPr>
            <w:tcW w:w="2430" w:type="dxa"/>
          </w:tcPr>
          <w:p w14:paraId="326FE541" w14:textId="77777777" w:rsidR="005A0A81" w:rsidRPr="00A81F2D" w:rsidRDefault="005A0A81" w:rsidP="005A0A81">
            <w:pPr>
              <w:pStyle w:val="TableText"/>
            </w:pPr>
            <w:r w:rsidRPr="00A81F2D">
              <w:t>10.10.5.1</w:t>
            </w:r>
          </w:p>
        </w:tc>
        <w:tc>
          <w:tcPr>
            <w:tcW w:w="2430" w:type="dxa"/>
          </w:tcPr>
          <w:p w14:paraId="09BAC1B6" w14:textId="77777777" w:rsidR="005A0A81" w:rsidRPr="00A81F2D" w:rsidRDefault="005A0A81" w:rsidP="005A0A81">
            <w:pPr>
              <w:pStyle w:val="TableText"/>
            </w:pPr>
            <w:r w:rsidRPr="00A81F2D">
              <w:t>255.255.255.0</w:t>
            </w:r>
          </w:p>
        </w:tc>
        <w:tc>
          <w:tcPr>
            <w:tcW w:w="2160" w:type="dxa"/>
          </w:tcPr>
          <w:p w14:paraId="5CA62773" w14:textId="77777777" w:rsidR="005A0A81" w:rsidRPr="00A81F2D" w:rsidRDefault="005A0A81" w:rsidP="005A0A81">
            <w:pPr>
              <w:pStyle w:val="TableText"/>
            </w:pPr>
            <w:r w:rsidRPr="00A81F2D">
              <w:t>N/A</w:t>
            </w:r>
          </w:p>
        </w:tc>
      </w:tr>
      <w:tr w:rsidR="00A81F2D" w:rsidRPr="00A81F2D" w14:paraId="61DDEA83" w14:textId="77777777" w:rsidTr="005F1734">
        <w:tc>
          <w:tcPr>
            <w:tcW w:w="1795" w:type="dxa"/>
            <w:tcBorders>
              <w:top w:val="nil"/>
              <w:bottom w:val="nil"/>
            </w:tcBorders>
          </w:tcPr>
          <w:p w14:paraId="7235939D" w14:textId="31B340FC" w:rsidR="005A0A81" w:rsidRPr="00A81F2D" w:rsidRDefault="005A0A81" w:rsidP="00AB6235">
            <w:pPr>
              <w:pStyle w:val="ConfigWindow"/>
              <w:rPr>
                <w:color w:val="auto"/>
              </w:rPr>
            </w:pPr>
          </w:p>
        </w:tc>
        <w:tc>
          <w:tcPr>
            <w:tcW w:w="1350" w:type="dxa"/>
            <w:tcBorders>
              <w:bottom w:val="single" w:sz="4" w:space="0" w:color="auto"/>
            </w:tcBorders>
          </w:tcPr>
          <w:p w14:paraId="0C6CEA58" w14:textId="77777777" w:rsidR="005A0A81" w:rsidRPr="00A81F2D" w:rsidRDefault="005A0A81" w:rsidP="005A0A81">
            <w:pPr>
              <w:pStyle w:val="TableText"/>
            </w:pPr>
            <w:r w:rsidRPr="00A81F2D">
              <w:t>G0/0/1</w:t>
            </w:r>
          </w:p>
        </w:tc>
        <w:tc>
          <w:tcPr>
            <w:tcW w:w="2430" w:type="dxa"/>
          </w:tcPr>
          <w:p w14:paraId="4966F2A2" w14:textId="2712C4C6" w:rsidR="005A0A81" w:rsidRPr="00A81F2D" w:rsidRDefault="005A0A81" w:rsidP="005A0A81">
            <w:pPr>
              <w:pStyle w:val="TableText"/>
            </w:pPr>
            <w:r w:rsidRPr="00A81F2D">
              <w:t>2001:</w:t>
            </w:r>
            <w:r w:rsidR="00DD02AF" w:rsidRPr="00A81F2D">
              <w:t>db</w:t>
            </w:r>
            <w:r w:rsidRPr="00A81F2D">
              <w:t>8:5::1</w:t>
            </w:r>
          </w:p>
        </w:tc>
        <w:tc>
          <w:tcPr>
            <w:tcW w:w="2430" w:type="dxa"/>
          </w:tcPr>
          <w:p w14:paraId="0D770154" w14:textId="77777777" w:rsidR="005A0A81" w:rsidRPr="00A81F2D" w:rsidRDefault="005A0A81" w:rsidP="005A0A81">
            <w:pPr>
              <w:pStyle w:val="TableText"/>
            </w:pPr>
            <w:r w:rsidRPr="00A81F2D">
              <w:t>/64</w:t>
            </w:r>
          </w:p>
        </w:tc>
        <w:tc>
          <w:tcPr>
            <w:tcW w:w="2160" w:type="dxa"/>
          </w:tcPr>
          <w:p w14:paraId="297AAA24" w14:textId="77777777" w:rsidR="005A0A81" w:rsidRPr="00A81F2D" w:rsidRDefault="005A0A81" w:rsidP="005A0A81">
            <w:pPr>
              <w:pStyle w:val="TableText"/>
            </w:pPr>
            <w:r w:rsidRPr="00A81F2D">
              <w:t>N/A</w:t>
            </w:r>
          </w:p>
        </w:tc>
      </w:tr>
      <w:tr w:rsidR="00A81F2D" w:rsidRPr="00A81F2D" w14:paraId="181AA104" w14:textId="77777777" w:rsidTr="005F1734">
        <w:tc>
          <w:tcPr>
            <w:tcW w:w="1795" w:type="dxa"/>
            <w:tcBorders>
              <w:top w:val="nil"/>
              <w:bottom w:val="nil"/>
            </w:tcBorders>
          </w:tcPr>
          <w:p w14:paraId="197A8FB7" w14:textId="44D0C7E2" w:rsidR="005A0A81" w:rsidRPr="00A81F2D" w:rsidRDefault="005A0A81" w:rsidP="00AB6235">
            <w:pPr>
              <w:pStyle w:val="ConfigWindow"/>
              <w:rPr>
                <w:color w:val="auto"/>
              </w:rPr>
            </w:pPr>
          </w:p>
        </w:tc>
        <w:tc>
          <w:tcPr>
            <w:tcW w:w="1350" w:type="dxa"/>
            <w:tcBorders>
              <w:bottom w:val="nil"/>
            </w:tcBorders>
          </w:tcPr>
          <w:p w14:paraId="0DE81715" w14:textId="77777777" w:rsidR="005A0A81" w:rsidRPr="00A81F2D" w:rsidRDefault="005A0A81" w:rsidP="005A0A81">
            <w:pPr>
              <w:pStyle w:val="TableText"/>
            </w:pPr>
            <w:r w:rsidRPr="00A81F2D">
              <w:t>S0/1/0</w:t>
            </w:r>
          </w:p>
        </w:tc>
        <w:tc>
          <w:tcPr>
            <w:tcW w:w="2430" w:type="dxa"/>
            <w:tcBorders>
              <w:top w:val="single" w:sz="4" w:space="0" w:color="auto"/>
            </w:tcBorders>
          </w:tcPr>
          <w:p w14:paraId="1BCA2B91" w14:textId="77777777" w:rsidR="005A0A81" w:rsidRPr="00A81F2D" w:rsidRDefault="005A0A81" w:rsidP="005A0A81">
            <w:pPr>
              <w:pStyle w:val="TableText"/>
            </w:pPr>
            <w:r w:rsidRPr="00A81F2D">
              <w:t>10.10.3.2</w:t>
            </w:r>
          </w:p>
        </w:tc>
        <w:tc>
          <w:tcPr>
            <w:tcW w:w="2430" w:type="dxa"/>
            <w:tcBorders>
              <w:top w:val="single" w:sz="4" w:space="0" w:color="auto"/>
            </w:tcBorders>
          </w:tcPr>
          <w:p w14:paraId="35F61039" w14:textId="77777777" w:rsidR="005A0A81" w:rsidRPr="00A81F2D" w:rsidRDefault="005A0A81" w:rsidP="005A0A81">
            <w:pPr>
              <w:pStyle w:val="TableText"/>
            </w:pPr>
            <w:r w:rsidRPr="00A81F2D">
              <w:t>255.255.255.252</w:t>
            </w:r>
          </w:p>
        </w:tc>
        <w:tc>
          <w:tcPr>
            <w:tcW w:w="2160" w:type="dxa"/>
          </w:tcPr>
          <w:p w14:paraId="3BD93D8A" w14:textId="77777777" w:rsidR="005A0A81" w:rsidRPr="00A81F2D" w:rsidRDefault="005A0A81" w:rsidP="005A0A81">
            <w:pPr>
              <w:pStyle w:val="TableText"/>
            </w:pPr>
            <w:r w:rsidRPr="00A81F2D">
              <w:t>N/A</w:t>
            </w:r>
          </w:p>
        </w:tc>
      </w:tr>
      <w:tr w:rsidR="00A81F2D" w:rsidRPr="00A81F2D" w14:paraId="2B577F7B" w14:textId="77777777" w:rsidTr="005F1734">
        <w:tc>
          <w:tcPr>
            <w:tcW w:w="1795" w:type="dxa"/>
            <w:tcBorders>
              <w:top w:val="nil"/>
            </w:tcBorders>
          </w:tcPr>
          <w:p w14:paraId="509FCDAD" w14:textId="1890F5C2" w:rsidR="005A0A81" w:rsidRPr="00A81F2D" w:rsidRDefault="005A0A81" w:rsidP="00AB6235">
            <w:pPr>
              <w:pStyle w:val="ConfigWindow"/>
              <w:rPr>
                <w:color w:val="auto"/>
              </w:rPr>
            </w:pPr>
          </w:p>
        </w:tc>
        <w:tc>
          <w:tcPr>
            <w:tcW w:w="1350" w:type="dxa"/>
            <w:tcBorders>
              <w:top w:val="nil"/>
            </w:tcBorders>
          </w:tcPr>
          <w:p w14:paraId="1DA23AAB" w14:textId="0444AA97" w:rsidR="005A0A81" w:rsidRPr="00A81F2D" w:rsidRDefault="005A0A81" w:rsidP="00AB6235">
            <w:pPr>
              <w:pStyle w:val="ConfigWindow"/>
              <w:rPr>
                <w:color w:val="auto"/>
              </w:rPr>
            </w:pPr>
          </w:p>
        </w:tc>
        <w:tc>
          <w:tcPr>
            <w:tcW w:w="2430" w:type="dxa"/>
          </w:tcPr>
          <w:p w14:paraId="73B17D45" w14:textId="55EE82BB" w:rsidR="005A0A81" w:rsidRPr="00A81F2D" w:rsidRDefault="005A0A81" w:rsidP="005A0A81">
            <w:pPr>
              <w:pStyle w:val="TableText"/>
            </w:pPr>
            <w:r w:rsidRPr="00A81F2D">
              <w:t>2001:</w:t>
            </w:r>
            <w:r w:rsidR="00DD02AF" w:rsidRPr="00A81F2D">
              <w:t>db</w:t>
            </w:r>
            <w:r w:rsidRPr="00A81F2D">
              <w:t>8:3::2</w:t>
            </w:r>
          </w:p>
        </w:tc>
        <w:tc>
          <w:tcPr>
            <w:tcW w:w="2430" w:type="dxa"/>
          </w:tcPr>
          <w:p w14:paraId="7B1FC762" w14:textId="77777777" w:rsidR="005A0A81" w:rsidRPr="00A81F2D" w:rsidRDefault="005A0A81" w:rsidP="005A0A81">
            <w:pPr>
              <w:pStyle w:val="TableText"/>
            </w:pPr>
            <w:r w:rsidRPr="00A81F2D">
              <w:t>/126</w:t>
            </w:r>
          </w:p>
        </w:tc>
        <w:tc>
          <w:tcPr>
            <w:tcW w:w="2160" w:type="dxa"/>
          </w:tcPr>
          <w:p w14:paraId="0D30FC9B" w14:textId="77777777" w:rsidR="005A0A81" w:rsidRPr="00A81F2D" w:rsidRDefault="005A0A81" w:rsidP="005A0A81">
            <w:pPr>
              <w:pStyle w:val="TableText"/>
            </w:pPr>
            <w:r w:rsidRPr="00A81F2D">
              <w:t>N/A</w:t>
            </w:r>
          </w:p>
        </w:tc>
      </w:tr>
      <w:tr w:rsidR="00A81F2D" w:rsidRPr="00A81F2D" w14:paraId="75E7489C" w14:textId="77777777" w:rsidTr="005F1734">
        <w:tc>
          <w:tcPr>
            <w:tcW w:w="1795" w:type="dxa"/>
          </w:tcPr>
          <w:p w14:paraId="56C25BDD" w14:textId="77777777" w:rsidR="005A0A81" w:rsidRPr="00A81F2D" w:rsidRDefault="005A0A81" w:rsidP="005A0A81">
            <w:pPr>
              <w:pStyle w:val="TableText"/>
            </w:pPr>
            <w:r w:rsidRPr="00A81F2D">
              <w:t>PC-1</w:t>
            </w:r>
          </w:p>
        </w:tc>
        <w:tc>
          <w:tcPr>
            <w:tcW w:w="1350" w:type="dxa"/>
          </w:tcPr>
          <w:p w14:paraId="794B0061" w14:textId="77777777" w:rsidR="005A0A81" w:rsidRPr="00A81F2D" w:rsidRDefault="005A0A81" w:rsidP="005A0A81">
            <w:pPr>
              <w:pStyle w:val="TableText"/>
            </w:pPr>
            <w:r w:rsidRPr="00A81F2D">
              <w:t>NIC</w:t>
            </w:r>
          </w:p>
        </w:tc>
        <w:tc>
          <w:tcPr>
            <w:tcW w:w="2430" w:type="dxa"/>
          </w:tcPr>
          <w:p w14:paraId="4D5A73F0" w14:textId="77777777" w:rsidR="005A0A81" w:rsidRPr="00A81F2D" w:rsidRDefault="005A0A81" w:rsidP="005A0A81">
            <w:pPr>
              <w:pStyle w:val="TableText"/>
            </w:pPr>
            <w:r w:rsidRPr="00A81F2D">
              <w:t>10.10.1.10</w:t>
            </w:r>
          </w:p>
        </w:tc>
        <w:tc>
          <w:tcPr>
            <w:tcW w:w="2430" w:type="dxa"/>
          </w:tcPr>
          <w:p w14:paraId="221E8AD7" w14:textId="77777777" w:rsidR="005A0A81" w:rsidRPr="00A81F2D" w:rsidRDefault="005A0A81" w:rsidP="005A0A81">
            <w:pPr>
              <w:pStyle w:val="TableText"/>
            </w:pPr>
            <w:r w:rsidRPr="00A81F2D">
              <w:t>255.255.255.0</w:t>
            </w:r>
          </w:p>
        </w:tc>
        <w:tc>
          <w:tcPr>
            <w:tcW w:w="2160" w:type="dxa"/>
          </w:tcPr>
          <w:p w14:paraId="08C12CFB" w14:textId="77777777" w:rsidR="005A0A81" w:rsidRPr="00A81F2D" w:rsidRDefault="005A0A81" w:rsidP="005A0A81">
            <w:pPr>
              <w:pStyle w:val="TableText"/>
            </w:pPr>
            <w:r w:rsidRPr="00A81F2D">
              <w:t>10.10.1.1</w:t>
            </w:r>
          </w:p>
        </w:tc>
      </w:tr>
      <w:tr w:rsidR="00A81F2D" w:rsidRPr="00A81F2D" w14:paraId="271F4C69" w14:textId="77777777" w:rsidTr="005F1734">
        <w:tc>
          <w:tcPr>
            <w:tcW w:w="1795" w:type="dxa"/>
          </w:tcPr>
          <w:p w14:paraId="44D9880D" w14:textId="77777777" w:rsidR="005A0A81" w:rsidRPr="00A81F2D" w:rsidRDefault="005A0A81" w:rsidP="005A0A81">
            <w:pPr>
              <w:pStyle w:val="TableText"/>
            </w:pPr>
            <w:r w:rsidRPr="00A81F2D">
              <w:t>Laptop A</w:t>
            </w:r>
          </w:p>
        </w:tc>
        <w:tc>
          <w:tcPr>
            <w:tcW w:w="1350" w:type="dxa"/>
          </w:tcPr>
          <w:p w14:paraId="68452C78" w14:textId="77777777" w:rsidR="005A0A81" w:rsidRPr="00A81F2D" w:rsidRDefault="005A0A81" w:rsidP="005A0A81">
            <w:pPr>
              <w:pStyle w:val="TableText"/>
            </w:pPr>
            <w:r w:rsidRPr="00A81F2D">
              <w:t>NIC</w:t>
            </w:r>
          </w:p>
        </w:tc>
        <w:tc>
          <w:tcPr>
            <w:tcW w:w="2430" w:type="dxa"/>
          </w:tcPr>
          <w:p w14:paraId="40C7D7F4" w14:textId="77777777" w:rsidR="005A0A81" w:rsidRPr="00A81F2D" w:rsidRDefault="005A0A81" w:rsidP="005A0A81">
            <w:pPr>
              <w:pStyle w:val="TableText"/>
            </w:pPr>
            <w:r w:rsidRPr="00A81F2D">
              <w:t>10.10.1.20</w:t>
            </w:r>
          </w:p>
        </w:tc>
        <w:tc>
          <w:tcPr>
            <w:tcW w:w="2430" w:type="dxa"/>
          </w:tcPr>
          <w:p w14:paraId="4DB475BF" w14:textId="77777777" w:rsidR="005A0A81" w:rsidRPr="00A81F2D" w:rsidRDefault="005A0A81" w:rsidP="005A0A81">
            <w:pPr>
              <w:pStyle w:val="TableText"/>
            </w:pPr>
            <w:r w:rsidRPr="00A81F2D">
              <w:t>255.255.255.0</w:t>
            </w:r>
          </w:p>
        </w:tc>
        <w:tc>
          <w:tcPr>
            <w:tcW w:w="2160" w:type="dxa"/>
          </w:tcPr>
          <w:p w14:paraId="1F15EC84" w14:textId="77777777" w:rsidR="005A0A81" w:rsidRPr="00A81F2D" w:rsidRDefault="005A0A81" w:rsidP="005A0A81">
            <w:pPr>
              <w:pStyle w:val="TableText"/>
            </w:pPr>
            <w:r w:rsidRPr="00A81F2D">
              <w:t>10.10.1.1</w:t>
            </w:r>
          </w:p>
        </w:tc>
      </w:tr>
      <w:tr w:rsidR="00A81F2D" w:rsidRPr="00A81F2D" w14:paraId="710D4D70" w14:textId="77777777" w:rsidTr="005F1734">
        <w:tc>
          <w:tcPr>
            <w:tcW w:w="1795" w:type="dxa"/>
          </w:tcPr>
          <w:p w14:paraId="76C3246B" w14:textId="77777777" w:rsidR="005A0A81" w:rsidRPr="00A81F2D" w:rsidRDefault="005A0A81" w:rsidP="005A0A81">
            <w:pPr>
              <w:pStyle w:val="TableText"/>
            </w:pPr>
            <w:r w:rsidRPr="00A81F2D">
              <w:t>PC-2</w:t>
            </w:r>
          </w:p>
        </w:tc>
        <w:tc>
          <w:tcPr>
            <w:tcW w:w="1350" w:type="dxa"/>
          </w:tcPr>
          <w:p w14:paraId="375919A1" w14:textId="77777777" w:rsidR="005A0A81" w:rsidRPr="00A81F2D" w:rsidRDefault="005A0A81" w:rsidP="005A0A81">
            <w:pPr>
              <w:pStyle w:val="TableText"/>
            </w:pPr>
            <w:r w:rsidRPr="00A81F2D">
              <w:t>NIC</w:t>
            </w:r>
          </w:p>
        </w:tc>
        <w:tc>
          <w:tcPr>
            <w:tcW w:w="2430" w:type="dxa"/>
          </w:tcPr>
          <w:p w14:paraId="7038F998" w14:textId="05B4FD8F" w:rsidR="005A0A81" w:rsidRPr="00A81F2D" w:rsidRDefault="005A0A81" w:rsidP="005A0A81">
            <w:pPr>
              <w:pStyle w:val="TableText"/>
            </w:pPr>
            <w:r w:rsidRPr="00A81F2D">
              <w:t>2001:</w:t>
            </w:r>
            <w:r w:rsidR="00DD02AF" w:rsidRPr="00A81F2D">
              <w:t>db</w:t>
            </w:r>
            <w:r w:rsidRPr="00A81F2D">
              <w:t>8:1::10</w:t>
            </w:r>
          </w:p>
        </w:tc>
        <w:tc>
          <w:tcPr>
            <w:tcW w:w="2430" w:type="dxa"/>
          </w:tcPr>
          <w:p w14:paraId="54CC40B1" w14:textId="77777777" w:rsidR="005A0A81" w:rsidRPr="00A81F2D" w:rsidRDefault="005A0A81" w:rsidP="005A0A81">
            <w:pPr>
              <w:pStyle w:val="TableText"/>
            </w:pPr>
            <w:r w:rsidRPr="00A81F2D">
              <w:t>/64</w:t>
            </w:r>
          </w:p>
        </w:tc>
        <w:tc>
          <w:tcPr>
            <w:tcW w:w="2160" w:type="dxa"/>
          </w:tcPr>
          <w:p w14:paraId="3ADAA589" w14:textId="42B760D0" w:rsidR="005A0A81" w:rsidRPr="00A81F2D" w:rsidRDefault="00DD02AF" w:rsidP="005A0A81">
            <w:pPr>
              <w:pStyle w:val="TableText"/>
            </w:pPr>
            <w:r w:rsidRPr="00A81F2D">
              <w:t>fe</w:t>
            </w:r>
            <w:r w:rsidR="005A0A81" w:rsidRPr="00A81F2D">
              <w:t>80::1</w:t>
            </w:r>
          </w:p>
        </w:tc>
      </w:tr>
      <w:tr w:rsidR="00A81F2D" w:rsidRPr="00A81F2D" w14:paraId="1E56C610" w14:textId="77777777" w:rsidTr="005F1734">
        <w:tc>
          <w:tcPr>
            <w:tcW w:w="1795" w:type="dxa"/>
          </w:tcPr>
          <w:p w14:paraId="2660A545" w14:textId="77777777" w:rsidR="005A0A81" w:rsidRPr="00A81F2D" w:rsidRDefault="005A0A81" w:rsidP="005A0A81">
            <w:pPr>
              <w:pStyle w:val="TableText"/>
            </w:pPr>
            <w:r w:rsidRPr="00A81F2D">
              <w:t>PC-3</w:t>
            </w:r>
          </w:p>
        </w:tc>
        <w:tc>
          <w:tcPr>
            <w:tcW w:w="1350" w:type="dxa"/>
          </w:tcPr>
          <w:p w14:paraId="64B10AFA" w14:textId="77777777" w:rsidR="005A0A81" w:rsidRPr="00A81F2D" w:rsidRDefault="005A0A81" w:rsidP="005A0A81">
            <w:pPr>
              <w:pStyle w:val="TableText"/>
            </w:pPr>
            <w:r w:rsidRPr="00A81F2D">
              <w:t>NIC</w:t>
            </w:r>
          </w:p>
        </w:tc>
        <w:tc>
          <w:tcPr>
            <w:tcW w:w="2430" w:type="dxa"/>
          </w:tcPr>
          <w:p w14:paraId="76FEFA86" w14:textId="63B038F6" w:rsidR="005A0A81" w:rsidRPr="00A81F2D" w:rsidRDefault="005A0A81" w:rsidP="005A0A81">
            <w:pPr>
              <w:pStyle w:val="TableText"/>
            </w:pPr>
            <w:r w:rsidRPr="00A81F2D">
              <w:t>2001:</w:t>
            </w:r>
            <w:r w:rsidR="00DD02AF" w:rsidRPr="00A81F2D">
              <w:t>db</w:t>
            </w:r>
            <w:r w:rsidRPr="00A81F2D">
              <w:t>8:1::20</w:t>
            </w:r>
          </w:p>
        </w:tc>
        <w:tc>
          <w:tcPr>
            <w:tcW w:w="2430" w:type="dxa"/>
          </w:tcPr>
          <w:p w14:paraId="2EDDE17D" w14:textId="77777777" w:rsidR="005A0A81" w:rsidRPr="00A81F2D" w:rsidRDefault="005A0A81" w:rsidP="005A0A81">
            <w:pPr>
              <w:pStyle w:val="TableText"/>
            </w:pPr>
            <w:r w:rsidRPr="00A81F2D">
              <w:t>/64</w:t>
            </w:r>
          </w:p>
        </w:tc>
        <w:tc>
          <w:tcPr>
            <w:tcW w:w="2160" w:type="dxa"/>
          </w:tcPr>
          <w:p w14:paraId="1120472A" w14:textId="2BA22420" w:rsidR="005A0A81" w:rsidRPr="00A81F2D" w:rsidRDefault="00DD02AF" w:rsidP="005A0A81">
            <w:pPr>
              <w:pStyle w:val="TableText"/>
            </w:pPr>
            <w:r w:rsidRPr="00A81F2D">
              <w:t>fe</w:t>
            </w:r>
            <w:r w:rsidR="005A0A81" w:rsidRPr="00A81F2D">
              <w:t>80::1</w:t>
            </w:r>
          </w:p>
        </w:tc>
      </w:tr>
      <w:tr w:rsidR="00A81F2D" w:rsidRPr="00A81F2D" w14:paraId="7459B078" w14:textId="77777777" w:rsidTr="005F1734">
        <w:tc>
          <w:tcPr>
            <w:tcW w:w="1795" w:type="dxa"/>
          </w:tcPr>
          <w:p w14:paraId="01F9294F" w14:textId="77777777" w:rsidR="005A0A81" w:rsidRPr="00A81F2D" w:rsidRDefault="005A0A81" w:rsidP="005A0A81">
            <w:pPr>
              <w:pStyle w:val="TableText"/>
            </w:pPr>
            <w:r w:rsidRPr="00A81F2D">
              <w:t>PC-4</w:t>
            </w:r>
          </w:p>
        </w:tc>
        <w:tc>
          <w:tcPr>
            <w:tcW w:w="1350" w:type="dxa"/>
          </w:tcPr>
          <w:p w14:paraId="4EB278D7" w14:textId="77777777" w:rsidR="005A0A81" w:rsidRPr="00A81F2D" w:rsidRDefault="005A0A81" w:rsidP="005A0A81">
            <w:pPr>
              <w:pStyle w:val="TableText"/>
            </w:pPr>
            <w:r w:rsidRPr="00A81F2D">
              <w:t>NIC</w:t>
            </w:r>
          </w:p>
        </w:tc>
        <w:tc>
          <w:tcPr>
            <w:tcW w:w="2430" w:type="dxa"/>
          </w:tcPr>
          <w:p w14:paraId="2FD2B257" w14:textId="77777777" w:rsidR="005A0A81" w:rsidRPr="00A81F2D" w:rsidRDefault="005A0A81" w:rsidP="005A0A81">
            <w:pPr>
              <w:pStyle w:val="TableText"/>
            </w:pPr>
            <w:r w:rsidRPr="00A81F2D">
              <w:t>10.10.5.10</w:t>
            </w:r>
          </w:p>
        </w:tc>
        <w:tc>
          <w:tcPr>
            <w:tcW w:w="2430" w:type="dxa"/>
          </w:tcPr>
          <w:p w14:paraId="4110831B" w14:textId="77777777" w:rsidR="005A0A81" w:rsidRPr="00A81F2D" w:rsidRDefault="005A0A81" w:rsidP="005A0A81">
            <w:pPr>
              <w:pStyle w:val="TableText"/>
            </w:pPr>
            <w:r w:rsidRPr="00A81F2D">
              <w:t>255.255.255.0</w:t>
            </w:r>
          </w:p>
        </w:tc>
        <w:tc>
          <w:tcPr>
            <w:tcW w:w="2160" w:type="dxa"/>
          </w:tcPr>
          <w:p w14:paraId="318271EF" w14:textId="77777777" w:rsidR="005A0A81" w:rsidRPr="00A81F2D" w:rsidRDefault="005A0A81" w:rsidP="005A0A81">
            <w:pPr>
              <w:pStyle w:val="TableText"/>
            </w:pPr>
            <w:r w:rsidRPr="00A81F2D">
              <w:t>10.10.5.1</w:t>
            </w:r>
          </w:p>
        </w:tc>
      </w:tr>
      <w:tr w:rsidR="00A81F2D" w:rsidRPr="00A81F2D" w14:paraId="13288B8B" w14:textId="77777777" w:rsidTr="005F1734">
        <w:tc>
          <w:tcPr>
            <w:tcW w:w="1795" w:type="dxa"/>
          </w:tcPr>
          <w:p w14:paraId="2FD3D2D9" w14:textId="77777777" w:rsidR="005A0A81" w:rsidRPr="00A81F2D" w:rsidRDefault="005A0A81" w:rsidP="005A0A81">
            <w:pPr>
              <w:pStyle w:val="TableText"/>
            </w:pPr>
            <w:r w:rsidRPr="00A81F2D">
              <w:t>Server 1</w:t>
            </w:r>
          </w:p>
        </w:tc>
        <w:tc>
          <w:tcPr>
            <w:tcW w:w="1350" w:type="dxa"/>
          </w:tcPr>
          <w:p w14:paraId="6C4C8DFF" w14:textId="77777777" w:rsidR="005A0A81" w:rsidRPr="00A81F2D" w:rsidRDefault="005A0A81" w:rsidP="005A0A81">
            <w:pPr>
              <w:pStyle w:val="TableText"/>
            </w:pPr>
            <w:r w:rsidRPr="00A81F2D">
              <w:t>NIC</w:t>
            </w:r>
          </w:p>
        </w:tc>
        <w:tc>
          <w:tcPr>
            <w:tcW w:w="2430" w:type="dxa"/>
          </w:tcPr>
          <w:p w14:paraId="4FF04E32" w14:textId="77777777" w:rsidR="005A0A81" w:rsidRPr="00A81F2D" w:rsidRDefault="005A0A81" w:rsidP="005A0A81">
            <w:pPr>
              <w:pStyle w:val="TableText"/>
            </w:pPr>
            <w:r w:rsidRPr="00A81F2D">
              <w:t>10.10.5.20</w:t>
            </w:r>
          </w:p>
        </w:tc>
        <w:tc>
          <w:tcPr>
            <w:tcW w:w="2430" w:type="dxa"/>
          </w:tcPr>
          <w:p w14:paraId="50F4B6FE" w14:textId="77777777" w:rsidR="005A0A81" w:rsidRPr="00A81F2D" w:rsidRDefault="005A0A81" w:rsidP="005A0A81">
            <w:pPr>
              <w:pStyle w:val="TableText"/>
            </w:pPr>
            <w:r w:rsidRPr="00A81F2D">
              <w:t>255.255.255.0</w:t>
            </w:r>
          </w:p>
        </w:tc>
        <w:tc>
          <w:tcPr>
            <w:tcW w:w="2160" w:type="dxa"/>
          </w:tcPr>
          <w:p w14:paraId="571D1E84" w14:textId="77777777" w:rsidR="005A0A81" w:rsidRPr="00A81F2D" w:rsidRDefault="005A0A81" w:rsidP="005A0A81">
            <w:pPr>
              <w:pStyle w:val="TableText"/>
            </w:pPr>
            <w:r w:rsidRPr="00A81F2D">
              <w:t>10.10.5.1</w:t>
            </w:r>
          </w:p>
        </w:tc>
      </w:tr>
      <w:tr w:rsidR="00A81F2D" w:rsidRPr="00A81F2D" w14:paraId="53A4A2AA" w14:textId="77777777" w:rsidTr="005F1734">
        <w:tc>
          <w:tcPr>
            <w:tcW w:w="1795" w:type="dxa"/>
          </w:tcPr>
          <w:p w14:paraId="157E01F4" w14:textId="77777777" w:rsidR="005A0A81" w:rsidRPr="00A81F2D" w:rsidRDefault="005A0A81" w:rsidP="005A0A81">
            <w:pPr>
              <w:pStyle w:val="TableText"/>
            </w:pPr>
            <w:r w:rsidRPr="00A81F2D">
              <w:t>Laptop B</w:t>
            </w:r>
          </w:p>
        </w:tc>
        <w:tc>
          <w:tcPr>
            <w:tcW w:w="1350" w:type="dxa"/>
          </w:tcPr>
          <w:p w14:paraId="1E1DB8CC" w14:textId="77777777" w:rsidR="005A0A81" w:rsidRPr="00A81F2D" w:rsidRDefault="005A0A81" w:rsidP="005A0A81">
            <w:pPr>
              <w:pStyle w:val="TableText"/>
            </w:pPr>
            <w:r w:rsidRPr="00A81F2D">
              <w:t>NIC</w:t>
            </w:r>
          </w:p>
        </w:tc>
        <w:tc>
          <w:tcPr>
            <w:tcW w:w="2430" w:type="dxa"/>
          </w:tcPr>
          <w:p w14:paraId="754724B3" w14:textId="3EC01854" w:rsidR="005A0A81" w:rsidRPr="00A81F2D" w:rsidRDefault="005A0A81" w:rsidP="005A0A81">
            <w:pPr>
              <w:pStyle w:val="TableText"/>
            </w:pPr>
            <w:r w:rsidRPr="00A81F2D">
              <w:t>2001:</w:t>
            </w:r>
            <w:r w:rsidR="00DD02AF" w:rsidRPr="00A81F2D">
              <w:t>db</w:t>
            </w:r>
            <w:r w:rsidRPr="00A81F2D">
              <w:t>8:5::10</w:t>
            </w:r>
          </w:p>
        </w:tc>
        <w:tc>
          <w:tcPr>
            <w:tcW w:w="2430" w:type="dxa"/>
          </w:tcPr>
          <w:p w14:paraId="4557E8E1" w14:textId="77777777" w:rsidR="005A0A81" w:rsidRPr="00A81F2D" w:rsidRDefault="005A0A81" w:rsidP="005A0A81">
            <w:pPr>
              <w:pStyle w:val="TableText"/>
            </w:pPr>
            <w:r w:rsidRPr="00A81F2D">
              <w:t>/64</w:t>
            </w:r>
          </w:p>
        </w:tc>
        <w:tc>
          <w:tcPr>
            <w:tcW w:w="2160" w:type="dxa"/>
          </w:tcPr>
          <w:p w14:paraId="588DD156" w14:textId="295EBEA2" w:rsidR="005A0A81" w:rsidRPr="00A81F2D" w:rsidRDefault="00DD02AF" w:rsidP="005A0A81">
            <w:pPr>
              <w:pStyle w:val="TableText"/>
            </w:pPr>
            <w:r w:rsidRPr="00A81F2D">
              <w:t>fe</w:t>
            </w:r>
            <w:r w:rsidR="005A0A81" w:rsidRPr="00A81F2D">
              <w:t>80::1</w:t>
            </w:r>
          </w:p>
        </w:tc>
      </w:tr>
      <w:tr w:rsidR="00A81F2D" w:rsidRPr="00A81F2D" w14:paraId="27941C6A" w14:textId="77777777" w:rsidTr="005F1734">
        <w:tc>
          <w:tcPr>
            <w:tcW w:w="1795" w:type="dxa"/>
            <w:tcBorders>
              <w:bottom w:val="single" w:sz="4" w:space="0" w:color="auto"/>
            </w:tcBorders>
          </w:tcPr>
          <w:p w14:paraId="6E01261A" w14:textId="77777777" w:rsidR="005A0A81" w:rsidRPr="00A81F2D" w:rsidRDefault="005A0A81" w:rsidP="005A0A81">
            <w:pPr>
              <w:pStyle w:val="TableText"/>
            </w:pPr>
            <w:r w:rsidRPr="00A81F2D">
              <w:t>Laptop C</w:t>
            </w:r>
          </w:p>
        </w:tc>
        <w:tc>
          <w:tcPr>
            <w:tcW w:w="1350" w:type="dxa"/>
            <w:tcBorders>
              <w:bottom w:val="single" w:sz="4" w:space="0" w:color="auto"/>
            </w:tcBorders>
          </w:tcPr>
          <w:p w14:paraId="3D1FA530" w14:textId="77777777" w:rsidR="005A0A81" w:rsidRPr="00A81F2D" w:rsidRDefault="005A0A81" w:rsidP="005A0A81">
            <w:pPr>
              <w:pStyle w:val="TableText"/>
            </w:pPr>
            <w:r w:rsidRPr="00A81F2D">
              <w:t>NIC</w:t>
            </w:r>
          </w:p>
        </w:tc>
        <w:tc>
          <w:tcPr>
            <w:tcW w:w="2430" w:type="dxa"/>
          </w:tcPr>
          <w:p w14:paraId="0210F217" w14:textId="15D524B8" w:rsidR="005A0A81" w:rsidRPr="00A81F2D" w:rsidRDefault="005A0A81" w:rsidP="005A0A81">
            <w:pPr>
              <w:pStyle w:val="TableText"/>
            </w:pPr>
            <w:r w:rsidRPr="00A81F2D">
              <w:t>2001:</w:t>
            </w:r>
            <w:r w:rsidR="00DD02AF" w:rsidRPr="00A81F2D">
              <w:t>db</w:t>
            </w:r>
            <w:r w:rsidRPr="00A81F2D">
              <w:t>8:5::20</w:t>
            </w:r>
          </w:p>
        </w:tc>
        <w:tc>
          <w:tcPr>
            <w:tcW w:w="2430" w:type="dxa"/>
          </w:tcPr>
          <w:p w14:paraId="5F24130D" w14:textId="77777777" w:rsidR="005A0A81" w:rsidRPr="00A81F2D" w:rsidRDefault="005A0A81" w:rsidP="005A0A81">
            <w:pPr>
              <w:pStyle w:val="TableText"/>
            </w:pPr>
            <w:r w:rsidRPr="00A81F2D">
              <w:t>/64</w:t>
            </w:r>
          </w:p>
        </w:tc>
        <w:tc>
          <w:tcPr>
            <w:tcW w:w="2160" w:type="dxa"/>
          </w:tcPr>
          <w:p w14:paraId="05FBCA7F" w14:textId="19A18423" w:rsidR="005A0A81" w:rsidRPr="00A81F2D" w:rsidRDefault="00DD02AF" w:rsidP="005A0A81">
            <w:pPr>
              <w:pStyle w:val="TableText"/>
            </w:pPr>
            <w:r w:rsidRPr="00A81F2D">
              <w:t>fe</w:t>
            </w:r>
            <w:r w:rsidR="005A0A81" w:rsidRPr="00A81F2D">
              <w:t>80::1</w:t>
            </w:r>
          </w:p>
        </w:tc>
      </w:tr>
      <w:tr w:rsidR="00A81F2D" w:rsidRPr="00A81F2D" w14:paraId="31EACA4F" w14:textId="77777777" w:rsidTr="005F1734">
        <w:tc>
          <w:tcPr>
            <w:tcW w:w="1795" w:type="dxa"/>
            <w:tcBorders>
              <w:bottom w:val="nil"/>
            </w:tcBorders>
          </w:tcPr>
          <w:p w14:paraId="7812E3C6" w14:textId="77777777" w:rsidR="005A0A81" w:rsidRPr="00A81F2D" w:rsidRDefault="005A0A81" w:rsidP="005A0A81">
            <w:pPr>
              <w:pStyle w:val="TableText"/>
            </w:pPr>
            <w:r w:rsidRPr="00A81F2D">
              <w:t>Corporate Server</w:t>
            </w:r>
          </w:p>
        </w:tc>
        <w:tc>
          <w:tcPr>
            <w:tcW w:w="1350" w:type="dxa"/>
            <w:tcBorders>
              <w:bottom w:val="nil"/>
            </w:tcBorders>
          </w:tcPr>
          <w:p w14:paraId="07B917E6" w14:textId="77777777" w:rsidR="005A0A81" w:rsidRPr="00A81F2D" w:rsidRDefault="005A0A81" w:rsidP="005A0A81">
            <w:pPr>
              <w:pStyle w:val="TableText"/>
            </w:pPr>
            <w:r w:rsidRPr="00A81F2D">
              <w:t>NIC</w:t>
            </w:r>
          </w:p>
        </w:tc>
        <w:tc>
          <w:tcPr>
            <w:tcW w:w="2430" w:type="dxa"/>
          </w:tcPr>
          <w:p w14:paraId="62D6747F" w14:textId="77777777" w:rsidR="005A0A81" w:rsidRPr="00A81F2D" w:rsidRDefault="005A0A81" w:rsidP="005A0A81">
            <w:pPr>
              <w:pStyle w:val="TableText"/>
            </w:pPr>
            <w:r w:rsidRPr="00A81F2D">
              <w:t>203.0.113.100</w:t>
            </w:r>
          </w:p>
        </w:tc>
        <w:tc>
          <w:tcPr>
            <w:tcW w:w="2430" w:type="dxa"/>
          </w:tcPr>
          <w:p w14:paraId="584010D7" w14:textId="77777777" w:rsidR="005A0A81" w:rsidRPr="00A81F2D" w:rsidRDefault="005A0A81" w:rsidP="005A0A81">
            <w:pPr>
              <w:pStyle w:val="TableText"/>
            </w:pPr>
            <w:r w:rsidRPr="00A81F2D">
              <w:t>255.255.255.0</w:t>
            </w:r>
          </w:p>
        </w:tc>
        <w:tc>
          <w:tcPr>
            <w:tcW w:w="2160" w:type="dxa"/>
          </w:tcPr>
          <w:p w14:paraId="2CD2E6BE" w14:textId="77777777" w:rsidR="005A0A81" w:rsidRPr="00A81F2D" w:rsidRDefault="005A0A81" w:rsidP="005A0A81">
            <w:pPr>
              <w:pStyle w:val="TableText"/>
            </w:pPr>
            <w:r w:rsidRPr="00A81F2D">
              <w:t>203.0.113.1</w:t>
            </w:r>
          </w:p>
        </w:tc>
      </w:tr>
      <w:tr w:rsidR="00A81F2D" w:rsidRPr="00A81F2D" w14:paraId="19E19F57" w14:textId="77777777" w:rsidTr="005F1734">
        <w:tc>
          <w:tcPr>
            <w:tcW w:w="1795" w:type="dxa"/>
            <w:tcBorders>
              <w:top w:val="nil"/>
            </w:tcBorders>
          </w:tcPr>
          <w:p w14:paraId="176016E3" w14:textId="3D7795E1" w:rsidR="005A0A81" w:rsidRPr="00A81F2D" w:rsidRDefault="005A0A81" w:rsidP="00AB6235">
            <w:pPr>
              <w:pStyle w:val="ConfigWindow"/>
              <w:rPr>
                <w:color w:val="auto"/>
              </w:rPr>
            </w:pPr>
          </w:p>
        </w:tc>
        <w:tc>
          <w:tcPr>
            <w:tcW w:w="1350" w:type="dxa"/>
            <w:tcBorders>
              <w:top w:val="nil"/>
            </w:tcBorders>
          </w:tcPr>
          <w:p w14:paraId="5C5AC24D" w14:textId="2E9E4172" w:rsidR="005A0A81" w:rsidRPr="00A81F2D" w:rsidRDefault="005A0A81" w:rsidP="00AB6235">
            <w:pPr>
              <w:pStyle w:val="ConfigWindow"/>
              <w:rPr>
                <w:color w:val="auto"/>
              </w:rPr>
            </w:pPr>
            <w:r w:rsidRPr="00A81F2D">
              <w:rPr>
                <w:color w:val="auto"/>
              </w:rPr>
              <w:t>NIC</w:t>
            </w:r>
          </w:p>
        </w:tc>
        <w:tc>
          <w:tcPr>
            <w:tcW w:w="2430" w:type="dxa"/>
          </w:tcPr>
          <w:p w14:paraId="20DCFAE3" w14:textId="12C40A3A" w:rsidR="005A0A81" w:rsidRPr="00A81F2D" w:rsidRDefault="005A0A81" w:rsidP="005A0A81">
            <w:pPr>
              <w:pStyle w:val="TableText"/>
            </w:pPr>
            <w:r w:rsidRPr="00A81F2D">
              <w:t>2001:</w:t>
            </w:r>
            <w:r w:rsidR="00DD02AF" w:rsidRPr="00A81F2D">
              <w:t>db</w:t>
            </w:r>
            <w:r w:rsidRPr="00A81F2D">
              <w:t>8:</w:t>
            </w:r>
            <w:r w:rsidR="00DD02AF" w:rsidRPr="00A81F2D">
              <w:t>acad</w:t>
            </w:r>
            <w:r w:rsidRPr="00A81F2D">
              <w:t>::100</w:t>
            </w:r>
          </w:p>
        </w:tc>
        <w:tc>
          <w:tcPr>
            <w:tcW w:w="2430" w:type="dxa"/>
          </w:tcPr>
          <w:p w14:paraId="5891940E" w14:textId="77777777" w:rsidR="005A0A81" w:rsidRPr="00A81F2D" w:rsidRDefault="005A0A81" w:rsidP="005A0A81">
            <w:pPr>
              <w:pStyle w:val="TableText"/>
            </w:pPr>
            <w:r w:rsidRPr="00A81F2D">
              <w:t>/64</w:t>
            </w:r>
          </w:p>
        </w:tc>
        <w:tc>
          <w:tcPr>
            <w:tcW w:w="2160" w:type="dxa"/>
          </w:tcPr>
          <w:p w14:paraId="63E9C2C3" w14:textId="1CCBB82A" w:rsidR="005A0A81" w:rsidRPr="00A81F2D" w:rsidRDefault="00DD02AF" w:rsidP="005A0A81">
            <w:pPr>
              <w:pStyle w:val="TableText"/>
            </w:pPr>
            <w:r w:rsidRPr="00A81F2D">
              <w:t>fe</w:t>
            </w:r>
            <w:r w:rsidR="005A0A81" w:rsidRPr="00A81F2D">
              <w:t>80::1</w:t>
            </w:r>
          </w:p>
        </w:tc>
      </w:tr>
    </w:tbl>
    <w:p w14:paraId="4B177644" w14:textId="77777777" w:rsidR="00CE7742" w:rsidRPr="00A81F2D" w:rsidRDefault="00CE7742" w:rsidP="00CE7742">
      <w:pPr>
        <w:pStyle w:val="1"/>
      </w:pPr>
      <w:r w:rsidRPr="00A81F2D">
        <w:t>Objectives</w:t>
      </w:r>
    </w:p>
    <w:p w14:paraId="5E20EDA3" w14:textId="77777777" w:rsidR="00CE7742" w:rsidRPr="00A81F2D" w:rsidRDefault="00CE7742" w:rsidP="00CE7742">
      <w:pPr>
        <w:pStyle w:val="BodyTextL25"/>
      </w:pPr>
      <w:r w:rsidRPr="00A81F2D">
        <w:t>In this lab you will use ICMP to test network connectivity and locate network problems. You will also correct simple configuration issues and restore connectivity to the network.</w:t>
      </w:r>
    </w:p>
    <w:p w14:paraId="30496560" w14:textId="77777777" w:rsidR="00CE7742" w:rsidRPr="00A81F2D" w:rsidRDefault="00CE7742" w:rsidP="00CE7742">
      <w:pPr>
        <w:pStyle w:val="Bulletlevel1"/>
      </w:pPr>
      <w:r w:rsidRPr="00A81F2D">
        <w:t>Use ICMP to locate connectivity issues.</w:t>
      </w:r>
    </w:p>
    <w:p w14:paraId="0AC2E194" w14:textId="77777777" w:rsidR="00CE7742" w:rsidRPr="00A81F2D" w:rsidRDefault="00CE7742" w:rsidP="00CE7742">
      <w:pPr>
        <w:pStyle w:val="Bulletlevel1"/>
      </w:pPr>
      <w:r w:rsidRPr="00A81F2D">
        <w:lastRenderedPageBreak/>
        <w:t>Configure network devices to correct connectivity issues.</w:t>
      </w:r>
    </w:p>
    <w:p w14:paraId="7154AC1A" w14:textId="77777777" w:rsidR="00CE7742" w:rsidRPr="00A81F2D" w:rsidRDefault="00CE7742" w:rsidP="00CE7742">
      <w:pPr>
        <w:pStyle w:val="1"/>
      </w:pPr>
      <w:r w:rsidRPr="00A81F2D">
        <w:t>Background</w:t>
      </w:r>
    </w:p>
    <w:p w14:paraId="585B4A45" w14:textId="77777777" w:rsidR="00CE7742" w:rsidRPr="00A81F2D" w:rsidRDefault="00CE7742" w:rsidP="00CE7742">
      <w:pPr>
        <w:pStyle w:val="BodyTextL25"/>
      </w:pPr>
      <w:r w:rsidRPr="00A81F2D">
        <w:t xml:space="preserve">Customers have been complaining that they can’t reach some network resources. You have been asked to test connectivity in the network. You use ICMP to </w:t>
      </w:r>
      <w:r w:rsidR="0096202F" w:rsidRPr="00A81F2D">
        <w:t>find out which resources are unreachable and the locations from which they can’t be reached. Then, you use trace to locate the point at which network connectivity is broken. Finally, you fix the errors that you find to restore connectivity to the network.</w:t>
      </w:r>
    </w:p>
    <w:p w14:paraId="5FB79831" w14:textId="77777777" w:rsidR="0096202F" w:rsidRPr="00A81F2D" w:rsidRDefault="0096202F" w:rsidP="0096202F">
      <w:pPr>
        <w:pStyle w:val="1"/>
      </w:pPr>
      <w:r w:rsidRPr="00A81F2D">
        <w:t>Instructions</w:t>
      </w:r>
    </w:p>
    <w:p w14:paraId="21567E79" w14:textId="77777777" w:rsidR="0096202F" w:rsidRPr="00A81F2D" w:rsidRDefault="0096202F" w:rsidP="0096202F">
      <w:pPr>
        <w:pStyle w:val="BodyTextL25"/>
      </w:pPr>
      <w:r w:rsidRPr="00A81F2D">
        <w:t xml:space="preserve">All hosts should have connectivity to all other hosts and the Corporate Server. </w:t>
      </w:r>
    </w:p>
    <w:p w14:paraId="0E3EA64D" w14:textId="77777777" w:rsidR="00471F54" w:rsidRPr="00A81F2D" w:rsidRDefault="00471F54" w:rsidP="0096202F">
      <w:pPr>
        <w:pStyle w:val="Bulletlevel1"/>
      </w:pPr>
      <w:r w:rsidRPr="00A81F2D">
        <w:t>Wait until all link lights are green.</w:t>
      </w:r>
    </w:p>
    <w:p w14:paraId="147E903F" w14:textId="77777777" w:rsidR="0096202F" w:rsidRPr="00A81F2D" w:rsidRDefault="0096202F" w:rsidP="0096202F">
      <w:pPr>
        <w:pStyle w:val="Bulletlevel1"/>
      </w:pPr>
      <w:r w:rsidRPr="00A81F2D">
        <w:t>Select a host and use ICMP ping to determine which hosts are reachable from that host.</w:t>
      </w:r>
    </w:p>
    <w:p w14:paraId="5670842C" w14:textId="77777777" w:rsidR="0096202F" w:rsidRPr="00A81F2D" w:rsidRDefault="0096202F" w:rsidP="0096202F">
      <w:pPr>
        <w:pStyle w:val="Bulletlevel1"/>
      </w:pPr>
      <w:r w:rsidRPr="00A81F2D">
        <w:t>If a host is found to be unreachable, use ICMP trace to locate the general location of the network errors.</w:t>
      </w:r>
    </w:p>
    <w:p w14:paraId="358B6A2C" w14:textId="3CA7605D" w:rsidR="0096202F" w:rsidRPr="00A81F2D" w:rsidRDefault="0096202F" w:rsidP="0096202F">
      <w:pPr>
        <w:pStyle w:val="Bulletlevel1"/>
      </w:pPr>
      <w:r w:rsidRPr="00A81F2D">
        <w:t>Locate the specific errors and correct them.</w:t>
      </w:r>
    </w:p>
    <w:p w14:paraId="7C289D08" w14:textId="06D4C199" w:rsidR="00887EF4" w:rsidRPr="00A81F2D" w:rsidRDefault="00887EF4" w:rsidP="00887EF4">
      <w:pPr>
        <w:pStyle w:val="ConfigWindow"/>
        <w:rPr>
          <w:color w:val="auto"/>
        </w:rPr>
      </w:pPr>
      <w:r w:rsidRPr="00A81F2D">
        <w:rPr>
          <w:color w:val="auto"/>
        </w:rPr>
        <w:t>End of document</w:t>
      </w:r>
    </w:p>
    <w:sectPr w:rsidR="00887EF4" w:rsidRPr="00A81F2D"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9C1CA" w14:textId="77777777" w:rsidR="00381358" w:rsidRDefault="00381358" w:rsidP="00710659">
      <w:pPr>
        <w:spacing w:after="0" w:line="240" w:lineRule="auto"/>
      </w:pPr>
      <w:r>
        <w:separator/>
      </w:r>
    </w:p>
    <w:p w14:paraId="527C5CD1" w14:textId="77777777" w:rsidR="00381358" w:rsidRDefault="00381358"/>
  </w:endnote>
  <w:endnote w:type="continuationSeparator" w:id="0">
    <w:p w14:paraId="3F0898CF" w14:textId="77777777" w:rsidR="00381358" w:rsidRDefault="00381358" w:rsidP="00710659">
      <w:pPr>
        <w:spacing w:after="0" w:line="240" w:lineRule="auto"/>
      </w:pPr>
      <w:r>
        <w:continuationSeparator/>
      </w:r>
    </w:p>
    <w:p w14:paraId="47DB0CB3" w14:textId="77777777" w:rsidR="00381358" w:rsidRDefault="003813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57F64" w14:textId="77777777" w:rsidR="003B256A" w:rsidRDefault="003B256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65E1D" w14:textId="06245E21" w:rsidR="00926CB2" w:rsidRPr="00882B63" w:rsidRDefault="008E00D5"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8E2E67">
          <w:t>2019</w:t>
        </w:r>
      </w:sdtContent>
    </w:sdt>
    <w:r>
      <w:t xml:space="preserve"> - </w:t>
    </w:r>
    <w:r>
      <w:fldChar w:fldCharType="begin"/>
    </w:r>
    <w:r>
      <w:instrText xml:space="preserve"> SAVEDATE  \@ "yyyy"  \* MERGEFORMAT </w:instrText>
    </w:r>
    <w:r>
      <w:fldChar w:fldCharType="separate"/>
    </w:r>
    <w:r w:rsidR="003E28A9">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B6235">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B6235">
      <w:rPr>
        <w:b/>
        <w:noProof/>
        <w:szCs w:val="16"/>
      </w:rPr>
      <w:t>2</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27305" w14:textId="41862FE5" w:rsidR="00882B63" w:rsidRPr="00882B63" w:rsidRDefault="00882B63" w:rsidP="00E859E3">
    <w:pPr>
      <w:pStyle w:val="a5"/>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8E2E67">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3E28A9">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B623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B6235">
      <w:rPr>
        <w:b/>
        <w:noProof/>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3EF47" w14:textId="77777777" w:rsidR="00381358" w:rsidRDefault="00381358" w:rsidP="00710659">
      <w:pPr>
        <w:spacing w:after="0" w:line="240" w:lineRule="auto"/>
      </w:pPr>
      <w:r>
        <w:separator/>
      </w:r>
    </w:p>
    <w:p w14:paraId="69DF4B3C" w14:textId="77777777" w:rsidR="00381358" w:rsidRDefault="00381358"/>
  </w:footnote>
  <w:footnote w:type="continuationSeparator" w:id="0">
    <w:p w14:paraId="23C2ADF2" w14:textId="77777777" w:rsidR="00381358" w:rsidRDefault="00381358" w:rsidP="00710659">
      <w:pPr>
        <w:spacing w:after="0" w:line="240" w:lineRule="auto"/>
      </w:pPr>
      <w:r>
        <w:continuationSeparator/>
      </w:r>
    </w:p>
    <w:p w14:paraId="7E97D029" w14:textId="77777777" w:rsidR="00381358" w:rsidRDefault="003813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FF94F" w14:textId="77777777" w:rsidR="003B256A" w:rsidRDefault="003B256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2288FA301D0F4C8BBB63372D1F00AC59"/>
      </w:placeholder>
      <w:dataBinding w:prefixMappings="xmlns:ns0='http://purl.org/dc/elements/1.1/' xmlns:ns1='http://schemas.openxmlformats.org/package/2006/metadata/core-properties' " w:xpath="/ns1:coreProperties[1]/ns0:title[1]" w:storeItemID="{6C3C8BC8-F283-45AE-878A-BAB7291924A1}"/>
      <w:text/>
    </w:sdtPr>
    <w:sdtEndPr/>
    <w:sdtContent>
      <w:p w14:paraId="7BEF3753" w14:textId="77777777" w:rsidR="00926CB2" w:rsidRDefault="0065401E" w:rsidP="008402F2">
        <w:pPr>
          <w:pStyle w:val="PageHead"/>
        </w:pPr>
        <w:r>
          <w:t>Packet Tracer - Use ICMP to Test and Correct Network Connectivity</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69852" w14:textId="77777777" w:rsidR="00926CB2" w:rsidRDefault="00882B63" w:rsidP="006C3FCF">
    <w:pPr>
      <w:ind w:left="-288"/>
    </w:pPr>
    <w:r>
      <w:rPr>
        <w:noProof/>
      </w:rPr>
      <w:drawing>
        <wp:inline distT="0" distB="0" distL="0" distR="0" wp14:anchorId="7ED65B90" wp14:editId="0083954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C72A05"/>
    <w:multiLevelType w:val="hybridMultilevel"/>
    <w:tmpl w:val="59CC4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F612DD"/>
    <w:multiLevelType w:val="multilevel"/>
    <w:tmpl w:val="F92A5A10"/>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AF6AED"/>
    <w:multiLevelType w:val="hybridMultilevel"/>
    <w:tmpl w:val="8C3EC08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03C10F6"/>
    <w:multiLevelType w:val="hybridMultilevel"/>
    <w:tmpl w:val="BC187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8"/>
  </w:num>
  <w:num w:numId="2">
    <w:abstractNumId w:val="4"/>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5"/>
  </w:num>
  <w:num w:numId="11">
    <w:abstractNumId w:val="3"/>
  </w:num>
  <w:num w:numId="1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2DB"/>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2B98"/>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163D"/>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562A"/>
    <w:rsid w:val="00186CE1"/>
    <w:rsid w:val="00191F00"/>
    <w:rsid w:val="00192F12"/>
    <w:rsid w:val="00193F14"/>
    <w:rsid w:val="00196CBC"/>
    <w:rsid w:val="0019753E"/>
    <w:rsid w:val="00197614"/>
    <w:rsid w:val="001A0312"/>
    <w:rsid w:val="001A15DA"/>
    <w:rsid w:val="001A2694"/>
    <w:rsid w:val="001A3CC7"/>
    <w:rsid w:val="001A67A4"/>
    <w:rsid w:val="001A69AC"/>
    <w:rsid w:val="001B2CE0"/>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7C88"/>
    <w:rsid w:val="002113B8"/>
    <w:rsid w:val="00215665"/>
    <w:rsid w:val="002163BB"/>
    <w:rsid w:val="0021792C"/>
    <w:rsid w:val="002240AB"/>
    <w:rsid w:val="00225E37"/>
    <w:rsid w:val="00231DCA"/>
    <w:rsid w:val="00242E3A"/>
    <w:rsid w:val="00246492"/>
    <w:rsid w:val="002506CF"/>
    <w:rsid w:val="0025107F"/>
    <w:rsid w:val="00260CD4"/>
    <w:rsid w:val="00262CD4"/>
    <w:rsid w:val="002639D8"/>
    <w:rsid w:val="00265F77"/>
    <w:rsid w:val="00266C83"/>
    <w:rsid w:val="00270FCC"/>
    <w:rsid w:val="002768DC"/>
    <w:rsid w:val="00282F25"/>
    <w:rsid w:val="00294C8F"/>
    <w:rsid w:val="002A0B2E"/>
    <w:rsid w:val="002A0DC1"/>
    <w:rsid w:val="002A6C56"/>
    <w:rsid w:val="002C04C4"/>
    <w:rsid w:val="002C090C"/>
    <w:rsid w:val="002C1243"/>
    <w:rsid w:val="002C1815"/>
    <w:rsid w:val="002C475E"/>
    <w:rsid w:val="002C6AD6"/>
    <w:rsid w:val="002D5C25"/>
    <w:rsid w:val="002D6C2A"/>
    <w:rsid w:val="002D7A86"/>
    <w:rsid w:val="002F45FF"/>
    <w:rsid w:val="002F66D3"/>
    <w:rsid w:val="002F6D17"/>
    <w:rsid w:val="00302887"/>
    <w:rsid w:val="003056EB"/>
    <w:rsid w:val="003071FF"/>
    <w:rsid w:val="00310652"/>
    <w:rsid w:val="00310BDC"/>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81358"/>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28A9"/>
    <w:rsid w:val="003E5BE5"/>
    <w:rsid w:val="003F18D1"/>
    <w:rsid w:val="003F20EC"/>
    <w:rsid w:val="003F4F0E"/>
    <w:rsid w:val="003F6096"/>
    <w:rsid w:val="003F6E06"/>
    <w:rsid w:val="00400BCC"/>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1F54"/>
    <w:rsid w:val="00473E34"/>
    <w:rsid w:val="00476BA9"/>
    <w:rsid w:val="00481650"/>
    <w:rsid w:val="004936C2"/>
    <w:rsid w:val="0049379C"/>
    <w:rsid w:val="004A1CA0"/>
    <w:rsid w:val="004A22E9"/>
    <w:rsid w:val="004A4ACD"/>
    <w:rsid w:val="004A506C"/>
    <w:rsid w:val="004A5BC5"/>
    <w:rsid w:val="004A789B"/>
    <w:rsid w:val="004B023D"/>
    <w:rsid w:val="004C0909"/>
    <w:rsid w:val="004C3F97"/>
    <w:rsid w:val="004D01F2"/>
    <w:rsid w:val="004D2CED"/>
    <w:rsid w:val="004D3339"/>
    <w:rsid w:val="004D353F"/>
    <w:rsid w:val="004D36D7"/>
    <w:rsid w:val="004D682B"/>
    <w:rsid w:val="004E06D6"/>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726"/>
    <w:rsid w:val="00596998"/>
    <w:rsid w:val="0059790F"/>
    <w:rsid w:val="005A0A81"/>
    <w:rsid w:val="005A6E62"/>
    <w:rsid w:val="005B2FB3"/>
    <w:rsid w:val="005B73C1"/>
    <w:rsid w:val="005D2B29"/>
    <w:rsid w:val="005D354A"/>
    <w:rsid w:val="005D3E53"/>
    <w:rsid w:val="005D506C"/>
    <w:rsid w:val="005E3235"/>
    <w:rsid w:val="005E4176"/>
    <w:rsid w:val="005E4876"/>
    <w:rsid w:val="005E65B5"/>
    <w:rsid w:val="005F0301"/>
    <w:rsid w:val="005F1734"/>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401E"/>
    <w:rsid w:val="00656EEF"/>
    <w:rsid w:val="006576AF"/>
    <w:rsid w:val="00671463"/>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597"/>
    <w:rsid w:val="00857CF6"/>
    <w:rsid w:val="008610ED"/>
    <w:rsid w:val="00861C6A"/>
    <w:rsid w:val="00865199"/>
    <w:rsid w:val="00867EAF"/>
    <w:rsid w:val="00870763"/>
    <w:rsid w:val="008713EA"/>
    <w:rsid w:val="00873C6B"/>
    <w:rsid w:val="00882B63"/>
    <w:rsid w:val="00882DDA"/>
    <w:rsid w:val="00883500"/>
    <w:rsid w:val="0088426A"/>
    <w:rsid w:val="008852BA"/>
    <w:rsid w:val="00887EF4"/>
    <w:rsid w:val="00890108"/>
    <w:rsid w:val="00893877"/>
    <w:rsid w:val="00894FBA"/>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2E67"/>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5295A"/>
    <w:rsid w:val="00954D58"/>
    <w:rsid w:val="0096202F"/>
    <w:rsid w:val="00963E34"/>
    <w:rsid w:val="00964DFA"/>
    <w:rsid w:val="00970A69"/>
    <w:rsid w:val="0098155C"/>
    <w:rsid w:val="00983B77"/>
    <w:rsid w:val="00996053"/>
    <w:rsid w:val="009A0B2F"/>
    <w:rsid w:val="009A1CF4"/>
    <w:rsid w:val="009A37D7"/>
    <w:rsid w:val="009A393C"/>
    <w:rsid w:val="009A4E17"/>
    <w:rsid w:val="009A6955"/>
    <w:rsid w:val="009B341C"/>
    <w:rsid w:val="009B5747"/>
    <w:rsid w:val="009C0B81"/>
    <w:rsid w:val="009C3182"/>
    <w:rsid w:val="009C7827"/>
    <w:rsid w:val="009D2C27"/>
    <w:rsid w:val="009D503E"/>
    <w:rsid w:val="009D6630"/>
    <w:rsid w:val="009E2309"/>
    <w:rsid w:val="009E42B9"/>
    <w:rsid w:val="009E4E17"/>
    <w:rsid w:val="009E54B9"/>
    <w:rsid w:val="009F4C2E"/>
    <w:rsid w:val="00A014A3"/>
    <w:rsid w:val="00A027CC"/>
    <w:rsid w:val="00A0412D"/>
    <w:rsid w:val="00A15DF0"/>
    <w:rsid w:val="00A21211"/>
    <w:rsid w:val="00A30F8A"/>
    <w:rsid w:val="00A33890"/>
    <w:rsid w:val="00A34E7F"/>
    <w:rsid w:val="00A34ED5"/>
    <w:rsid w:val="00A357AB"/>
    <w:rsid w:val="00A372DB"/>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1F2D"/>
    <w:rsid w:val="00A82658"/>
    <w:rsid w:val="00A83374"/>
    <w:rsid w:val="00A96172"/>
    <w:rsid w:val="00A96D52"/>
    <w:rsid w:val="00A97C5F"/>
    <w:rsid w:val="00AB0D6A"/>
    <w:rsid w:val="00AB43B3"/>
    <w:rsid w:val="00AB49B9"/>
    <w:rsid w:val="00AB501D"/>
    <w:rsid w:val="00AB6235"/>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268A"/>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0925"/>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23A"/>
    <w:rsid w:val="00C02A73"/>
    <w:rsid w:val="00C063D2"/>
    <w:rsid w:val="00C0788B"/>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2EA"/>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E7742"/>
    <w:rsid w:val="00CF0DA5"/>
    <w:rsid w:val="00CF47D6"/>
    <w:rsid w:val="00CF5D31"/>
    <w:rsid w:val="00CF5F3B"/>
    <w:rsid w:val="00CF7733"/>
    <w:rsid w:val="00CF791A"/>
    <w:rsid w:val="00D00513"/>
    <w:rsid w:val="00D00D7D"/>
    <w:rsid w:val="00D030AE"/>
    <w:rsid w:val="00D139C8"/>
    <w:rsid w:val="00D17F81"/>
    <w:rsid w:val="00D2758C"/>
    <w:rsid w:val="00D275CA"/>
    <w:rsid w:val="00D2789B"/>
    <w:rsid w:val="00D345AB"/>
    <w:rsid w:val="00D35B28"/>
    <w:rsid w:val="00D41566"/>
    <w:rsid w:val="00D452F4"/>
    <w:rsid w:val="00D458EC"/>
    <w:rsid w:val="00D45F93"/>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2B1C"/>
    <w:rsid w:val="00DB3763"/>
    <w:rsid w:val="00DB4029"/>
    <w:rsid w:val="00DB5F4D"/>
    <w:rsid w:val="00DB66F2"/>
    <w:rsid w:val="00DB6DA5"/>
    <w:rsid w:val="00DC076B"/>
    <w:rsid w:val="00DC186F"/>
    <w:rsid w:val="00DC252F"/>
    <w:rsid w:val="00DC6050"/>
    <w:rsid w:val="00DC6445"/>
    <w:rsid w:val="00DD02AF"/>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6605"/>
    <w:rsid w:val="00E97333"/>
    <w:rsid w:val="00E97583"/>
    <w:rsid w:val="00EA486E"/>
    <w:rsid w:val="00EA4FA3"/>
    <w:rsid w:val="00EB001B"/>
    <w:rsid w:val="00EB3082"/>
    <w:rsid w:val="00EB6C33"/>
    <w:rsid w:val="00EC6F62"/>
    <w:rsid w:val="00ED2EA2"/>
    <w:rsid w:val="00ED6019"/>
    <w:rsid w:val="00ED7830"/>
    <w:rsid w:val="00EE2BFF"/>
    <w:rsid w:val="00EE3909"/>
    <w:rsid w:val="00EF4205"/>
    <w:rsid w:val="00EF5939"/>
    <w:rsid w:val="00F015AB"/>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35D90"/>
    <w:rsid w:val="00F4135D"/>
    <w:rsid w:val="00F41F1B"/>
    <w:rsid w:val="00F46BD9"/>
    <w:rsid w:val="00F60BE0"/>
    <w:rsid w:val="00F6280E"/>
    <w:rsid w:val="00F638C3"/>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C4C46"/>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4AC29"/>
  <w15:docId w15:val="{B0675831-5AD7-49AE-83B4-C2659B8C2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A76665"/>
    <w:pPr>
      <w:spacing w:before="60" w:after="60" w:line="276" w:lineRule="auto"/>
    </w:pPr>
    <w:rPr>
      <w:sz w:val="22"/>
      <w:szCs w:val="22"/>
    </w:rPr>
  </w:style>
  <w:style w:type="paragraph" w:styleId="1">
    <w:name w:val="heading 1"/>
    <w:basedOn w:val="a"/>
    <w:next w:val="BodyTextL25"/>
    <w:link w:val="10"/>
    <w:autoRedefine/>
    <w:uiPriority w:val="9"/>
    <w:unhideWhenUsed/>
    <w:qFormat/>
    <w:rsid w:val="00A76665"/>
    <w:pPr>
      <w:keepNext/>
      <w:keepLines/>
      <w:numPr>
        <w:numId w:val="5"/>
      </w:numPr>
      <w:spacing w:before="240" w:after="120"/>
      <w:outlineLvl w:val="0"/>
    </w:pPr>
    <w:rPr>
      <w:b/>
      <w:bCs/>
      <w:noProof/>
      <w:sz w:val="26"/>
      <w:szCs w:val="26"/>
    </w:rPr>
  </w:style>
  <w:style w:type="paragraph" w:styleId="2">
    <w:name w:val="heading 2"/>
    <w:basedOn w:val="a"/>
    <w:next w:val="BodyTextL25"/>
    <w:link w:val="20"/>
    <w:autoRedefine/>
    <w:uiPriority w:val="9"/>
    <w:semiHidden/>
    <w:unhideWhenUsed/>
    <w:qFormat/>
    <w:rsid w:val="00A76665"/>
    <w:pPr>
      <w:keepNext/>
      <w:numPr>
        <w:ilvl w:val="1"/>
        <w:numId w:val="5"/>
      </w:numPr>
      <w:spacing w:before="120" w:after="120"/>
      <w:outlineLvl w:val="1"/>
    </w:pPr>
    <w:rPr>
      <w:rFonts w:eastAsia="Times New Roman"/>
      <w:b/>
      <w:bCs/>
      <w:sz w:val="26"/>
      <w:szCs w:val="26"/>
    </w:rPr>
  </w:style>
  <w:style w:type="paragraph" w:styleId="3">
    <w:name w:val="heading 3"/>
    <w:basedOn w:val="a"/>
    <w:next w:val="a"/>
    <w:link w:val="30"/>
    <w:unhideWhenUsed/>
    <w:qFormat/>
    <w:rsid w:val="00A76665"/>
    <w:pPr>
      <w:keepNext/>
      <w:numPr>
        <w:ilvl w:val="2"/>
        <w:numId w:val="5"/>
      </w:numPr>
      <w:spacing w:before="240" w:line="240" w:lineRule="auto"/>
      <w:outlineLvl w:val="2"/>
    </w:pPr>
    <w:rPr>
      <w:rFonts w:eastAsia="Times New Roman"/>
      <w:b/>
      <w:bCs/>
      <w:sz w:val="24"/>
      <w:szCs w:val="26"/>
    </w:rPr>
  </w:style>
  <w:style w:type="paragraph" w:styleId="4">
    <w:name w:val="heading 4"/>
    <w:basedOn w:val="BodyTextL25"/>
    <w:next w:val="BodyTextL25"/>
    <w:link w:val="40"/>
    <w:unhideWhenUsed/>
    <w:qFormat/>
    <w:rsid w:val="00075EA9"/>
    <w:pPr>
      <w:keepNext/>
      <w:ind w:left="720"/>
      <w:outlineLvl w:val="3"/>
    </w:pPr>
    <w:rPr>
      <w:rFonts w:eastAsia="Times New Roman"/>
      <w:bCs/>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
    <w:rsid w:val="00D452F4"/>
    <w:rPr>
      <w:b/>
      <w:bCs/>
      <w:noProof/>
      <w:sz w:val="26"/>
      <w:szCs w:val="26"/>
    </w:rPr>
  </w:style>
  <w:style w:type="character" w:customStyle="1" w:styleId="20">
    <w:name w:val="標題 2 字元"/>
    <w:link w:val="2"/>
    <w:uiPriority w:val="9"/>
    <w:semiHidden/>
    <w:rsid w:val="000C6425"/>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頁首 字元"/>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頁尾 字元"/>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註解方塊文字 字元"/>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AB6235"/>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文件引導模式 字元"/>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HTML 預設格式 字元"/>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註解文字 字元"/>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註解主旨 字元"/>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標題 4 字元"/>
    <w:basedOn w:val="a0"/>
    <w:link w:val="4"/>
    <w:rsid w:val="00075EA9"/>
    <w:rPr>
      <w:rFonts w:eastAsia="Times New Roman"/>
      <w:bCs/>
      <w:szCs w:val="28"/>
    </w:rPr>
  </w:style>
  <w:style w:type="character" w:customStyle="1" w:styleId="50">
    <w:name w:val="標題 5 字元"/>
    <w:basedOn w:val="a0"/>
    <w:link w:val="5"/>
    <w:semiHidden/>
    <w:rsid w:val="00BF76BE"/>
    <w:rPr>
      <w:rFonts w:eastAsia="Times New Roman"/>
      <w:b/>
      <w:bCs/>
      <w:i/>
      <w:iCs/>
      <w:sz w:val="26"/>
      <w:szCs w:val="26"/>
    </w:rPr>
  </w:style>
  <w:style w:type="character" w:customStyle="1" w:styleId="60">
    <w:name w:val="標題 6 字元"/>
    <w:basedOn w:val="a0"/>
    <w:link w:val="6"/>
    <w:semiHidden/>
    <w:rsid w:val="00BF76BE"/>
    <w:rPr>
      <w:rFonts w:eastAsia="Times New Roman"/>
      <w:b/>
      <w:bCs/>
      <w:sz w:val="22"/>
      <w:szCs w:val="22"/>
    </w:rPr>
  </w:style>
  <w:style w:type="character" w:customStyle="1" w:styleId="70">
    <w:name w:val="標題 7 字元"/>
    <w:basedOn w:val="a0"/>
    <w:link w:val="7"/>
    <w:semiHidden/>
    <w:rsid w:val="00BF76BE"/>
    <w:rPr>
      <w:rFonts w:eastAsia="Times New Roman"/>
      <w:szCs w:val="24"/>
    </w:rPr>
  </w:style>
  <w:style w:type="character" w:customStyle="1" w:styleId="80">
    <w:name w:val="標題 8 字元"/>
    <w:basedOn w:val="a0"/>
    <w:link w:val="8"/>
    <w:semiHidden/>
    <w:rsid w:val="00BF76BE"/>
    <w:rPr>
      <w:rFonts w:eastAsia="Times New Roman"/>
      <w:i/>
      <w:iCs/>
      <w:szCs w:val="24"/>
    </w:rPr>
  </w:style>
  <w:style w:type="character" w:customStyle="1" w:styleId="90">
    <w:name w:val="標題 9 字元"/>
    <w:basedOn w:val="a0"/>
    <w:link w:val="9"/>
    <w:semiHidden/>
    <w:rsid w:val="00BF76BE"/>
    <w:rPr>
      <w:rFonts w:eastAsia="Times New Roman" w:cs="Arial"/>
      <w:sz w:val="22"/>
      <w:szCs w:val="22"/>
    </w:rPr>
  </w:style>
  <w:style w:type="character" w:customStyle="1" w:styleId="30">
    <w:name w:val="標題 3 字元"/>
    <w:link w:val="3"/>
    <w:rsid w:val="000C6425"/>
    <w:rPr>
      <w:rFonts w:eastAsia="Times New Roman"/>
      <w:b/>
      <w:bCs/>
      <w:sz w:val="24"/>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章節附註文字 字元"/>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註腳文字 字元"/>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巨集文字 字元"/>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本文 字元"/>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標題 字元"/>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table" w:customStyle="1" w:styleId="TableGrid1">
    <w:name w:val="Table Grid1"/>
    <w:basedOn w:val="a1"/>
    <w:next w:val="a9"/>
    <w:uiPriority w:val="59"/>
    <w:rsid w:val="00CF47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mod%2013%20ICMP\Lab_Template%20-%20ILM_2019_Accessibility%20-%20NO%20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88FA301D0F4C8BBB63372D1F00AC59"/>
        <w:category>
          <w:name w:val="General"/>
          <w:gallery w:val="placeholder"/>
        </w:category>
        <w:types>
          <w:type w:val="bbPlcHdr"/>
        </w:types>
        <w:behaviors>
          <w:behavior w:val="content"/>
        </w:behaviors>
        <w:guid w:val="{8062B73D-638B-4D74-9FA8-2D6F2B683341}"/>
      </w:docPartPr>
      <w:docPartBody>
        <w:p w:rsidR="00D22DD3" w:rsidRDefault="00266340">
          <w:pPr>
            <w:pStyle w:val="2288FA301D0F4C8BBB63372D1F00AC59"/>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340"/>
    <w:rsid w:val="00266340"/>
    <w:rsid w:val="002A5B89"/>
    <w:rsid w:val="002C33C9"/>
    <w:rsid w:val="003A49F5"/>
    <w:rsid w:val="0043672C"/>
    <w:rsid w:val="00460DC8"/>
    <w:rsid w:val="006471D7"/>
    <w:rsid w:val="0082715C"/>
    <w:rsid w:val="00D22DD3"/>
    <w:rsid w:val="00F833B5"/>
    <w:rsid w:val="00FC46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2288FA301D0F4C8BBB63372D1F00AC59">
    <w:name w:val="2288FA301D0F4C8BBB63372D1F00AC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6BB60C-F34C-459C-9B13-A807AD62E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 - NO CONTENT.dotx</Template>
  <TotalTime>13</TotalTime>
  <Pages>1</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Packet Tracer - Use ICMP to Test and Correct Network Connectivity</vt:lpstr>
    </vt:vector>
  </TitlesOfParts>
  <Company>Cisco Systems, Inc.</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Use ICMP to Test and Correct Network Connectivity</dc:title>
  <dc:creator>Martin Benson</dc:creator>
  <dc:description>2019</dc:description>
  <cp:lastModifiedBy>LEUNG Chun Wai</cp:lastModifiedBy>
  <cp:revision>5</cp:revision>
  <dcterms:created xsi:type="dcterms:W3CDTF">2019-11-27T20:49:00Z</dcterms:created>
  <dcterms:modified xsi:type="dcterms:W3CDTF">2021-06-24T07:05:00Z</dcterms:modified>
</cp:coreProperties>
</file>