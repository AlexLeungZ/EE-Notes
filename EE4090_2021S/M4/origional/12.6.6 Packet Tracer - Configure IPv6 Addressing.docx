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2816D4" w:rsidP="00782A4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</w:p>
    <w:p w:rsidR="009207B9" w:rsidRPr="00BB73FF" w:rsidRDefault="009207B9" w:rsidP="009207B9">
      <w:pPr>
        <w:pStyle w:val="Heading1"/>
        <w:numPr>
          <w:ilvl w:val="0"/>
          <w:numId w:val="3"/>
        </w:numPr>
      </w:pPr>
      <w:bookmarkStart w:id="0" w:name="_GoBack"/>
      <w:bookmarkEnd w:id="0"/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:rsidTr="00450FDB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proofErr w:type="gramStart"/>
            <w:r>
              <w:t>8:1:</w:t>
            </w:r>
            <w:r w:rsidR="007C70D1">
              <w:t>a</w:t>
            </w:r>
            <w:proofErr w:type="gramEnd"/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:rsidTr="00450FDB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:rsidTr="00782A4F">
        <w:trPr>
          <w:cantSplit/>
          <w:jc w:val="center"/>
        </w:trPr>
        <w:tc>
          <w:tcPr>
            <w:tcW w:w="2157" w:type="dxa"/>
            <w:vAlign w:val="bottom"/>
          </w:tcPr>
          <w:p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proofErr w:type="gramStart"/>
            <w:r w:rsidRPr="00204577">
              <w:t>8:1:</w:t>
            </w:r>
            <w:r w:rsidR="007C70D1">
              <w:t>a</w:t>
            </w:r>
            <w:proofErr w:type="gramEnd"/>
            <w:r w:rsidRPr="00204577">
              <w:t>001::1</w:t>
            </w:r>
          </w:p>
        </w:tc>
        <w:tc>
          <w:tcPr>
            <w:tcW w:w="2463" w:type="dxa"/>
          </w:tcPr>
          <w:p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9207B9" w:rsidRPr="004C0909" w:rsidRDefault="009207B9" w:rsidP="009207B9">
      <w:pPr>
        <w:pStyle w:val="BodyTextL25Bold"/>
      </w:pPr>
      <w:r>
        <w:t>Part 1: Configure IPv6 Addressing on the Router</w:t>
      </w:r>
    </w:p>
    <w:p w:rsidR="009207B9" w:rsidRPr="004C0909" w:rsidRDefault="009207B9" w:rsidP="009207B9">
      <w:pPr>
        <w:pStyle w:val="BodyTextL25Bold"/>
      </w:pPr>
      <w:r>
        <w:t>Part 2: Configure IPv6 Addressing on Servers</w:t>
      </w:r>
    </w:p>
    <w:p w:rsidR="009207B9" w:rsidRPr="004C0909" w:rsidRDefault="009207B9" w:rsidP="009207B9">
      <w:pPr>
        <w:pStyle w:val="BodyTextL25Bold"/>
      </w:pPr>
      <w:r>
        <w:t>Part 3: Configure IPv6 Addressing on Clients</w:t>
      </w:r>
    </w:p>
    <w:p w:rsidR="009207B9" w:rsidRDefault="009207B9" w:rsidP="009207B9">
      <w:pPr>
        <w:pStyle w:val="BodyTextL25Bold"/>
      </w:pPr>
      <w:r>
        <w:t>Part 4: Test and Verify Network Connectivity</w:t>
      </w:r>
    </w:p>
    <w:p w:rsidR="009207B9" w:rsidRDefault="009207B9" w:rsidP="009207B9">
      <w:pPr>
        <w:pStyle w:val="Heading1"/>
        <w:numPr>
          <w:ilvl w:val="0"/>
          <w:numId w:val="3"/>
        </w:numPr>
      </w:pPr>
      <w:r>
        <w:t>Background</w:t>
      </w:r>
    </w:p>
    <w:p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:rsidR="009207B9" w:rsidRPr="00726DDA" w:rsidRDefault="009207B9" w:rsidP="00945E4E">
      <w:pPr>
        <w:pStyle w:val="Heading2"/>
      </w:pPr>
      <w:r w:rsidRPr="00726DDA">
        <w:t>Configure IPv6 Addressing on the Router</w:t>
      </w:r>
    </w:p>
    <w:p w:rsidR="009207B9" w:rsidRDefault="009207B9" w:rsidP="009207B9">
      <w:pPr>
        <w:pStyle w:val="Heading3"/>
      </w:pPr>
      <w:r>
        <w:t>Enable the router to forward IPv6 packets.</w:t>
      </w:r>
    </w:p>
    <w:p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:rsidR="00945E4E" w:rsidRDefault="00945E4E" w:rsidP="00945E4E">
      <w:pPr>
        <w:pStyle w:val="ConfigWindow"/>
      </w:pPr>
      <w:r>
        <w:t>Open a configuration window</w:t>
      </w:r>
    </w:p>
    <w:p w:rsidR="009207B9" w:rsidRDefault="009207B9" w:rsidP="00945E4E">
      <w:pPr>
        <w:pStyle w:val="SubStepAlpha"/>
        <w:spacing w:before="0"/>
      </w:pPr>
      <w:r>
        <w:t>Enter privileged EXEC mode.</w:t>
      </w:r>
    </w:p>
    <w:p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</w:p>
    <w:p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:rsidR="009207B9" w:rsidRDefault="009207B9" w:rsidP="00450FDB">
      <w:pPr>
        <w:pStyle w:val="SubStepAlpha"/>
      </w:pPr>
      <w:r>
        <w:t xml:space="preserve">Configure the IPv6 address with the following command: </w:t>
      </w:r>
    </w:p>
    <w:p w:rsidR="009207B9" w:rsidRPr="002E5AB6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450FDB">
      <w:pPr>
        <w:pStyle w:val="SubStepAlpha"/>
      </w:pPr>
      <w:r>
        <w:t>Configure the link-local IPv6 address with the following command:</w:t>
      </w:r>
    </w:p>
    <w:p w:rsidR="009207B9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:rsidR="009207B9" w:rsidRDefault="009207B9" w:rsidP="00450FDB">
      <w:pPr>
        <w:pStyle w:val="SubStepAlpha"/>
      </w:pPr>
      <w:r>
        <w:t>Activate the interface.</w:t>
      </w:r>
    </w:p>
    <w:p w:rsidR="009207B9" w:rsidRPr="003C6E52" w:rsidRDefault="009207B9" w:rsidP="009207B9">
      <w:pPr>
        <w:pStyle w:val="CMD"/>
      </w:pPr>
      <w:r w:rsidRPr="003C6E52">
        <w:t>R1(config-</w:t>
      </w:r>
      <w:proofErr w:type="gramStart"/>
      <w:r w:rsidRPr="003C6E52">
        <w:t>if)#</w:t>
      </w:r>
      <w:proofErr w:type="gramEnd"/>
      <w:r w:rsidRPr="003C6E52">
        <w:t xml:space="preserve"> </w:t>
      </w:r>
      <w:r w:rsidRPr="003C6E52">
        <w:rPr>
          <w:b/>
        </w:rPr>
        <w:t>no shutdown</w:t>
      </w:r>
    </w:p>
    <w:p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:rsidR="009207B9" w:rsidRDefault="009207B9" w:rsidP="00450FDB">
      <w:pPr>
        <w:pStyle w:val="Heading3"/>
      </w:pPr>
      <w:r>
        <w:t>Verify IPv6 addressing on R1.</w:t>
      </w:r>
    </w:p>
    <w:p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:rsidR="009207B9" w:rsidRDefault="009207B9" w:rsidP="009207B9">
      <w:pPr>
        <w:pStyle w:val="SubStepAlpha"/>
      </w:pPr>
      <w:r>
        <w:t>Exit configuration mode on R1.</w:t>
      </w:r>
    </w:p>
    <w:p w:rsidR="009207B9" w:rsidRDefault="009207B9" w:rsidP="009207B9">
      <w:pPr>
        <w:pStyle w:val="SubStepAlpha"/>
      </w:pPr>
      <w:r>
        <w:t>Verify the addressing configured by issuing the following command:</w:t>
      </w:r>
    </w:p>
    <w:p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:rsidR="009207B9" w:rsidRDefault="009207B9" w:rsidP="009207B9">
      <w:pPr>
        <w:pStyle w:val="BodyTextL50"/>
      </w:pPr>
      <w:r>
        <w:t xml:space="preserve">Example: </w:t>
      </w:r>
    </w:p>
    <w:p w:rsidR="009207B9" w:rsidRDefault="009207B9" w:rsidP="009207B9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:rsidR="009207B9" w:rsidRDefault="009207B9" w:rsidP="009207B9">
      <w:pPr>
        <w:pStyle w:val="SubStepAlpha"/>
      </w:pPr>
      <w:r>
        <w:t>Save the router configuration to NVRAM.</w:t>
      </w:r>
    </w:p>
    <w:p w:rsidR="00945E4E" w:rsidRPr="009D71AD" w:rsidRDefault="00945E4E" w:rsidP="00945E4E">
      <w:pPr>
        <w:pStyle w:val="ConfigWindow"/>
      </w:pPr>
      <w:r>
        <w:t>Close a configuration window</w:t>
      </w:r>
    </w:p>
    <w:p w:rsidR="009207B9" w:rsidRPr="00726DDA" w:rsidRDefault="009207B9" w:rsidP="00945E4E">
      <w:pPr>
        <w:pStyle w:val="Heading2"/>
      </w:pPr>
      <w:r w:rsidRPr="00726DDA">
        <w:t>Configure IPv6 Addressing on the Servers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CAD Server.</w:t>
      </w:r>
    </w:p>
    <w:p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:rsidR="009207B9" w:rsidRPr="00726DDA" w:rsidRDefault="009207B9" w:rsidP="00945E4E">
      <w:pPr>
        <w:pStyle w:val="Heading2"/>
      </w:pPr>
      <w:r w:rsidRPr="00726DDA">
        <w:t>Configure IPv6 Addressing on the Clients</w:t>
      </w:r>
    </w:p>
    <w:p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207B9">
      <w:pPr>
        <w:pStyle w:val="Heading3"/>
      </w:pPr>
      <w:r w:rsidRPr="00726DDA">
        <w:t>Configure IPv6 Addressing on the Engineering and Design Clients.</w:t>
      </w:r>
    </w:p>
    <w:p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:rsidR="009207B9" w:rsidRPr="00726DDA" w:rsidRDefault="009207B9" w:rsidP="00945E4E">
      <w:pPr>
        <w:pStyle w:val="Heading2"/>
      </w:pPr>
      <w:r w:rsidRPr="00726DDA">
        <w:t>Test and Verify Network Connectivity</w:t>
      </w:r>
    </w:p>
    <w:p w:rsidR="009207B9" w:rsidRPr="00726DDA" w:rsidRDefault="009207B9" w:rsidP="00945E4E">
      <w:pPr>
        <w:pStyle w:val="Heading3"/>
      </w:pPr>
      <w:r w:rsidRPr="00726DDA">
        <w:t>Open the server web pages from the clients.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:rsidR="009207B9" w:rsidRDefault="009207B9" w:rsidP="00945E4E">
      <w:pPr>
        <w:pStyle w:val="SubStepAlpha"/>
      </w:pPr>
      <w:r>
        <w:t>Repeat steps 1a through 1c for the rest of the clients.</w:t>
      </w:r>
    </w:p>
    <w:p w:rsidR="009207B9" w:rsidRPr="00726DDA" w:rsidRDefault="009207B9" w:rsidP="00945E4E">
      <w:pPr>
        <w:pStyle w:val="Heading3"/>
      </w:pPr>
      <w:r w:rsidRPr="00726DDA">
        <w:t>Ping the ISP.</w:t>
      </w:r>
    </w:p>
    <w:p w:rsidR="009207B9" w:rsidRDefault="009207B9" w:rsidP="00945E4E">
      <w:pPr>
        <w:pStyle w:val="SubStepAlpha"/>
      </w:pPr>
      <w:r>
        <w:t>Click on any client.</w:t>
      </w:r>
    </w:p>
    <w:p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:rsidR="009207B9" w:rsidRDefault="009207B9" w:rsidP="00945E4E">
      <w:pPr>
        <w:pStyle w:val="SubStepAlpha"/>
      </w:pPr>
      <w:r>
        <w:t>Test connectivity to the ISP by entering the following command:</w:t>
      </w:r>
    </w:p>
    <w:p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proofErr w:type="gramStart"/>
      <w:r w:rsidRPr="00FC1B6F">
        <w:rPr>
          <w:b/>
        </w:rPr>
        <w:t>8:1:</w:t>
      </w:r>
      <w:r w:rsidR="007C70D1">
        <w:rPr>
          <w:b/>
        </w:rPr>
        <w:t>a</w:t>
      </w:r>
      <w:proofErr w:type="gramEnd"/>
      <w:r w:rsidR="007C70D1">
        <w:rPr>
          <w:b/>
        </w:rPr>
        <w:t>0</w:t>
      </w:r>
      <w:r w:rsidRPr="00FC1B6F">
        <w:rPr>
          <w:b/>
        </w:rPr>
        <w:t>01::</w:t>
      </w:r>
      <w:r>
        <w:rPr>
          <w:b/>
        </w:rPr>
        <w:t>1</w:t>
      </w:r>
    </w:p>
    <w:p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:rsidR="00450FDB" w:rsidRDefault="00450FDB" w:rsidP="00450FDB">
      <w:pPr>
        <w:pStyle w:val="ConfigWindow"/>
      </w:pPr>
      <w:r>
        <w:t>End of Document</w:t>
      </w:r>
    </w:p>
    <w:sectPr w:rsidR="00450FDB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6D4" w:rsidRDefault="002816D4" w:rsidP="00710659">
      <w:pPr>
        <w:spacing w:after="0" w:line="240" w:lineRule="auto"/>
      </w:pPr>
      <w:r>
        <w:separator/>
      </w:r>
    </w:p>
    <w:p w:rsidR="002816D4" w:rsidRDefault="002816D4"/>
  </w:endnote>
  <w:endnote w:type="continuationSeparator" w:id="0">
    <w:p w:rsidR="002816D4" w:rsidRDefault="002816D4" w:rsidP="00710659">
      <w:pPr>
        <w:spacing w:after="0" w:line="240" w:lineRule="auto"/>
      </w:pPr>
      <w:r>
        <w:continuationSeparator/>
      </w:r>
    </w:p>
    <w:p w:rsidR="002816D4" w:rsidRDefault="002816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C70D1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C70D1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6D4" w:rsidRDefault="002816D4" w:rsidP="00710659">
      <w:pPr>
        <w:spacing w:after="0" w:line="240" w:lineRule="auto"/>
      </w:pPr>
      <w:r>
        <w:separator/>
      </w:r>
    </w:p>
    <w:p w:rsidR="002816D4" w:rsidRDefault="002816D4"/>
  </w:footnote>
  <w:footnote w:type="continuationSeparator" w:id="0">
    <w:p w:rsidR="002816D4" w:rsidRDefault="002816D4" w:rsidP="00710659">
      <w:pPr>
        <w:spacing w:after="0" w:line="240" w:lineRule="auto"/>
      </w:pPr>
      <w:r>
        <w:continuationSeparator/>
      </w:r>
    </w:p>
    <w:p w:rsidR="002816D4" w:rsidRDefault="002816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4CE911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72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16D4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77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43C6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403A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45E4E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ind w:left="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45E4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85857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45E4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4B0798"/>
    <w:rsid w:val="00857B50"/>
    <w:rsid w:val="00A32191"/>
    <w:rsid w:val="00BB69B8"/>
    <w:rsid w:val="00F0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30025D-F5CE-4123-810E-4085AF69E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</TotalTime>
  <Pages>1</Pages>
  <Words>715</Words>
  <Characters>4081</Characters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2019-12-03T21:09:00Z</dcterms:created>
  <dcterms:modified xsi:type="dcterms:W3CDTF">2019-12-03T21:10:00Z</dcterms:modified>
</cp:coreProperties>
</file>