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7748" w14:textId="0941DC99" w:rsidR="004D36D7" w:rsidRPr="00FD4A68" w:rsidRDefault="006B1D7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6DAA" w:rsidRPr="00B26C73">
            <w:t>Packet Tracer - Secure Network Devices</w:t>
          </w:r>
        </w:sdtContent>
      </w:sdt>
    </w:p>
    <w:p w14:paraId="6D58DE03" w14:textId="77777777" w:rsidR="002003FA" w:rsidRDefault="00B45F4C" w:rsidP="00B26C73">
      <w:pPr>
        <w:pStyle w:val="Heading1"/>
      </w:pPr>
      <w:r>
        <w:t>Addressing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9"/>
        <w:gridCol w:w="1406"/>
        <w:gridCol w:w="2429"/>
        <w:gridCol w:w="2183"/>
        <w:gridCol w:w="2303"/>
      </w:tblGrid>
      <w:tr w:rsidR="00B45F4C" w14:paraId="404A1D01" w14:textId="77777777" w:rsidTr="0092100B">
        <w:tc>
          <w:tcPr>
            <w:tcW w:w="13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 w:rsidRPr="00B45F4C">
              <w:t>Device</w:t>
            </w:r>
          </w:p>
        </w:tc>
        <w:tc>
          <w:tcPr>
            <w:tcW w:w="1406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 w:rsidRPr="00B45F4C">
              <w:t>Interface</w:t>
            </w:r>
          </w:p>
        </w:tc>
        <w:tc>
          <w:tcPr>
            <w:tcW w:w="2429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 w:rsidRPr="00B45F4C">
              <w:t>Address</w:t>
            </w:r>
          </w:p>
        </w:tc>
        <w:tc>
          <w:tcPr>
            <w:tcW w:w="2183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 w:rsidRPr="00B45F4C">
              <w:t>Mask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 w:rsidRPr="00B45F4C">
              <w:t>Gateway</w:t>
            </w:r>
          </w:p>
        </w:tc>
      </w:tr>
      <w:tr w:rsidR="00B45F4C" w14:paraId="31CB1491" w14:textId="77777777" w:rsidTr="0092100B">
        <w:tc>
          <w:tcPr>
            <w:tcW w:w="1389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06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429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183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7930AF37" w14:textId="77777777" w:rsidTr="0092100B">
        <w:tc>
          <w:tcPr>
            <w:tcW w:w="1389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06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429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192.168.2.1</w:t>
            </w:r>
          </w:p>
        </w:tc>
        <w:tc>
          <w:tcPr>
            <w:tcW w:w="2183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0250B39A" w14:textId="77777777" w:rsidTr="0092100B">
        <w:tc>
          <w:tcPr>
            <w:tcW w:w="1389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06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429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183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484B0D79" w14:textId="10CAEE2B" w:rsidR="00B45F4C" w:rsidRPr="0092100B" w:rsidRDefault="0092100B" w:rsidP="0092100B">
            <w:pPr>
              <w:pStyle w:val="ConfigWindow"/>
            </w:pPr>
            <w:r w:rsidRPr="0092100B">
              <w:t>blank</w:t>
            </w:r>
          </w:p>
        </w:tc>
      </w:tr>
      <w:tr w:rsidR="0092100B" w14:paraId="39CE9BF2" w14:textId="77777777" w:rsidTr="0092100B">
        <w:tc>
          <w:tcPr>
            <w:tcW w:w="1389" w:type="dxa"/>
          </w:tcPr>
          <w:p w14:paraId="6D06C9D9" w14:textId="77777777" w:rsidR="0092100B" w:rsidRDefault="0092100B" w:rsidP="0092100B">
            <w:pPr>
              <w:pStyle w:val="TableText"/>
            </w:pPr>
            <w:r>
              <w:t>PC</w:t>
            </w:r>
          </w:p>
        </w:tc>
        <w:tc>
          <w:tcPr>
            <w:tcW w:w="1406" w:type="dxa"/>
          </w:tcPr>
          <w:p w14:paraId="387A7ECC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4E5F3758" w14:textId="77777777" w:rsidR="0092100B" w:rsidRDefault="0092100B" w:rsidP="0092100B">
            <w:pPr>
              <w:pStyle w:val="TableText"/>
            </w:pPr>
            <w:r>
              <w:t>192.168.1.2</w:t>
            </w:r>
          </w:p>
        </w:tc>
        <w:tc>
          <w:tcPr>
            <w:tcW w:w="2183" w:type="dxa"/>
          </w:tcPr>
          <w:p w14:paraId="35DAFFA3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D8DF3CC" w14:textId="36B4DFEC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</w:p>
        </w:tc>
      </w:tr>
      <w:tr w:rsidR="0092100B" w14:paraId="44C4828F" w14:textId="77777777" w:rsidTr="0092100B">
        <w:tc>
          <w:tcPr>
            <w:tcW w:w="1389" w:type="dxa"/>
          </w:tcPr>
          <w:p w14:paraId="46416DA7" w14:textId="77777777" w:rsidR="0092100B" w:rsidRDefault="0092100B" w:rsidP="0092100B">
            <w:pPr>
              <w:pStyle w:val="TableText"/>
            </w:pPr>
            <w:r>
              <w:t>Laptop</w:t>
            </w:r>
          </w:p>
        </w:tc>
        <w:tc>
          <w:tcPr>
            <w:tcW w:w="1406" w:type="dxa"/>
          </w:tcPr>
          <w:p w14:paraId="5718783B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60C96418" w14:textId="77777777" w:rsidR="0092100B" w:rsidRDefault="0092100B" w:rsidP="0092100B">
            <w:pPr>
              <w:pStyle w:val="TableText"/>
            </w:pPr>
            <w:r>
              <w:t>192.168.1.10</w:t>
            </w:r>
          </w:p>
        </w:tc>
        <w:tc>
          <w:tcPr>
            <w:tcW w:w="2183" w:type="dxa"/>
          </w:tcPr>
          <w:p w14:paraId="2911E5CE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EA9D7B2" w14:textId="67388D91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</w:p>
        </w:tc>
      </w:tr>
      <w:tr w:rsidR="0092100B" w14:paraId="49CA9E0D" w14:textId="77777777" w:rsidTr="0092100B">
        <w:tc>
          <w:tcPr>
            <w:tcW w:w="1389" w:type="dxa"/>
          </w:tcPr>
          <w:p w14:paraId="41D178F2" w14:textId="77777777" w:rsidR="0092100B" w:rsidRDefault="0092100B" w:rsidP="0092100B">
            <w:pPr>
              <w:pStyle w:val="TableText"/>
            </w:pPr>
            <w:r>
              <w:t>Remote PC</w:t>
            </w:r>
          </w:p>
        </w:tc>
        <w:tc>
          <w:tcPr>
            <w:tcW w:w="1406" w:type="dxa"/>
          </w:tcPr>
          <w:p w14:paraId="1C19C351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2366C761" w14:textId="77777777" w:rsidR="0092100B" w:rsidRDefault="0092100B" w:rsidP="0092100B">
            <w:pPr>
              <w:pStyle w:val="TableText"/>
            </w:pPr>
            <w:r>
              <w:t>192.168.2.10</w:t>
            </w:r>
          </w:p>
        </w:tc>
        <w:tc>
          <w:tcPr>
            <w:tcW w:w="2183" w:type="dxa"/>
          </w:tcPr>
          <w:p w14:paraId="38FB9C9F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7B44512" w14:textId="19539E25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</w:p>
        </w:tc>
      </w:tr>
    </w:tbl>
    <w:p w14:paraId="0CF3740E" w14:textId="77777777" w:rsidR="002003FA" w:rsidRDefault="002003FA" w:rsidP="00B26C73">
      <w:pPr>
        <w:pStyle w:val="Heading1"/>
      </w:pPr>
      <w:r>
        <w:t>Requirements</w:t>
      </w:r>
    </w:p>
    <w:p w14:paraId="72B7E877" w14:textId="77777777" w:rsidR="000E40C7" w:rsidRDefault="002F0B74" w:rsidP="002003FA">
      <w:pPr>
        <w:pStyle w:val="BodyTextL25"/>
      </w:pPr>
      <w:r w:rsidRPr="00B45F4C">
        <w:rPr>
          <w:b/>
        </w:rPr>
        <w:t>Note</w:t>
      </w:r>
      <w:r w:rsidR="000E40C7" w:rsidRPr="00B26C73">
        <w:t>:</w:t>
      </w:r>
      <w:r w:rsidR="000E40C7">
        <w:t xml:space="preserve"> </w:t>
      </w:r>
      <w:r w:rsidR="0054677C">
        <w:t>To</w:t>
      </w:r>
      <w:r w:rsidR="000E40C7">
        <w:t xml:space="preserve"> keep this activity brief and easy to manage, some security configuration settings have not been made. In other cases, </w:t>
      </w:r>
      <w:r w:rsidR="00B45F4C">
        <w:t>security best practices</w:t>
      </w:r>
      <w:r w:rsidR="003C7340">
        <w:t xml:space="preserve"> have not been followed.</w:t>
      </w:r>
    </w:p>
    <w:p w14:paraId="7A9611E4" w14:textId="51142C46" w:rsidR="002003FA" w:rsidRPr="002003FA" w:rsidRDefault="002003FA" w:rsidP="002003FA">
      <w:pPr>
        <w:pStyle w:val="BodyTextL25"/>
      </w:pPr>
      <w:r>
        <w:t xml:space="preserve">In this activity you will </w:t>
      </w:r>
      <w:r w:rsidR="00575F55">
        <w:t>configure a router and a switch based on a list of requirements</w:t>
      </w:r>
      <w:r>
        <w:t>.</w:t>
      </w:r>
    </w:p>
    <w:p w14:paraId="6A395841" w14:textId="77777777" w:rsidR="00B45F4C" w:rsidRDefault="00940634" w:rsidP="00B26C73">
      <w:pPr>
        <w:pStyle w:val="Heading1"/>
      </w:pPr>
      <w:r>
        <w:t>Instructions</w:t>
      </w:r>
    </w:p>
    <w:p w14:paraId="34FB9C57" w14:textId="77777777" w:rsidR="00EB044C" w:rsidRDefault="00EB044C" w:rsidP="00EB044C">
      <w:pPr>
        <w:pStyle w:val="Heading3"/>
      </w:pPr>
      <w:r>
        <w:t>Document the Network</w:t>
      </w:r>
    </w:p>
    <w:p w14:paraId="33A99092" w14:textId="77777777" w:rsidR="000E40C7" w:rsidRDefault="00B45F4C" w:rsidP="002003FA">
      <w:pPr>
        <w:pStyle w:val="BodyTextL25"/>
      </w:pPr>
      <w:r>
        <w:t>Complete the addressing table with the missing information.</w:t>
      </w:r>
    </w:p>
    <w:p w14:paraId="0B1BF826" w14:textId="77777777" w:rsidR="002003FA" w:rsidRDefault="002003FA" w:rsidP="0003188B">
      <w:pPr>
        <w:pStyle w:val="Heading3"/>
        <w:spacing w:before="120"/>
      </w:pPr>
      <w:r>
        <w:t>Router</w:t>
      </w:r>
      <w:r w:rsidR="00D74C06">
        <w:t xml:space="preserve"> </w:t>
      </w:r>
      <w:r w:rsidR="000E40C7">
        <w:t>configuration requirements</w:t>
      </w:r>
      <w:r w:rsidR="002F0B74">
        <w:t>:</w:t>
      </w:r>
    </w:p>
    <w:p w14:paraId="4B0B8BBE" w14:textId="77777777" w:rsidR="002003FA" w:rsidRDefault="002003FA" w:rsidP="008D57CA">
      <w:pPr>
        <w:pStyle w:val="Bulletlevel1"/>
      </w:pPr>
      <w:r>
        <w:t>Prevent IOS from attempting to resolve mistyped commands to domain names.</w:t>
      </w:r>
    </w:p>
    <w:p w14:paraId="14FCCBDF" w14:textId="77777777" w:rsidR="002003FA" w:rsidRDefault="002003FA" w:rsidP="002003FA">
      <w:pPr>
        <w:pStyle w:val="Bulletlevel1"/>
      </w:pPr>
      <w:r>
        <w:t>Hostnames that match the values in the addressing table.</w:t>
      </w:r>
    </w:p>
    <w:p w14:paraId="4125E74E" w14:textId="7262F7E6" w:rsidR="002F0B74" w:rsidRDefault="000E40C7" w:rsidP="002F0B74">
      <w:pPr>
        <w:pStyle w:val="Bulletlevel1"/>
      </w:pPr>
      <w:r>
        <w:t xml:space="preserve">Require </w:t>
      </w:r>
      <w:r w:rsidR="0095529C">
        <w:t xml:space="preserve">that </w:t>
      </w:r>
      <w:r>
        <w:t>n</w:t>
      </w:r>
      <w:r w:rsidR="002F0B74">
        <w:t>ewly created passwords be at least 10 characters in length.</w:t>
      </w:r>
    </w:p>
    <w:p w14:paraId="66276523" w14:textId="77777777" w:rsidR="002003FA" w:rsidRDefault="008A2DCA" w:rsidP="002003FA">
      <w:pPr>
        <w:pStyle w:val="Bulletlevel1"/>
      </w:pPr>
      <w:r>
        <w:t>A</w:t>
      </w:r>
      <w:r w:rsidR="002003FA">
        <w:t xml:space="preserve"> strong ten-character password for the console line. </w:t>
      </w:r>
      <w:r w:rsidR="000E40C7">
        <w:t xml:space="preserve">Use </w:t>
      </w:r>
      <w:r w:rsidR="000E40C7" w:rsidRPr="000E40C7">
        <w:rPr>
          <w:b/>
        </w:rPr>
        <w:t>@Cons1234!</w:t>
      </w:r>
    </w:p>
    <w:p w14:paraId="105FECB3" w14:textId="77777777" w:rsidR="0036454D" w:rsidRDefault="00FB748B" w:rsidP="002003FA">
      <w:pPr>
        <w:pStyle w:val="Bulletlevel1"/>
      </w:pPr>
      <w:r>
        <w:t>Ensure that console and VTY sessions close after 7 minutes exactly.</w:t>
      </w:r>
    </w:p>
    <w:p w14:paraId="4B08419B" w14:textId="283447D3" w:rsidR="002003FA" w:rsidRDefault="008A2DCA" w:rsidP="002003FA">
      <w:pPr>
        <w:pStyle w:val="Bulletlevel1"/>
      </w:pPr>
      <w:r>
        <w:t>A</w:t>
      </w:r>
      <w:r w:rsidR="002003FA">
        <w:t xml:space="preserve"> strong</w:t>
      </w:r>
      <w:r w:rsidR="00C44DE6">
        <w:t>,</w:t>
      </w:r>
      <w:r w:rsidR="002003FA">
        <w:t xml:space="preserve"> encrypted ten-character password for the </w:t>
      </w:r>
      <w:r>
        <w:t>privileged</w:t>
      </w:r>
      <w:r w:rsidR="002003FA">
        <w:t xml:space="preserve"> EXEC mode.</w:t>
      </w:r>
      <w:r w:rsidR="00D5533F">
        <w:t xml:space="preserve"> </w:t>
      </w:r>
      <w:r w:rsidR="008F0ADF">
        <w:t>For this activity, i</w:t>
      </w:r>
      <w:r w:rsidR="0057607B">
        <w:t xml:space="preserve">t is permissible to use the </w:t>
      </w:r>
      <w:r w:rsidR="008F0ADF">
        <w:t>same password as the console line</w:t>
      </w:r>
      <w:r w:rsidR="00D5533F">
        <w:t>.</w:t>
      </w:r>
    </w:p>
    <w:p w14:paraId="16C9A217" w14:textId="77777777" w:rsidR="002003FA" w:rsidRDefault="008A2DCA" w:rsidP="002003FA">
      <w:pPr>
        <w:pStyle w:val="Bulletlevel1"/>
      </w:pPr>
      <w:r>
        <w:t>A</w:t>
      </w:r>
      <w:r w:rsidR="002003FA">
        <w:t xml:space="preserve"> MOTD banner that warns about unauthorized access to the devices.</w:t>
      </w:r>
    </w:p>
    <w:p w14:paraId="505C0A78" w14:textId="77777777" w:rsidR="002003FA" w:rsidRDefault="008A2DCA" w:rsidP="002003FA">
      <w:pPr>
        <w:pStyle w:val="Bulletlevel1"/>
      </w:pPr>
      <w:r>
        <w:t>P</w:t>
      </w:r>
      <w:r w:rsidR="002003FA">
        <w:t>assword encryption</w:t>
      </w:r>
      <w:r>
        <w:t xml:space="preserve"> for all passwords.</w:t>
      </w:r>
    </w:p>
    <w:p w14:paraId="760A8DAF" w14:textId="77777777" w:rsidR="008F0ADF" w:rsidRDefault="000E40C7" w:rsidP="00C87D87">
      <w:pPr>
        <w:pStyle w:val="Bulletlevel1"/>
      </w:pPr>
      <w:r>
        <w:t>A</w:t>
      </w:r>
      <w:r w:rsidR="008F0ADF">
        <w:t xml:space="preserve"> user name of </w:t>
      </w:r>
      <w:proofErr w:type="spellStart"/>
      <w:r w:rsidR="008F0ADF" w:rsidRPr="000E40C7">
        <w:rPr>
          <w:b/>
        </w:rPr>
        <w:t>NETadmin</w:t>
      </w:r>
      <w:proofErr w:type="spellEnd"/>
      <w:r w:rsidR="008F0ADF">
        <w:t xml:space="preserve"> with </w:t>
      </w:r>
      <w:r w:rsidR="00D2218F">
        <w:t xml:space="preserve">encrypted </w:t>
      </w:r>
      <w:r>
        <w:t xml:space="preserve">password </w:t>
      </w:r>
      <w:r w:rsidRPr="000E40C7">
        <w:rPr>
          <w:b/>
        </w:rPr>
        <w:t>LogAdmin!</w:t>
      </w:r>
      <w:r>
        <w:rPr>
          <w:b/>
        </w:rPr>
        <w:t>9</w:t>
      </w:r>
      <w:r w:rsidR="008F0ADF"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Enable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</w:t>
      </w:r>
      <w:r w:rsidRPr="00C87D87">
        <w:rPr>
          <w:b/>
        </w:rPr>
        <w:t>security.com</w:t>
      </w:r>
      <w:r>
        <w:t xml:space="preserve"> as the domain name.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a modulus of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The VTY lines should use SSH for incoming connections.</w:t>
      </w:r>
    </w:p>
    <w:p w14:paraId="3329B9ED" w14:textId="77777777" w:rsidR="008F0ADF" w:rsidRDefault="008F0ADF" w:rsidP="008F0ADF">
      <w:pPr>
        <w:pStyle w:val="Bulletlevel1"/>
      </w:pPr>
      <w:r>
        <w:lastRenderedPageBreak/>
        <w:t xml:space="preserve">The VTY lines should use the </w:t>
      </w:r>
      <w:r w:rsidR="002F0B74">
        <w:t xml:space="preserve">username and password that were </w:t>
      </w:r>
      <w:r>
        <w:t>configure</w:t>
      </w:r>
      <w:r w:rsidR="002F0B74">
        <w:t>d</w:t>
      </w:r>
      <w:r>
        <w:t xml:space="preserve"> to authenticate logins.</w:t>
      </w:r>
    </w:p>
    <w:p w14:paraId="62CE7B1C" w14:textId="77777777" w:rsidR="00F77F8B" w:rsidRDefault="00D42524" w:rsidP="008F0ADF">
      <w:pPr>
        <w:pStyle w:val="Bulletlevel1"/>
      </w:pPr>
      <w:r>
        <w:t>I</w:t>
      </w:r>
      <w:r w:rsidRPr="00D42524">
        <w:t>mpede brute force login attempts</w:t>
      </w:r>
      <w:r>
        <w:t xml:space="preserve"> by using a command that</w:t>
      </w:r>
      <w:r w:rsidRPr="00D42524">
        <w:t xml:space="preserve"> blocks login attempts for </w:t>
      </w:r>
      <w:r w:rsidR="00FB748B">
        <w:t>45</w:t>
      </w:r>
      <w:r w:rsidRPr="00D42524">
        <w:t xml:space="preserve"> seconds if someone fails </w:t>
      </w:r>
      <w:r w:rsidR="00FB748B">
        <w:t xml:space="preserve">three </w:t>
      </w:r>
      <w:r w:rsidRPr="00D42524">
        <w:t>attempts within 1</w:t>
      </w:r>
      <w:r w:rsidR="00FB748B">
        <w:t>00</w:t>
      </w:r>
      <w:r w:rsidRPr="00D42524">
        <w:t xml:space="preserve"> seconds.</w:t>
      </w:r>
    </w:p>
    <w:p w14:paraId="2655BBFD" w14:textId="77777777" w:rsidR="00D5533F" w:rsidRDefault="00D5533F" w:rsidP="0084606F">
      <w:pPr>
        <w:pStyle w:val="Heading3"/>
      </w:pPr>
      <w:r>
        <w:t>Switch</w:t>
      </w:r>
      <w:r w:rsidR="000E40C7">
        <w:t xml:space="preserve"> configuration requirements:</w:t>
      </w:r>
    </w:p>
    <w:p w14:paraId="42199215" w14:textId="77777777" w:rsidR="00D5533F" w:rsidRDefault="000E40C7" w:rsidP="00111D6A">
      <w:pPr>
        <w:pStyle w:val="Bulletlevel1"/>
      </w:pPr>
      <w:r w:rsidRPr="00170168">
        <w:rPr>
          <w:u w:val="single"/>
        </w:rPr>
        <w:t>A</w:t>
      </w:r>
      <w:r w:rsidR="00111D6A" w:rsidRPr="00170168">
        <w:rPr>
          <w:u w:val="single"/>
        </w:rPr>
        <w:t>ll</w:t>
      </w:r>
      <w:r w:rsidR="00111D6A">
        <w:t xml:space="preserve"> unused switch ports </w:t>
      </w:r>
      <w:r>
        <w:t>are</w:t>
      </w:r>
      <w:r w:rsidR="00111D6A">
        <w:t xml:space="preserve"> administratively down.</w:t>
      </w:r>
    </w:p>
    <w:p w14:paraId="6A05F9CE" w14:textId="4D8766E5" w:rsidR="00DC31FE" w:rsidRDefault="000E40C7" w:rsidP="00111D6A">
      <w:pPr>
        <w:pStyle w:val="Bulletlevel1"/>
      </w:pPr>
      <w:r>
        <w:t>T</w:t>
      </w:r>
      <w:r w:rsidR="0078694A">
        <w:t xml:space="preserve">he SW-1 </w:t>
      </w:r>
      <w:r>
        <w:t xml:space="preserve">default </w:t>
      </w:r>
      <w:r w:rsidR="0078694A">
        <w:t xml:space="preserve">management interface </w:t>
      </w:r>
      <w:r>
        <w:t>should</w:t>
      </w:r>
      <w:r w:rsidR="0078694A">
        <w:t xml:space="preserve"> accept connections over the network. Use the information shown in the addressing table. The switch should be reachable from remote networks.</w:t>
      </w:r>
    </w:p>
    <w:p w14:paraId="4E7CA98C" w14:textId="46C4643F" w:rsidR="006B7E15" w:rsidRDefault="006B7E15" w:rsidP="006B7E15">
      <w:pPr>
        <w:pStyle w:val="Bulletlevel1"/>
      </w:pPr>
      <w:r>
        <w:t xml:space="preserve">Use </w:t>
      </w:r>
      <w:r w:rsidRPr="000E40C7">
        <w:rPr>
          <w:b/>
        </w:rPr>
        <w:t>@Cons1234!</w:t>
      </w:r>
      <w:r>
        <w:t xml:space="preserve"> as the password for the privileged EXEC mode.</w:t>
      </w:r>
    </w:p>
    <w:p w14:paraId="024D4D4C" w14:textId="7DA062AE" w:rsidR="00ED5549" w:rsidRDefault="00920C61" w:rsidP="00111D6A">
      <w:pPr>
        <w:pStyle w:val="Bulletlevel1"/>
      </w:pPr>
      <w:r>
        <w:t xml:space="preserve">Configure </w:t>
      </w:r>
      <w:r w:rsidR="0078694A">
        <w:t>SSH</w:t>
      </w:r>
      <w:r w:rsidR="00FF5875">
        <w:t xml:space="preserve"> as was done </w:t>
      </w:r>
      <w:r>
        <w:t>for the router</w:t>
      </w:r>
      <w:r w:rsidR="00FF5875">
        <w:t>.</w:t>
      </w:r>
    </w:p>
    <w:p w14:paraId="6A9B20F1" w14:textId="6E845D15" w:rsidR="000E40C7" w:rsidRDefault="00920C61" w:rsidP="000E40C7">
      <w:pPr>
        <w:pStyle w:val="Bulletlevel1"/>
      </w:pPr>
      <w:r>
        <w:t>Create a</w:t>
      </w:r>
      <w:r w:rsidR="000E40C7">
        <w:t xml:space="preserve"> user name of </w:t>
      </w:r>
      <w:proofErr w:type="spellStart"/>
      <w:r w:rsidR="000E40C7" w:rsidRPr="000E40C7">
        <w:rPr>
          <w:b/>
        </w:rPr>
        <w:t>NETadmin</w:t>
      </w:r>
      <w:proofErr w:type="spellEnd"/>
      <w:r w:rsidR="000E40C7">
        <w:t xml:space="preserve"> with </w:t>
      </w:r>
      <w:r w:rsidR="00D2218F">
        <w:t xml:space="preserve">encrypted </w:t>
      </w:r>
      <w:r w:rsidR="00180621">
        <w:t xml:space="preserve">secret </w:t>
      </w:r>
      <w:r w:rsidR="000E40C7">
        <w:t xml:space="preserve">password </w:t>
      </w:r>
      <w:r w:rsidR="000E40C7" w:rsidRPr="000E40C7">
        <w:rPr>
          <w:b/>
        </w:rPr>
        <w:t>LogAdmin!</w:t>
      </w:r>
      <w:r w:rsidR="000E40C7">
        <w:rPr>
          <w:b/>
        </w:rPr>
        <w:t>9</w:t>
      </w:r>
    </w:p>
    <w:p w14:paraId="5C4BB091" w14:textId="4783D190" w:rsidR="000E40C7" w:rsidRDefault="000E40C7" w:rsidP="00111D6A">
      <w:pPr>
        <w:pStyle w:val="Bulletlevel1"/>
      </w:pPr>
      <w:r>
        <w:t>T</w:t>
      </w:r>
      <w:r w:rsidR="0078694A">
        <w:t xml:space="preserve">he VTY lines </w:t>
      </w:r>
      <w:r>
        <w:t>should</w:t>
      </w:r>
      <w:r w:rsidR="0078694A">
        <w:t xml:space="preserve"> only accept connections over SSH</w:t>
      </w:r>
      <w:r w:rsidR="006B7E15">
        <w:t>.</w:t>
      </w:r>
    </w:p>
    <w:p w14:paraId="5EC1948C" w14:textId="77777777" w:rsidR="0078694A" w:rsidRDefault="000E40C7" w:rsidP="00111D6A">
      <w:pPr>
        <w:pStyle w:val="Bulletlevel1"/>
      </w:pPr>
      <w:r>
        <w:t xml:space="preserve">The VTY lines should </w:t>
      </w:r>
      <w:r w:rsidR="0078694A">
        <w:t xml:space="preserve">only allow the network administrator account </w:t>
      </w:r>
      <w:r w:rsidR="00D42524">
        <w:t xml:space="preserve">to </w:t>
      </w:r>
      <w:r w:rsidR="0078694A">
        <w:t>access the switch management interface.</w:t>
      </w:r>
    </w:p>
    <w:p w14:paraId="436CB1F3" w14:textId="0EA5DDB2" w:rsidR="0084606F" w:rsidRDefault="0084606F" w:rsidP="00111D6A">
      <w:pPr>
        <w:pStyle w:val="Bulletlevel1"/>
      </w:pPr>
      <w:r>
        <w:t>Hosts on both LANs should be able to ping the switch management interface.</w:t>
      </w:r>
    </w:p>
    <w:p w14:paraId="0C36B894" w14:textId="6C1523C6" w:rsidR="00B67963" w:rsidRDefault="00B67963" w:rsidP="00B26C73">
      <w:pPr>
        <w:pStyle w:val="ConfigWindow"/>
      </w:pPr>
      <w:r>
        <w:t>End of document</w:t>
      </w:r>
      <w:bookmarkStart w:id="0" w:name="_GoBack"/>
      <w:bookmarkEnd w:id="0"/>
    </w:p>
    <w:sectPr w:rsidR="00B6796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6430" w14:textId="77777777" w:rsidR="006B1D70" w:rsidRDefault="006B1D70" w:rsidP="00710659">
      <w:pPr>
        <w:spacing w:after="0" w:line="240" w:lineRule="auto"/>
      </w:pPr>
      <w:r>
        <w:separator/>
      </w:r>
    </w:p>
    <w:p w14:paraId="148C83C5" w14:textId="77777777" w:rsidR="006B1D70" w:rsidRDefault="006B1D70"/>
  </w:endnote>
  <w:endnote w:type="continuationSeparator" w:id="0">
    <w:p w14:paraId="5B54F71D" w14:textId="77777777" w:rsidR="006B1D70" w:rsidRDefault="006B1D70" w:rsidP="00710659">
      <w:pPr>
        <w:spacing w:after="0" w:line="240" w:lineRule="auto"/>
      </w:pPr>
      <w:r>
        <w:continuationSeparator/>
      </w:r>
    </w:p>
    <w:p w14:paraId="6598F6AA" w14:textId="77777777" w:rsidR="006B1D70" w:rsidRDefault="006B1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D9C88" w14:textId="1BE7B8C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488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2100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2798" w14:textId="560AE40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488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2100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21A59" w14:textId="77777777" w:rsidR="006B1D70" w:rsidRDefault="006B1D70" w:rsidP="00710659">
      <w:pPr>
        <w:spacing w:after="0" w:line="240" w:lineRule="auto"/>
      </w:pPr>
      <w:r>
        <w:separator/>
      </w:r>
    </w:p>
    <w:p w14:paraId="1DA9B43B" w14:textId="77777777" w:rsidR="006B1D70" w:rsidRDefault="006B1D70"/>
  </w:footnote>
  <w:footnote w:type="continuationSeparator" w:id="0">
    <w:p w14:paraId="07DD0D13" w14:textId="77777777" w:rsidR="006B1D70" w:rsidRDefault="006B1D70" w:rsidP="00710659">
      <w:pPr>
        <w:spacing w:after="0" w:line="240" w:lineRule="auto"/>
      </w:pPr>
      <w:r>
        <w:continuationSeparator/>
      </w:r>
    </w:p>
    <w:p w14:paraId="464B4753" w14:textId="77777777" w:rsidR="006B1D70" w:rsidRDefault="006B1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5475E5" w14:textId="2631A59A" w:rsidR="00926CB2" w:rsidRDefault="00CB6DAA" w:rsidP="008402F2">
        <w:pPr>
          <w:pStyle w:val="PageHead"/>
        </w:pPr>
        <w:r>
          <w:t>Packet Tracer - Secure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1D70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100B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6C7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B66E1"/>
    <w:rsid w:val="003E115C"/>
    <w:rsid w:val="0050440D"/>
    <w:rsid w:val="0071351B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A06E6-2B3C-466D-8479-E7CC1C95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0</TotalTime>
  <Pages>2</Pages>
  <Words>374</Words>
  <Characters>2134</Characters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2019-09-19T20:29:00Z</cp:lastPrinted>
  <dcterms:created xsi:type="dcterms:W3CDTF">2019-11-28T00:09:00Z</dcterms:created>
  <dcterms:modified xsi:type="dcterms:W3CDTF">2019-11-28T00:09:00Z</dcterms:modified>
</cp:coreProperties>
</file>