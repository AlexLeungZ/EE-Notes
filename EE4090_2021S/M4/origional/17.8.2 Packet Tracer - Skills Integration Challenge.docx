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5A04" w14:textId="0E35E8BF" w:rsidR="004D36D7" w:rsidRPr="00FD4A68" w:rsidRDefault="00FF78A9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– </w:t>
          </w:r>
          <w:r w:rsidR="00AF576A">
            <w:t>Skills Integration Challenge</w:t>
          </w:r>
        </w:sdtContent>
      </w:sdt>
      <w:r w:rsidR="004D36D7" w:rsidRPr="00FD4A68">
        <w:t xml:space="preserve"> </w:t>
      </w:r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21" w:type="dxa"/>
          </w:tcPr>
          <w:p w14:paraId="09AC8563" w14:textId="5EACFEAC" w:rsidR="00781536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 w:rsidRPr="00590914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 w:rsidRPr="00590914">
              <w:t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t>N/A</w:t>
            </w:r>
          </w:p>
        </w:tc>
      </w:tr>
      <w:tr w:rsidR="00E879CC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E879CC" w:rsidRDefault="00E879CC" w:rsidP="00E879CC">
            <w:pPr>
              <w:pStyle w:val="TableText"/>
            </w:pPr>
            <w:r>
              <w:t>G0/1</w:t>
            </w:r>
          </w:p>
        </w:tc>
        <w:tc>
          <w:tcPr>
            <w:tcW w:w="3321" w:type="dxa"/>
          </w:tcPr>
          <w:p w14:paraId="76411778" w14:textId="1C57E3E7" w:rsidR="00E879CC" w:rsidRPr="007472BB" w:rsidRDefault="00E879CC" w:rsidP="00E879CC">
            <w:pPr>
              <w:pStyle w:val="ConfigWindow"/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E879CC" w:rsidRPr="00590914" w:rsidRDefault="00E879CC" w:rsidP="00E879CC">
            <w:pPr>
              <w:pStyle w:val="ConfigWindow"/>
            </w:pPr>
            <w:r w:rsidRPr="00590914">
              <w:t>G0/1</w:t>
            </w:r>
          </w:p>
        </w:tc>
        <w:tc>
          <w:tcPr>
            <w:tcW w:w="3321" w:type="dxa"/>
          </w:tcPr>
          <w:p w14:paraId="21ECEEC0" w14:textId="02F825B0" w:rsidR="00E879CC" w:rsidRPr="007341E7" w:rsidRDefault="00E879CC" w:rsidP="00E879CC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E879CC" w:rsidRPr="00590914" w:rsidRDefault="00E879CC" w:rsidP="00E879CC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4DC37FAB" w14:textId="1E90576B" w:rsidR="00E879CC" w:rsidRPr="007341E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E879CC" w:rsidRDefault="00E879CC" w:rsidP="00E879CC">
            <w:pPr>
              <w:pStyle w:val="TableText"/>
            </w:pPr>
            <w:r>
              <w:t>G0/2</w:t>
            </w:r>
          </w:p>
        </w:tc>
        <w:tc>
          <w:tcPr>
            <w:tcW w:w="3321" w:type="dxa"/>
          </w:tcPr>
          <w:p w14:paraId="031EAB8C" w14:textId="29C48A06" w:rsidR="00E879CC" w:rsidRPr="00267D6E" w:rsidRDefault="00E879CC" w:rsidP="00E879CC">
            <w:pPr>
              <w:pStyle w:val="ConfigWindow"/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E879CC" w:rsidRPr="00590914" w:rsidRDefault="00E879CC" w:rsidP="00E879CC">
            <w:pPr>
              <w:pStyle w:val="ConfigWindow"/>
            </w:pPr>
            <w:r w:rsidRPr="00590914">
              <w:t>G0/2</w:t>
            </w:r>
          </w:p>
        </w:tc>
        <w:tc>
          <w:tcPr>
            <w:tcW w:w="3321" w:type="dxa"/>
          </w:tcPr>
          <w:p w14:paraId="04242735" w14:textId="4C2BCDF6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E879CC" w:rsidRPr="00590914" w:rsidRDefault="00E879CC" w:rsidP="00E879CC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2CF70FD3" w14:textId="4B61C5E3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</w:tcPr>
          <w:p w14:paraId="44856C9A" w14:textId="36C22E6E" w:rsidR="00E879CC" w:rsidRPr="007F0EF7" w:rsidRDefault="00E879CC" w:rsidP="00E879CC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E879CC" w:rsidRPr="00590914" w:rsidRDefault="00E879CC" w:rsidP="00E879CC">
            <w:pPr>
              <w:pStyle w:val="ConfigWindow"/>
            </w:pPr>
            <w:r w:rsidRPr="00590914">
              <w:t>S0/0/1</w:t>
            </w:r>
          </w:p>
        </w:tc>
        <w:tc>
          <w:tcPr>
            <w:tcW w:w="3321" w:type="dxa"/>
          </w:tcPr>
          <w:p w14:paraId="2AA7B76D" w14:textId="5CF0AA57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E879CC" w:rsidRPr="00590914" w:rsidRDefault="00E879CC" w:rsidP="00E879CC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50F2A6DE" w14:textId="5EBB681F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E879CC" w:rsidRDefault="00E879CC" w:rsidP="00E879CC">
            <w:pPr>
              <w:pStyle w:val="TableText"/>
            </w:pPr>
            <w: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E879CC" w:rsidRDefault="00E879CC" w:rsidP="00E879CC">
            <w:pPr>
              <w:pStyle w:val="TableText"/>
            </w:pPr>
            <w: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E879CC" w:rsidRPr="007F0EF7" w:rsidRDefault="00E879CC" w:rsidP="00E879CC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E879CC" w:rsidRPr="007F0EF7" w:rsidRDefault="00E879CC" w:rsidP="00E879CC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E879CC" w:rsidRDefault="00E879CC" w:rsidP="00E879CC">
            <w:pPr>
              <w:pStyle w:val="TableText"/>
            </w:pPr>
            <w:r>
              <w:t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65355073" w14:textId="59DAEF2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</w:tcPr>
          <w:p w14:paraId="7063A153" w14:textId="53A85602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E879CC" w:rsidRDefault="00E879CC" w:rsidP="00E879CC">
            <w:pPr>
              <w:pStyle w:val="TableText"/>
            </w:pPr>
            <w:r>
              <w:t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3F16621F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7BF87C2A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E879CC" w:rsidRDefault="00E879CC" w:rsidP="00E879CC">
            <w:pPr>
              <w:pStyle w:val="TableText"/>
            </w:pPr>
            <w:r>
              <w:t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406D095B" w14:textId="58BF2025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</w:tcPr>
          <w:p w14:paraId="2EF5E08A" w14:textId="06C0579D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E879CC" w:rsidRDefault="00E879CC" w:rsidP="00E879CC">
            <w:pPr>
              <w:pStyle w:val="TableText"/>
            </w:pPr>
            <w:r>
              <w:t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3740FFF6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1BEDDB5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E879CC" w:rsidRDefault="00E879CC" w:rsidP="00E879CC">
            <w:pPr>
              <w:pStyle w:val="TableText"/>
            </w:pPr>
            <w:r>
              <w:t>Sales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5AEC35FD" w14:textId="528935FC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74E8DE15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E879CC" w:rsidRPr="00590914" w:rsidRDefault="00E879CC" w:rsidP="00E879CC">
            <w:pPr>
              <w:pStyle w:val="ConfigWindow"/>
            </w:pPr>
            <w:r w:rsidRPr="00590914"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E879CC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1A5A8F44" w14:textId="563EF8E4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E879CC" w:rsidRPr="00590914" w:rsidRDefault="00E879CC" w:rsidP="00E879CC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51C056F4" w14:textId="477C17E9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  <w:tr w:rsidR="00E879CC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E879CC" w:rsidRDefault="00E879CC" w:rsidP="00E879CC">
            <w:pPr>
              <w:pStyle w:val="TableText"/>
            </w:pPr>
            <w:r>
              <w:t>IT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4B8C1F83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59A1BDE7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</w:p>
        </w:tc>
      </w:tr>
      <w:tr w:rsidR="00E879CC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E879CC" w:rsidRPr="007F0EF7" w:rsidRDefault="00E879CC" w:rsidP="00E879CC">
            <w:pPr>
              <w:pStyle w:val="TableText"/>
            </w:pPr>
            <w:r w:rsidRPr="007F0EF7">
              <w:lastRenderedPageBreak/>
              <w:t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E879CC" w:rsidRPr="007F0EF7" w:rsidRDefault="00E879CC" w:rsidP="00E879CC">
            <w:pPr>
              <w:pStyle w:val="TableText"/>
            </w:pPr>
            <w:r w:rsidRPr="007F0EF7">
              <w:t>NIC</w:t>
            </w:r>
          </w:p>
        </w:tc>
        <w:tc>
          <w:tcPr>
            <w:tcW w:w="3321" w:type="dxa"/>
          </w:tcPr>
          <w:p w14:paraId="3B476CAA" w14:textId="42010F3C" w:rsidR="00E879CC" w:rsidRPr="007F0EF7" w:rsidRDefault="00E879CC" w:rsidP="00E879CC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E879CC" w:rsidRPr="007F0EF7" w:rsidRDefault="00E879CC" w:rsidP="00E879CC">
            <w:pPr>
              <w:pStyle w:val="TableText"/>
            </w:pPr>
            <w:r w:rsidRPr="007F0EF7">
              <w:t>64.100.0.1</w:t>
            </w:r>
          </w:p>
        </w:tc>
      </w:tr>
      <w:tr w:rsidR="00E879CC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E879CC" w:rsidRPr="00590914" w:rsidRDefault="00E879CC" w:rsidP="00E879CC">
            <w:pPr>
              <w:pStyle w:val="ConfigWindow"/>
            </w:pPr>
            <w:r w:rsidRPr="00590914">
              <w:t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E879CC" w:rsidRPr="007F0EF7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2AA78B6D" w14:textId="242F42B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E879CC" w:rsidRPr="00590914" w:rsidRDefault="00E879CC" w:rsidP="00E879CC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4AE33E77" w14:textId="7B0EEE5E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</w:tbl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  <w:bookmarkStart w:id="0" w:name="_GoBack"/>
      <w:bookmarkEnd w:id="0"/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7155D8F9" w14:textId="77777777" w:rsidR="00CD737D" w:rsidRPr="00E879CC" w:rsidRDefault="00CD737D" w:rsidP="00CD737D">
      <w:pPr>
        <w:pStyle w:val="AnswerLineL50"/>
        <w:rPr>
          <w:color w:val="FFFFFF" w:themeColor="background1"/>
        </w:rPr>
      </w:pPr>
      <w:r w:rsidRPr="00E879CC">
        <w:rPr>
          <w:color w:val="FFFFFF" w:themeColor="background1"/>
        </w:rP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lastRenderedPageBreak/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7024E1C2" w14:textId="388EE688" w:rsidR="00963CD5" w:rsidRPr="0080333F" w:rsidRDefault="00963CD5" w:rsidP="00963CD5">
      <w:pPr>
        <w:pStyle w:val="ConfigWindow"/>
      </w:pPr>
      <w:r>
        <w:t>End of document</w:t>
      </w:r>
    </w:p>
    <w:sectPr w:rsidR="00963CD5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033FB" w14:textId="77777777" w:rsidR="00FF78A9" w:rsidRDefault="00FF78A9" w:rsidP="00710659">
      <w:pPr>
        <w:spacing w:after="0" w:line="240" w:lineRule="auto"/>
      </w:pPr>
      <w:r>
        <w:separator/>
      </w:r>
    </w:p>
    <w:p w14:paraId="0EC713AE" w14:textId="77777777" w:rsidR="00FF78A9" w:rsidRDefault="00FF78A9"/>
  </w:endnote>
  <w:endnote w:type="continuationSeparator" w:id="0">
    <w:p w14:paraId="7B93F7FC" w14:textId="77777777" w:rsidR="00FF78A9" w:rsidRDefault="00FF78A9" w:rsidP="00710659">
      <w:pPr>
        <w:spacing w:after="0" w:line="240" w:lineRule="auto"/>
      </w:pPr>
      <w:r>
        <w:continuationSeparator/>
      </w:r>
    </w:p>
    <w:p w14:paraId="769D6C50" w14:textId="77777777" w:rsidR="00FF78A9" w:rsidRDefault="00FF7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2C05" w14:textId="059F976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79C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263F" w14:textId="77D0541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879C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3E3C" w14:textId="77777777" w:rsidR="00FF78A9" w:rsidRDefault="00FF78A9" w:rsidP="00710659">
      <w:pPr>
        <w:spacing w:after="0" w:line="240" w:lineRule="auto"/>
      </w:pPr>
      <w:r>
        <w:separator/>
      </w:r>
    </w:p>
    <w:p w14:paraId="75C851F2" w14:textId="77777777" w:rsidR="00FF78A9" w:rsidRDefault="00FF78A9"/>
  </w:footnote>
  <w:footnote w:type="continuationSeparator" w:id="0">
    <w:p w14:paraId="15FBE210" w14:textId="77777777" w:rsidR="00FF78A9" w:rsidRDefault="00FF78A9" w:rsidP="00710659">
      <w:pPr>
        <w:spacing w:after="0" w:line="240" w:lineRule="auto"/>
      </w:pPr>
      <w:r>
        <w:continuationSeparator/>
      </w:r>
    </w:p>
    <w:p w14:paraId="7B1C47E4" w14:textId="77777777" w:rsidR="00FF78A9" w:rsidRDefault="00FF7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2EE004C" w14:textId="27436EA8" w:rsidR="00926CB2" w:rsidRDefault="00AF576A" w:rsidP="008402F2">
        <w:pPr>
          <w:pStyle w:val="PageHead"/>
        </w:pPr>
        <w:r>
          <w:t>Packet Tracer –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CC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333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117A9"/>
    <w:rsid w:val="00582E54"/>
    <w:rsid w:val="006048BB"/>
    <w:rsid w:val="006053F9"/>
    <w:rsid w:val="0074177A"/>
    <w:rsid w:val="00895EA8"/>
    <w:rsid w:val="008C6C43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2FF95-7DF2-4F12-9CFC-C91511A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609</Words>
  <Characters>3475</Characters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2019-09-19T15:25:00Z</cp:lastPrinted>
  <dcterms:created xsi:type="dcterms:W3CDTF">2019-12-02T20:40:00Z</dcterms:created>
  <dcterms:modified xsi:type="dcterms:W3CDTF">2019-12-02T20:40:00Z</dcterms:modified>
</cp:coreProperties>
</file>