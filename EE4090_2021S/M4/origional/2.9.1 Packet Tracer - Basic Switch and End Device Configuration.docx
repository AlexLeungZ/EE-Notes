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B59F" w14:textId="77777777" w:rsidR="004D36D7" w:rsidRPr="00FD4A68" w:rsidRDefault="007672DD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77777777" w:rsidR="00C029DB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77777777" w:rsidR="00C029DB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  <w:bookmarkStart w:id="0" w:name="_GoBack"/>
      <w:bookmarkEnd w:id="0"/>
    </w:p>
    <w:p w14:paraId="50BBD2F2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096B44">
        <w:tab/>
      </w:r>
      <w:r w:rsidR="00096B44">
        <w:tab/>
      </w:r>
      <w:r>
        <w:t xml:space="preserve">and </w:t>
      </w:r>
      <w:r w:rsidR="00096B44">
        <w:tab/>
      </w:r>
      <w:r w:rsidR="00096B44">
        <w:tab/>
      </w:r>
      <w:r>
        <w:t>switches.</w:t>
      </w:r>
    </w:p>
    <w:p w14:paraId="049728D8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096B44">
        <w:tab/>
      </w:r>
      <w:r>
        <w:t xml:space="preserve">password for all lines. </w:t>
      </w:r>
    </w:p>
    <w:p w14:paraId="3606AB67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096B44">
        <w:rPr>
          <w:b/>
          <w:bCs/>
        </w:rPr>
        <w:tab/>
      </w:r>
      <w:r>
        <w:t xml:space="preserve"> secret password.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732AE" w14:textId="77777777" w:rsidR="007672DD" w:rsidRDefault="007672DD" w:rsidP="00710659">
      <w:pPr>
        <w:spacing w:after="0" w:line="240" w:lineRule="auto"/>
      </w:pPr>
      <w:r>
        <w:separator/>
      </w:r>
    </w:p>
    <w:p w14:paraId="4A100837" w14:textId="77777777" w:rsidR="007672DD" w:rsidRDefault="007672DD"/>
  </w:endnote>
  <w:endnote w:type="continuationSeparator" w:id="0">
    <w:p w14:paraId="06B858BC" w14:textId="77777777" w:rsidR="007672DD" w:rsidRDefault="007672DD" w:rsidP="00710659">
      <w:pPr>
        <w:spacing w:after="0" w:line="240" w:lineRule="auto"/>
      </w:pPr>
      <w:r>
        <w:continuationSeparator/>
      </w:r>
    </w:p>
    <w:p w14:paraId="6930CEB4" w14:textId="77777777" w:rsidR="007672DD" w:rsidRDefault="00767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7C6BC" w14:textId="0C577EF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263B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216A5" w14:textId="448C513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263B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20F03" w14:textId="77777777" w:rsidR="007672DD" w:rsidRDefault="007672DD" w:rsidP="00710659">
      <w:pPr>
        <w:spacing w:after="0" w:line="240" w:lineRule="auto"/>
      </w:pPr>
      <w:r>
        <w:separator/>
      </w:r>
    </w:p>
    <w:p w14:paraId="51E6B13E" w14:textId="77777777" w:rsidR="007672DD" w:rsidRDefault="007672DD"/>
  </w:footnote>
  <w:footnote w:type="continuationSeparator" w:id="0">
    <w:p w14:paraId="6A5CE22B" w14:textId="77777777" w:rsidR="007672DD" w:rsidRDefault="007672DD" w:rsidP="00710659">
      <w:pPr>
        <w:spacing w:after="0" w:line="240" w:lineRule="auto"/>
      </w:pPr>
      <w:r>
        <w:continuationSeparator/>
      </w:r>
    </w:p>
    <w:p w14:paraId="085D8383" w14:textId="77777777" w:rsidR="007672DD" w:rsidRDefault="00767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9476C"/>
    <w:rsid w:val="00526054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</TotalTime>
  <Pages>1</Pages>
  <Words>243</Words>
  <Characters>1390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2019-11-25T20:02:00Z</cp:lastPrinted>
  <dcterms:created xsi:type="dcterms:W3CDTF">2019-11-25T19:59:00Z</dcterms:created>
  <dcterms:modified xsi:type="dcterms:W3CDTF">2019-11-25T20:02:00Z</dcterms:modified>
</cp:coreProperties>
</file>